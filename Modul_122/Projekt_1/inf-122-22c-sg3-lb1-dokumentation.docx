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eastAsiaTheme="minorHAnsi"/>
          <w:sz w:val="2"/>
          <w:lang w:eastAsia="en-US"/>
        </w:rPr>
        <w:id w:val="1827707567"/>
        <w:docPartObj>
          <w:docPartGallery w:val="Cover Pages"/>
          <w:docPartUnique/>
        </w:docPartObj>
      </w:sdtPr>
      <w:sdtEndPr>
        <w:rPr>
          <w:sz w:val="22"/>
        </w:rPr>
      </w:sdtEndPr>
      <w:sdtContent>
        <w:p w:rsidR="00F82209" w:rsidRDefault="00F82209" w14:paraId="49FAF865" w14:textId="77777777">
          <w:pPr>
            <w:pStyle w:val="NoSpacing"/>
            <w:rPr>
              <w:sz w:val="2"/>
            </w:rPr>
          </w:pPr>
        </w:p>
        <w:tbl>
          <w:tblPr>
            <w:tblStyle w:val="dsbTabelleOhneRahmen"/>
            <w:tblW w:w="9072" w:type="dxa"/>
            <w:tblLook w:val="04A0" w:firstRow="1" w:lastRow="0" w:firstColumn="1" w:lastColumn="0" w:noHBand="0" w:noVBand="1"/>
          </w:tblPr>
          <w:tblGrid>
            <w:gridCol w:w="2410"/>
            <w:gridCol w:w="6662"/>
          </w:tblGrid>
          <w:tr w:rsidRPr="00A83CBA" w:rsidR="00D52C6D" w:rsidTr="2D0E3B5B" w14:paraId="00A5106E" w14:textId="77777777">
            <w:trPr>
              <w:trHeight w:val="2268"/>
            </w:trPr>
            <w:tc>
              <w:tcPr>
                <w:tcW w:w="9072" w:type="dxa"/>
                <w:gridSpan w:val="2"/>
                <w:vAlign w:val="bottom"/>
              </w:tcPr>
              <w:p w:rsidRPr="00A83CBA" w:rsidR="00D52C6D" w:rsidRDefault="00D52C6D" w14:paraId="3C1805D8" w14:textId="77777777"/>
            </w:tc>
          </w:tr>
          <w:tr w:rsidRPr="007668BE" w:rsidR="00D52C6D" w:rsidTr="2D0E3B5B" w14:paraId="621AF0DE" w14:textId="77777777">
            <w:trPr>
              <w:trHeight w:val="567"/>
            </w:trPr>
            <w:tc>
              <w:tcPr>
                <w:tcW w:w="2410" w:type="dxa"/>
                <w:tcBorders>
                  <w:bottom w:val="single" w:color="auto" w:sz="4" w:space="0"/>
                </w:tcBorders>
              </w:tcPr>
              <w:p w:rsidRPr="007668BE" w:rsidR="00D52C6D" w:rsidRDefault="00D52C6D" w14:paraId="57740116" w14:textId="77777777">
                <w:pPr>
                  <w:rPr>
                    <w:sz w:val="18"/>
                    <w:szCs w:val="20"/>
                  </w:rPr>
                </w:pPr>
              </w:p>
            </w:tc>
            <w:tc>
              <w:tcPr>
                <w:tcW w:w="6662" w:type="dxa"/>
                <w:tcBorders>
                  <w:bottom w:val="single" w:color="auto" w:sz="4" w:space="0"/>
                </w:tcBorders>
              </w:tcPr>
              <w:p w:rsidRPr="007668BE" w:rsidR="00D52C6D" w:rsidRDefault="00D52C6D" w14:paraId="185A7A85" w14:textId="77777777">
                <w:pPr>
                  <w:rPr>
                    <w:sz w:val="18"/>
                    <w:szCs w:val="20"/>
                  </w:rPr>
                </w:pPr>
              </w:p>
            </w:tc>
          </w:tr>
          <w:tr w:rsidRPr="007668BE" w:rsidR="00D52C6D" w:rsidTr="2D0E3B5B" w14:paraId="42DB5EA8" w14:textId="77777777">
            <w:trPr>
              <w:trHeight w:val="567"/>
            </w:trPr>
            <w:tc>
              <w:tcPr>
                <w:tcW w:w="2410" w:type="dxa"/>
                <w:tcBorders>
                  <w:top w:val="single" w:color="auto" w:sz="4" w:space="0"/>
                </w:tcBorders>
              </w:tcPr>
              <w:p w:rsidRPr="007668BE" w:rsidR="00D52C6D" w:rsidRDefault="00D52C6D" w14:paraId="3E976976" w14:textId="77777777">
                <w:pPr>
                  <w:rPr>
                    <w:sz w:val="18"/>
                    <w:szCs w:val="20"/>
                  </w:rPr>
                </w:pPr>
              </w:p>
            </w:tc>
            <w:tc>
              <w:tcPr>
                <w:tcW w:w="6662" w:type="dxa"/>
                <w:tcBorders>
                  <w:top w:val="single" w:color="auto" w:sz="4" w:space="0"/>
                </w:tcBorders>
              </w:tcPr>
              <w:p w:rsidRPr="007668BE" w:rsidR="00D52C6D" w:rsidRDefault="00D52C6D" w14:paraId="51B5B486" w14:textId="77777777">
                <w:pPr>
                  <w:rPr>
                    <w:sz w:val="18"/>
                    <w:szCs w:val="20"/>
                  </w:rPr>
                </w:pPr>
              </w:p>
            </w:tc>
          </w:tr>
          <w:tr w:rsidRPr="00A11B96" w:rsidR="00D52C6D" w:rsidTr="2D0E3B5B" w14:paraId="32BE8A97" w14:textId="77777777">
            <w:trPr>
              <w:trHeight w:val="1278"/>
            </w:trPr>
            <w:tc>
              <w:tcPr>
                <w:tcW w:w="9072" w:type="dxa"/>
                <w:gridSpan w:val="2"/>
              </w:tcPr>
              <w:sdt>
                <w:sdtPr>
                  <w:alias w:val="Titel"/>
                  <w:tag w:val=""/>
                  <w:id w:val="-278721555"/>
                  <w:placeholder>
                    <w:docPart w:val="B4ACD668B1D54F94BFF7711C10110DE1"/>
                  </w:placeholder>
                  <w:dataBinding w:prefixMappings="xmlns:ns0='http://purl.org/dc/elements/1.1/' xmlns:ns1='http://schemas.openxmlformats.org/package/2006/metadata/core-properties' " w:xpath="/ns1:coreProperties[1]/ns0:title[1]" w:storeItemID="{6C3C8BC8-F283-45AE-878A-BAB7291924A1}"/>
                  <w:text/>
                </w:sdtPr>
                <w:sdtEndPr/>
                <w:sdtContent>
                  <w:p w:rsidRPr="00D52C6D" w:rsidR="00D52C6D" w:rsidP="00A11B96" w:rsidRDefault="003513DF" w14:paraId="74CB3509" w14:textId="2398CBC6">
                    <w:pPr>
                      <w:pStyle w:val="Title"/>
                    </w:pPr>
                    <w:r>
                      <w:t>Praxisarbeit NMAP-Projekt</w:t>
                    </w:r>
                  </w:p>
                </w:sdtContent>
              </w:sdt>
              <w:p w:rsidR="6F350574" w:rsidRDefault="6F350574" w14:paraId="6F350574" w14:textId="77777777"/>
            </w:tc>
          </w:tr>
          <w:tr w:rsidRPr="002C1FB2" w:rsidR="00D52C6D" w:rsidTr="2D0E3B5B" w14:paraId="308159EE" w14:textId="77777777">
            <w:trPr>
              <w:trHeight w:val="332"/>
            </w:trPr>
            <w:tc>
              <w:tcPr>
                <w:tcW w:w="9072" w:type="dxa"/>
                <w:gridSpan w:val="2"/>
              </w:tcPr>
              <w:p w:rsidRPr="002C1FB2" w:rsidR="00D52C6D" w:rsidP="00D52C6D" w:rsidRDefault="0042462D" w14:paraId="52D7811F" w14:textId="16DF003C">
                <w:pPr>
                  <w:pStyle w:val="Subtitle"/>
                </w:pPr>
                <w:r>
                  <w:t>Leistungsbeurteilung LB1 - Dokumentation</w:t>
                </w:r>
              </w:p>
            </w:tc>
          </w:tr>
          <w:tr w:rsidRPr="00071BFC" w:rsidR="00D52C6D" w:rsidTr="2D0E3B5B" w14:paraId="1A71423B" w14:textId="77777777">
            <w:trPr>
              <w:trHeight w:val="567"/>
            </w:trPr>
            <w:tc>
              <w:tcPr>
                <w:tcW w:w="2410" w:type="dxa"/>
                <w:tcBorders>
                  <w:bottom w:val="single" w:color="auto" w:sz="4" w:space="0"/>
                </w:tcBorders>
              </w:tcPr>
              <w:p w:rsidR="00D52C6D" w:rsidRDefault="00D52C6D" w14:paraId="6D63C6DD" w14:textId="77777777"/>
            </w:tc>
            <w:tc>
              <w:tcPr>
                <w:tcW w:w="6662" w:type="dxa"/>
                <w:tcBorders>
                  <w:bottom w:val="single" w:color="auto" w:sz="4" w:space="0"/>
                </w:tcBorders>
              </w:tcPr>
              <w:p w:rsidR="00D52C6D" w:rsidRDefault="00D52C6D" w14:paraId="27D11076" w14:textId="77777777"/>
            </w:tc>
          </w:tr>
          <w:tr w:rsidRPr="00071BFC" w:rsidR="00D52C6D" w:rsidTr="2D0E3B5B" w14:paraId="2372624F" w14:textId="77777777">
            <w:trPr>
              <w:trHeight w:val="1134"/>
            </w:trPr>
            <w:tc>
              <w:tcPr>
                <w:tcW w:w="2410" w:type="dxa"/>
                <w:tcBorders>
                  <w:top w:val="single" w:color="auto" w:sz="4" w:space="0"/>
                </w:tcBorders>
              </w:tcPr>
              <w:p w:rsidR="00D52C6D" w:rsidRDefault="00D52C6D" w14:paraId="0606903A" w14:textId="77777777"/>
            </w:tc>
            <w:tc>
              <w:tcPr>
                <w:tcW w:w="6662" w:type="dxa"/>
                <w:tcBorders>
                  <w:top w:val="single" w:color="auto" w:sz="4" w:space="0"/>
                </w:tcBorders>
              </w:tcPr>
              <w:p w:rsidR="00D52C6D" w:rsidRDefault="00D52C6D" w14:paraId="44D7BCCA" w14:textId="77777777"/>
            </w:tc>
          </w:tr>
          <w:tr w:rsidRPr="00071BFC" w:rsidR="00D52C6D" w:rsidTr="2D0E3B5B" w14:paraId="6EAF93BB" w14:textId="77777777">
            <w:trPr>
              <w:trHeight w:val="1134"/>
            </w:trPr>
            <w:tc>
              <w:tcPr>
                <w:tcW w:w="2410" w:type="dxa"/>
              </w:tcPr>
              <w:p w:rsidRPr="007D4C63" w:rsidR="00D52C6D" w:rsidRDefault="00D52C6D" w14:paraId="76322AC4" w14:textId="77777777">
                <w:pPr>
                  <w:rPr>
                    <w:sz w:val="24"/>
                  </w:rPr>
                </w:pPr>
                <w:r>
                  <w:rPr>
                    <w:sz w:val="24"/>
                  </w:rPr>
                  <w:t>Modul</w:t>
                </w:r>
              </w:p>
            </w:tc>
            <w:tc>
              <w:tcPr>
                <w:tcW w:w="6662" w:type="dxa"/>
              </w:tcPr>
              <w:p w:rsidRPr="00753834" w:rsidR="00753834" w:rsidP="00753834" w:rsidRDefault="00EA298C" w14:paraId="7D9F98A3" w14:textId="15FD4BB0">
                <w:pPr>
                  <w:rPr>
                    <w:sz w:val="24"/>
                  </w:rPr>
                </w:pPr>
                <w:sdt>
                  <w:sdtPr>
                    <w:rPr>
                      <w:sz w:val="24"/>
                    </w:rPr>
                    <w:alias w:val="Modul/Lehrgang"/>
                    <w:tag w:val="Modul/Lehrgang"/>
                    <w:id w:val="2141921470"/>
                    <w:placeholder>
                      <w:docPart w:val="E68D2FDE39984AF39B65C4310269F447"/>
                    </w:placeholder>
                    <w:comboBox>
                      <w:listItem w:value="Wählen Sie ein Element aus."/>
                      <w:listItem w:displayText="IET-114" w:value="IET-114"/>
                      <w:listItem w:displayText="IET-122" w:value="IET-122"/>
                      <w:listItem w:displayText="IET-129" w:value="IET-129"/>
                      <w:listItem w:displayText="IET-164" w:value="IET-164"/>
                      <w:listItem w:displayText="IET-431" w:value="IET-431"/>
                    </w:comboBox>
                  </w:sdtPr>
                  <w:sdtEndPr/>
                  <w:sdtContent>
                    <w:r w:rsidR="00AD18A4">
                      <w:rPr>
                        <w:sz w:val="24"/>
                      </w:rPr>
                      <w:t>IET-122</w:t>
                    </w:r>
                  </w:sdtContent>
                </w:sdt>
                <w:r w:rsidR="00753834">
                  <w:rPr>
                    <w:sz w:val="24"/>
                  </w:rPr>
                  <w:t xml:space="preserve"> - Praxisarbeit</w:t>
                </w:r>
              </w:p>
            </w:tc>
          </w:tr>
          <w:tr w:rsidRPr="00FB2019" w:rsidR="00D52C6D" w:rsidTr="2D0E3B5B" w14:paraId="77F76898" w14:textId="77777777">
            <w:trPr>
              <w:trHeight w:val="1134"/>
            </w:trPr>
            <w:tc>
              <w:tcPr>
                <w:tcW w:w="2410" w:type="dxa"/>
              </w:tcPr>
              <w:p w:rsidRPr="007D4C63" w:rsidR="00D52C6D" w:rsidRDefault="00D52C6D" w14:paraId="60C36A23" w14:textId="3AAA60C3">
                <w:pPr>
                  <w:rPr>
                    <w:sz w:val="24"/>
                  </w:rPr>
                </w:pPr>
                <w:r w:rsidRPr="007D4C63">
                  <w:rPr>
                    <w:sz w:val="24"/>
                  </w:rPr>
                  <w:t>Eingereicht von</w:t>
                </w:r>
                <w:r w:rsidR="00917412">
                  <w:rPr>
                    <w:sz w:val="24"/>
                  </w:rPr>
                  <w:t xml:space="preserve"> Gruppenleiter</w:t>
                </w:r>
              </w:p>
            </w:tc>
            <w:tc>
              <w:tcPr>
                <w:tcW w:w="6662" w:type="dxa"/>
              </w:tcPr>
              <w:p w:rsidR="00B708F5" w:rsidP="6F350574" w:rsidRDefault="195EC135" w14:paraId="71365560" w14:textId="67D808F3">
                <w:pPr>
                  <w:pStyle w:val="Kandidat"/>
                </w:pPr>
                <w:r>
                  <w:t>Vranjes Vladan</w:t>
                </w:r>
              </w:p>
              <w:p w:rsidRPr="007D4C63" w:rsidR="00D52C6D" w:rsidP="008C4D54" w:rsidRDefault="39CD9777" w14:paraId="43CBAEA2" w14:textId="393C327E">
                <w:pPr>
                  <w:pStyle w:val="Kandidat"/>
                </w:pPr>
                <w:r>
                  <w:t>INF-122-22C-</w:t>
                </w:r>
                <w:r w:rsidR="43E27016">
                  <w:t>Stammgruppe</w:t>
                </w:r>
                <w:r w:rsidR="630024EF">
                  <w:t xml:space="preserve"> 3</w:t>
                </w:r>
              </w:p>
            </w:tc>
          </w:tr>
          <w:tr w:rsidRPr="008732A9" w:rsidR="00D52C6D" w:rsidTr="2D0E3B5B" w14:paraId="3DE0F564" w14:textId="77777777">
            <w:trPr>
              <w:trHeight w:val="1134"/>
            </w:trPr>
            <w:tc>
              <w:tcPr>
                <w:tcW w:w="2410" w:type="dxa"/>
              </w:tcPr>
              <w:p w:rsidRPr="007D4C63" w:rsidR="00D52C6D" w:rsidRDefault="00D52C6D" w14:paraId="69749710" w14:textId="77777777">
                <w:pPr>
                  <w:rPr>
                    <w:sz w:val="24"/>
                  </w:rPr>
                </w:pPr>
                <w:r w:rsidRPr="007D4C63">
                  <w:rPr>
                    <w:sz w:val="24"/>
                  </w:rPr>
                  <w:t>Eingereicht bei</w:t>
                </w:r>
              </w:p>
            </w:tc>
            <w:tc>
              <w:tcPr>
                <w:tcW w:w="6662" w:type="dxa"/>
              </w:tcPr>
              <w:p w:rsidRPr="007D4C63" w:rsidR="00D52C6D" w:rsidP="6F350574" w:rsidRDefault="6A2F054E" w14:paraId="38D426CA" w14:textId="28B5A8C6">
                <w:pPr>
                  <w:pStyle w:val="Lehrperson"/>
                </w:pPr>
                <w:r>
                  <w:t>Urs Dummermuth</w:t>
                </w:r>
              </w:p>
            </w:tc>
          </w:tr>
          <w:tr w:rsidRPr="00FB2019" w:rsidR="00D52C6D" w:rsidTr="2D0E3B5B" w14:paraId="5E5F8BF7" w14:textId="77777777">
            <w:trPr>
              <w:trHeight w:val="567"/>
            </w:trPr>
            <w:tc>
              <w:tcPr>
                <w:tcW w:w="2410" w:type="dxa"/>
              </w:tcPr>
              <w:p w:rsidRPr="007D4C63" w:rsidR="00D52C6D" w:rsidRDefault="00D52C6D" w14:paraId="7A32C747" w14:textId="77777777">
                <w:pPr>
                  <w:rPr>
                    <w:sz w:val="24"/>
                  </w:rPr>
                </w:pPr>
                <w:r>
                  <w:rPr>
                    <w:sz w:val="24"/>
                  </w:rPr>
                  <w:t>Datum</w:t>
                </w:r>
              </w:p>
            </w:tc>
            <w:tc>
              <w:tcPr>
                <w:tcW w:w="6662" w:type="dxa"/>
              </w:tcPr>
              <w:p w:rsidRPr="007D4C63" w:rsidR="00D52C6D" w:rsidP="6F350574" w:rsidRDefault="07A22AF7" w14:paraId="0913F9B7" w14:textId="45656A68">
                <w:pPr>
                  <w:rPr>
                    <w:noProof/>
                    <w:sz w:val="24"/>
                    <w:szCs w:val="24"/>
                  </w:rPr>
                </w:pPr>
                <w:r w:rsidRPr="6F350574">
                  <w:rPr>
                    <w:noProof/>
                    <w:sz w:val="24"/>
                    <w:szCs w:val="24"/>
                  </w:rPr>
                  <w:t>02.05.2023</w:t>
                </w:r>
              </w:p>
            </w:tc>
          </w:tr>
        </w:tbl>
        <w:p w:rsidR="00F82209" w:rsidP="00D52C6D" w:rsidRDefault="00F82209" w14:paraId="12895C33" w14:textId="77777777">
          <w:r>
            <w:br w:type="page"/>
          </w:r>
        </w:p>
      </w:sdtContent>
    </w:sdt>
    <w:p w:rsidRPr="00EF6879" w:rsidR="007B3EFA" w:rsidP="00477D80" w:rsidRDefault="007B3EFA" w14:paraId="1E0ECB90" w14:textId="15A96CBB">
      <w:pPr>
        <w:pStyle w:val="TOCHeading"/>
        <w:rPr>
          <w:lang w:val="de-CH"/>
        </w:rPr>
      </w:pPr>
      <w:r w:rsidRPr="00477D80">
        <w:t>Änderungsverzeichnis</w:t>
      </w:r>
    </w:p>
    <w:tbl>
      <w:tblPr>
        <w:tblW w:w="9067" w:type="dxa"/>
        <w:tblBorders>
          <w:top w:val="single" w:color="2E74B5" w:themeColor="accent1" w:themeShade="BF" w:sz="4" w:space="0"/>
          <w:left w:val="single" w:color="2E74B5" w:themeColor="accent1" w:themeShade="BF" w:sz="4" w:space="0"/>
          <w:bottom w:val="single" w:color="2E74B5" w:themeColor="accent1" w:themeShade="BF" w:sz="4" w:space="0"/>
          <w:right w:val="single" w:color="2E74B5" w:themeColor="accent1" w:themeShade="BF" w:sz="4" w:space="0"/>
          <w:insideH w:val="single" w:color="2E74B5" w:themeColor="accent1" w:themeShade="BF" w:sz="4" w:space="0"/>
          <w:insideV w:val="single" w:color="2E74B5" w:themeColor="accent1" w:themeShade="BF" w:sz="4" w:space="0"/>
        </w:tblBorders>
        <w:tblLayout w:type="fixed"/>
        <w:tblLook w:val="04A0" w:firstRow="1" w:lastRow="0" w:firstColumn="1" w:lastColumn="0" w:noHBand="0" w:noVBand="1"/>
      </w:tblPr>
      <w:tblGrid>
        <w:gridCol w:w="1526"/>
        <w:gridCol w:w="1134"/>
        <w:gridCol w:w="3968"/>
        <w:gridCol w:w="2439"/>
      </w:tblGrid>
      <w:tr w:rsidRPr="00EF6879" w:rsidR="007B3EFA" w:rsidTr="7CA3926B" w14:paraId="270EDF4C" w14:textId="77777777">
        <w:trPr>
          <w:tblHeader/>
        </w:trPr>
        <w:tc>
          <w:tcPr>
            <w:tcW w:w="1526" w:type="dxa"/>
            <w:shd w:val="clear" w:color="auto" w:fill="D9D9D9" w:themeFill="background1" w:themeFillShade="D9"/>
          </w:tcPr>
          <w:p w:rsidRPr="00EF6879" w:rsidR="007B3EFA" w:rsidP="007B3EFA" w:rsidRDefault="007B3EFA" w14:paraId="38A41420" w14:textId="77777777">
            <w:pPr>
              <w:pStyle w:val="TabellenText"/>
            </w:pPr>
            <w:r w:rsidRPr="00EF6879">
              <w:t>Datum</w:t>
            </w:r>
          </w:p>
        </w:tc>
        <w:tc>
          <w:tcPr>
            <w:tcW w:w="1134" w:type="dxa"/>
            <w:shd w:val="clear" w:color="auto" w:fill="D9D9D9" w:themeFill="background1" w:themeFillShade="D9"/>
          </w:tcPr>
          <w:p w:rsidRPr="00EF6879" w:rsidR="007B3EFA" w:rsidP="007B3EFA" w:rsidRDefault="007B3EFA" w14:paraId="09A4EE0A" w14:textId="77777777">
            <w:pPr>
              <w:pStyle w:val="TabellenText"/>
            </w:pPr>
            <w:r w:rsidRPr="00EF6879">
              <w:t>Version</w:t>
            </w:r>
          </w:p>
        </w:tc>
        <w:tc>
          <w:tcPr>
            <w:tcW w:w="3968" w:type="dxa"/>
            <w:shd w:val="clear" w:color="auto" w:fill="D9D9D9" w:themeFill="background1" w:themeFillShade="D9"/>
          </w:tcPr>
          <w:p w:rsidRPr="00EF6879" w:rsidR="007B3EFA" w:rsidP="007B3EFA" w:rsidRDefault="007B3EFA" w14:paraId="174CA404" w14:textId="77777777">
            <w:pPr>
              <w:pStyle w:val="TabellenText"/>
            </w:pPr>
            <w:r w:rsidRPr="00EF6879">
              <w:t>Änderung</w:t>
            </w:r>
          </w:p>
        </w:tc>
        <w:tc>
          <w:tcPr>
            <w:tcW w:w="2439" w:type="dxa"/>
            <w:shd w:val="clear" w:color="auto" w:fill="D9D9D9" w:themeFill="background1" w:themeFillShade="D9"/>
          </w:tcPr>
          <w:p w:rsidRPr="00EF6879" w:rsidR="007B3EFA" w:rsidP="007B3EFA" w:rsidRDefault="007B3EFA" w14:paraId="723CF1A3" w14:textId="77777777">
            <w:pPr>
              <w:pStyle w:val="TabellenText"/>
            </w:pPr>
            <w:r w:rsidRPr="00EF6879">
              <w:t>Autor</w:t>
            </w:r>
          </w:p>
        </w:tc>
      </w:tr>
      <w:tr w:rsidRPr="00EF6879" w:rsidR="007B3EFA" w:rsidTr="7CA3926B" w14:paraId="0D99D57D" w14:textId="77777777">
        <w:tc>
          <w:tcPr>
            <w:tcW w:w="1526" w:type="dxa"/>
            <w:shd w:val="clear" w:color="auto" w:fill="auto"/>
          </w:tcPr>
          <w:p w:rsidRPr="00EF6879" w:rsidR="007B3EFA" w:rsidP="007B3EFA" w:rsidRDefault="00753834" w14:paraId="00991B70" w14:textId="4A6281AF">
            <w:pPr>
              <w:pStyle w:val="TabellenText"/>
            </w:pPr>
            <w:r>
              <w:t>17.04.2023</w:t>
            </w:r>
          </w:p>
        </w:tc>
        <w:tc>
          <w:tcPr>
            <w:tcW w:w="1134" w:type="dxa"/>
            <w:shd w:val="clear" w:color="auto" w:fill="auto"/>
          </w:tcPr>
          <w:p w:rsidRPr="00EF6879" w:rsidR="007B3EFA" w:rsidP="007B3EFA" w:rsidRDefault="00121B39" w14:paraId="0CBE4D57" w14:textId="055133FE">
            <w:pPr>
              <w:pStyle w:val="TabellenText"/>
            </w:pPr>
            <w:r>
              <w:t>0.</w:t>
            </w:r>
            <w:r w:rsidR="00666A5D">
              <w:t>5</w:t>
            </w:r>
          </w:p>
        </w:tc>
        <w:tc>
          <w:tcPr>
            <w:tcW w:w="3968" w:type="dxa"/>
            <w:shd w:val="clear" w:color="auto" w:fill="auto"/>
          </w:tcPr>
          <w:p w:rsidRPr="00EF6879" w:rsidR="007B3EFA" w:rsidP="007B3EFA" w:rsidRDefault="00A14F00" w14:paraId="7BA9B82D" w14:textId="7AA4B020">
            <w:pPr>
              <w:pStyle w:val="TabellenText"/>
            </w:pPr>
            <w:r>
              <w:t>Vorlage</w:t>
            </w:r>
          </w:p>
        </w:tc>
        <w:tc>
          <w:tcPr>
            <w:tcW w:w="2439" w:type="dxa"/>
            <w:shd w:val="clear" w:color="auto" w:fill="auto"/>
          </w:tcPr>
          <w:p w:rsidRPr="00EF6879" w:rsidR="007B3EFA" w:rsidP="007B3EFA" w:rsidRDefault="00121B39" w14:paraId="390B9D2F" w14:textId="6439A762">
            <w:pPr>
              <w:pStyle w:val="TabellenText"/>
            </w:pPr>
            <w:r>
              <w:t>Urs Dummermuth</w:t>
            </w:r>
          </w:p>
        </w:tc>
      </w:tr>
      <w:tr w:rsidR="6F350574" w:rsidTr="7CA3926B" w14:paraId="6B835722" w14:textId="77777777">
        <w:trPr>
          <w:trHeight w:val="300"/>
        </w:trPr>
        <w:tc>
          <w:tcPr>
            <w:tcW w:w="1526" w:type="dxa"/>
            <w:shd w:val="clear" w:color="auto" w:fill="auto"/>
          </w:tcPr>
          <w:p w:rsidR="15CC9535" w:rsidP="6F350574" w:rsidRDefault="15CC9535" w14:paraId="489493EF" w14:textId="3EEADD4B">
            <w:pPr>
              <w:pStyle w:val="TabellenText"/>
            </w:pPr>
            <w:r>
              <w:t>02.05.2023</w:t>
            </w:r>
          </w:p>
        </w:tc>
        <w:tc>
          <w:tcPr>
            <w:tcW w:w="1134" w:type="dxa"/>
            <w:shd w:val="clear" w:color="auto" w:fill="auto"/>
          </w:tcPr>
          <w:p w:rsidR="15CC9535" w:rsidP="6F350574" w:rsidRDefault="15CC9535" w14:paraId="1E224D5E" w14:textId="47BDA083">
            <w:pPr>
              <w:pStyle w:val="TabellenText"/>
            </w:pPr>
            <w:r>
              <w:t>1.0</w:t>
            </w:r>
          </w:p>
        </w:tc>
        <w:tc>
          <w:tcPr>
            <w:tcW w:w="3968" w:type="dxa"/>
            <w:shd w:val="clear" w:color="auto" w:fill="auto"/>
          </w:tcPr>
          <w:p w:rsidR="15CC9535" w:rsidP="6F350574" w:rsidRDefault="15CC9535" w14:paraId="5C06DEAA" w14:textId="08BF9CEB">
            <w:pPr>
              <w:pStyle w:val="TabellenText"/>
            </w:pPr>
            <w:r>
              <w:t>Projektbeschreibung</w:t>
            </w:r>
          </w:p>
        </w:tc>
        <w:tc>
          <w:tcPr>
            <w:tcW w:w="2439" w:type="dxa"/>
            <w:shd w:val="clear" w:color="auto" w:fill="auto"/>
          </w:tcPr>
          <w:p w:rsidR="15CC9535" w:rsidP="6F350574" w:rsidRDefault="15CC9535" w14:paraId="70B1917A" w14:textId="52946086">
            <w:pPr>
              <w:pStyle w:val="TabellenText"/>
            </w:pPr>
            <w:r>
              <w:t>Vladan Vranjes</w:t>
            </w:r>
          </w:p>
        </w:tc>
      </w:tr>
      <w:tr w:rsidR="6F350574" w:rsidTr="7CA3926B" w14:paraId="3FB12CD5" w14:textId="77777777">
        <w:trPr>
          <w:trHeight w:val="300"/>
        </w:trPr>
        <w:tc>
          <w:tcPr>
            <w:tcW w:w="1526" w:type="dxa"/>
            <w:shd w:val="clear" w:color="auto" w:fill="auto"/>
          </w:tcPr>
          <w:p w:rsidR="6F350574" w:rsidP="6F350574" w:rsidRDefault="1323B547" w14:paraId="330B72F1" w14:textId="6BDE56B8">
            <w:pPr>
              <w:pStyle w:val="TabellenText"/>
            </w:pPr>
            <w:r>
              <w:t>09.05.2023</w:t>
            </w:r>
          </w:p>
        </w:tc>
        <w:tc>
          <w:tcPr>
            <w:tcW w:w="1134" w:type="dxa"/>
            <w:shd w:val="clear" w:color="auto" w:fill="auto"/>
          </w:tcPr>
          <w:p w:rsidR="6F350574" w:rsidP="6F350574" w:rsidRDefault="1323B547" w14:paraId="0B76FA93" w14:textId="76BD0163">
            <w:pPr>
              <w:pStyle w:val="TabellenText"/>
            </w:pPr>
            <w:r>
              <w:t>1.1</w:t>
            </w:r>
          </w:p>
        </w:tc>
        <w:tc>
          <w:tcPr>
            <w:tcW w:w="3968" w:type="dxa"/>
            <w:shd w:val="clear" w:color="auto" w:fill="auto"/>
          </w:tcPr>
          <w:p w:rsidR="6F350574" w:rsidP="6F350574" w:rsidRDefault="1323B547" w14:paraId="30CC8D70" w14:textId="1636827F">
            <w:pPr>
              <w:pStyle w:val="TabellenText"/>
            </w:pPr>
            <w:r>
              <w:t>Ziele und Anforderungen</w:t>
            </w:r>
          </w:p>
        </w:tc>
        <w:tc>
          <w:tcPr>
            <w:tcW w:w="2439" w:type="dxa"/>
            <w:shd w:val="clear" w:color="auto" w:fill="auto"/>
          </w:tcPr>
          <w:p w:rsidR="40C0BFFE" w:rsidP="40C0BFFE" w:rsidRDefault="40C0BFFE" w14:paraId="3942A2A3" w14:textId="52946086">
            <w:pPr>
              <w:pStyle w:val="TabellenText"/>
            </w:pPr>
            <w:r>
              <w:t>Vladan Vranjes</w:t>
            </w:r>
          </w:p>
        </w:tc>
      </w:tr>
      <w:tr w:rsidR="40C0BFFE" w:rsidTr="7CA3926B" w14:paraId="0B4591F7" w14:textId="77777777">
        <w:trPr>
          <w:trHeight w:val="300"/>
        </w:trPr>
        <w:tc>
          <w:tcPr>
            <w:tcW w:w="1526" w:type="dxa"/>
            <w:shd w:val="clear" w:color="auto" w:fill="auto"/>
          </w:tcPr>
          <w:p w:rsidR="40C0BFFE" w:rsidP="40C0BFFE" w:rsidRDefault="3D4D252F" w14:paraId="017958D9" w14:textId="7C30EDA9">
            <w:pPr>
              <w:pStyle w:val="TabellenText"/>
            </w:pPr>
            <w:r>
              <w:t>16.05.2023</w:t>
            </w:r>
          </w:p>
        </w:tc>
        <w:tc>
          <w:tcPr>
            <w:tcW w:w="1134" w:type="dxa"/>
            <w:shd w:val="clear" w:color="auto" w:fill="auto"/>
          </w:tcPr>
          <w:p w:rsidR="40C0BFFE" w:rsidP="40C0BFFE" w:rsidRDefault="3D4D252F" w14:paraId="3EA0FA79" w14:textId="77A5B214">
            <w:pPr>
              <w:pStyle w:val="TabellenText"/>
            </w:pPr>
            <w:r>
              <w:t>1.12</w:t>
            </w:r>
          </w:p>
        </w:tc>
        <w:tc>
          <w:tcPr>
            <w:tcW w:w="3968" w:type="dxa"/>
            <w:shd w:val="clear" w:color="auto" w:fill="auto"/>
          </w:tcPr>
          <w:p w:rsidR="40C0BFFE" w:rsidP="40C0BFFE" w:rsidRDefault="191BED2E" w14:paraId="2582C14C" w14:textId="624A2DE4">
            <w:pPr>
              <w:pStyle w:val="TabellenText"/>
            </w:pPr>
            <w:r>
              <w:t>Absätze: Skript &amp; Programm und Usecases &amp; Fälle</w:t>
            </w:r>
          </w:p>
        </w:tc>
        <w:tc>
          <w:tcPr>
            <w:tcW w:w="2439" w:type="dxa"/>
            <w:shd w:val="clear" w:color="auto" w:fill="auto"/>
          </w:tcPr>
          <w:p w:rsidR="40C0BFFE" w:rsidP="40C0BFFE" w:rsidRDefault="191BED2E" w14:paraId="2EB819E4" w14:textId="5D3A5784">
            <w:pPr>
              <w:pStyle w:val="TabellenText"/>
            </w:pPr>
            <w:r>
              <w:t>Vladan Vranjes</w:t>
            </w:r>
            <w:r>
              <w:br/>
            </w:r>
            <w:r w:rsidR="0261684A">
              <w:t>Yanis Riedo</w:t>
            </w:r>
          </w:p>
        </w:tc>
      </w:tr>
      <w:tr w:rsidR="55AF3A42" w:rsidTr="7CA3926B" w14:paraId="09191B3F" w14:textId="77777777">
        <w:trPr>
          <w:trHeight w:val="300"/>
        </w:trPr>
        <w:tc>
          <w:tcPr>
            <w:tcW w:w="1526" w:type="dxa"/>
            <w:shd w:val="clear" w:color="auto" w:fill="auto"/>
          </w:tcPr>
          <w:p w:rsidR="2B0CDB62" w:rsidP="55AF3A42" w:rsidRDefault="2B0CDB62" w14:paraId="78D1EFCA" w14:textId="423FAF9F">
            <w:pPr>
              <w:pStyle w:val="TabellenText"/>
            </w:pPr>
            <w:r>
              <w:t>23.05.2023</w:t>
            </w:r>
          </w:p>
        </w:tc>
        <w:tc>
          <w:tcPr>
            <w:tcW w:w="1134" w:type="dxa"/>
            <w:shd w:val="clear" w:color="auto" w:fill="auto"/>
          </w:tcPr>
          <w:p w:rsidR="2B0CDB62" w:rsidP="55AF3A42" w:rsidRDefault="2B0CDB62" w14:paraId="2C5CA9D8" w14:textId="5FD2DE4E">
            <w:pPr>
              <w:pStyle w:val="TabellenText"/>
            </w:pPr>
            <w:r>
              <w:t>1.2</w:t>
            </w:r>
          </w:p>
        </w:tc>
        <w:tc>
          <w:tcPr>
            <w:tcW w:w="3968" w:type="dxa"/>
            <w:shd w:val="clear" w:color="auto" w:fill="auto"/>
          </w:tcPr>
          <w:p w:rsidR="2B0CDB62" w:rsidP="55AF3A42" w:rsidRDefault="2B0CDB62" w14:paraId="407CAACF" w14:textId="7BC98B66">
            <w:pPr>
              <w:pStyle w:val="TabellenText"/>
            </w:pPr>
            <w:r>
              <w:t>Abschliessende Veränderungen</w:t>
            </w:r>
          </w:p>
        </w:tc>
        <w:tc>
          <w:tcPr>
            <w:tcW w:w="2439" w:type="dxa"/>
            <w:shd w:val="clear" w:color="auto" w:fill="auto"/>
          </w:tcPr>
          <w:p w:rsidR="55AF3A42" w:rsidP="55AF3A42" w:rsidRDefault="003513DF" w14:paraId="3DC92D3A" w14:textId="6D50A83E">
            <w:pPr>
              <w:pStyle w:val="TabellenText"/>
            </w:pPr>
            <w:r>
              <w:t>Vladan Vranjes</w:t>
            </w:r>
          </w:p>
        </w:tc>
      </w:tr>
    </w:tbl>
    <w:p w:rsidRPr="007B3EFA" w:rsidR="007B3EFA" w:rsidP="007B3EFA" w:rsidRDefault="007B3EFA" w14:paraId="619FE5D7" w14:textId="77777777">
      <w:pPr>
        <w:rPr>
          <w:lang w:val="de-DE" w:eastAsia="de-CH"/>
        </w:rPr>
      </w:pPr>
    </w:p>
    <w:p w:rsidR="007B3EFA" w:rsidRDefault="007B3EFA" w14:paraId="4E41433E" w14:textId="77777777">
      <w:pPr>
        <w:spacing w:after="160"/>
      </w:pPr>
      <w:r>
        <w:br w:type="page"/>
      </w:r>
    </w:p>
    <w:p w:rsidR="00F82209" w:rsidP="007B3EFA" w:rsidRDefault="007B3EFA" w14:paraId="38BD8F12" w14:textId="77777777">
      <w:pPr>
        <w:pStyle w:val="TOCHeading"/>
      </w:pPr>
      <w:r>
        <w:t>Inhaltsverzeichnis</w:t>
      </w:r>
    </w:p>
    <w:p w:rsidR="00F1064A" w:rsidRDefault="007B3EFA" w14:paraId="1E827C6C" w14:textId="4F03CEB7">
      <w:pPr>
        <w:pStyle w:val="TOC1"/>
        <w:rPr>
          <w:rFonts w:eastAsiaTheme="minorEastAsia"/>
          <w:lang w:eastAsia="de-CH"/>
        </w:rPr>
      </w:pPr>
      <w:r>
        <w:fldChar w:fldCharType="begin"/>
      </w:r>
      <w:r>
        <w:instrText xml:space="preserve"> TOC \o "1-</w:instrText>
      </w:r>
      <w:r w:rsidR="00F256C3">
        <w:instrText>2</w:instrText>
      </w:r>
      <w:r>
        <w:instrText xml:space="preserve">" \h \z \u </w:instrText>
      </w:r>
      <w:r>
        <w:fldChar w:fldCharType="separate"/>
      </w:r>
      <w:hyperlink w:history="1" w:anchor="_Toc132625387">
        <w:r w:rsidRPr="005C4270" w:rsidR="00F1064A">
          <w:rPr>
            <w:rStyle w:val="Hyperlink"/>
          </w:rPr>
          <w:t>1</w:t>
        </w:r>
        <w:r w:rsidR="00F1064A">
          <w:rPr>
            <w:rFonts w:eastAsiaTheme="minorEastAsia"/>
            <w:lang w:eastAsia="de-CH"/>
          </w:rPr>
          <w:tab/>
        </w:r>
        <w:r w:rsidRPr="005C4270" w:rsidR="00F1064A">
          <w:rPr>
            <w:rStyle w:val="Hyperlink"/>
          </w:rPr>
          <w:t>Ziele und Anforderungen</w:t>
        </w:r>
        <w:r w:rsidR="00F1064A">
          <w:rPr>
            <w:webHidden/>
          </w:rPr>
          <w:tab/>
        </w:r>
        <w:r w:rsidR="00F1064A">
          <w:rPr>
            <w:webHidden/>
          </w:rPr>
          <w:fldChar w:fldCharType="begin"/>
        </w:r>
        <w:r w:rsidR="00F1064A">
          <w:rPr>
            <w:webHidden/>
          </w:rPr>
          <w:instrText xml:space="preserve"> PAGEREF _Toc132625387 \h </w:instrText>
        </w:r>
        <w:r w:rsidR="00F1064A">
          <w:rPr>
            <w:webHidden/>
          </w:rPr>
        </w:r>
        <w:r w:rsidR="00F1064A">
          <w:rPr>
            <w:webHidden/>
          </w:rPr>
          <w:fldChar w:fldCharType="separate"/>
        </w:r>
        <w:r w:rsidR="00F1064A">
          <w:rPr>
            <w:webHidden/>
          </w:rPr>
          <w:t>3</w:t>
        </w:r>
        <w:r w:rsidR="00F1064A">
          <w:rPr>
            <w:webHidden/>
          </w:rPr>
          <w:fldChar w:fldCharType="end"/>
        </w:r>
      </w:hyperlink>
    </w:p>
    <w:p w:rsidR="00F1064A" w:rsidRDefault="00EA298C" w14:paraId="0EEC050B" w14:textId="3FC18B21">
      <w:pPr>
        <w:pStyle w:val="TOC2"/>
        <w:rPr>
          <w:rFonts w:eastAsiaTheme="minorEastAsia"/>
          <w:noProof/>
          <w:lang w:eastAsia="de-CH"/>
        </w:rPr>
      </w:pPr>
      <w:hyperlink w:history="1" w:anchor="_Toc132625388">
        <w:r w:rsidRPr="005C4270" w:rsidR="00F1064A">
          <w:rPr>
            <w:rStyle w:val="Hyperlink"/>
            <w:noProof/>
          </w:rPr>
          <w:t>1.1</w:t>
        </w:r>
        <w:r w:rsidR="00F1064A">
          <w:rPr>
            <w:rFonts w:eastAsiaTheme="minorEastAsia"/>
            <w:noProof/>
            <w:lang w:eastAsia="de-CH"/>
          </w:rPr>
          <w:tab/>
        </w:r>
        <w:r w:rsidRPr="005C4270" w:rsidR="00F1064A">
          <w:rPr>
            <w:rStyle w:val="Hyperlink"/>
            <w:noProof/>
          </w:rPr>
          <w:t>Einleitung</w:t>
        </w:r>
        <w:r w:rsidR="00F1064A">
          <w:rPr>
            <w:noProof/>
            <w:webHidden/>
          </w:rPr>
          <w:tab/>
        </w:r>
        <w:r w:rsidR="00F1064A">
          <w:rPr>
            <w:noProof/>
            <w:webHidden/>
          </w:rPr>
          <w:fldChar w:fldCharType="begin"/>
        </w:r>
        <w:r w:rsidR="00F1064A">
          <w:rPr>
            <w:noProof/>
            <w:webHidden/>
          </w:rPr>
          <w:instrText xml:space="preserve"> PAGEREF _Toc132625388 \h </w:instrText>
        </w:r>
        <w:r w:rsidR="00F1064A">
          <w:rPr>
            <w:noProof/>
            <w:webHidden/>
          </w:rPr>
        </w:r>
        <w:r w:rsidR="00F1064A">
          <w:rPr>
            <w:noProof/>
            <w:webHidden/>
          </w:rPr>
          <w:fldChar w:fldCharType="separate"/>
        </w:r>
        <w:r w:rsidR="00F1064A">
          <w:rPr>
            <w:noProof/>
            <w:webHidden/>
          </w:rPr>
          <w:t>3</w:t>
        </w:r>
        <w:r w:rsidR="00F1064A">
          <w:rPr>
            <w:noProof/>
            <w:webHidden/>
          </w:rPr>
          <w:fldChar w:fldCharType="end"/>
        </w:r>
      </w:hyperlink>
    </w:p>
    <w:p w:rsidR="00F1064A" w:rsidRDefault="00EA298C" w14:paraId="0F8A2741" w14:textId="1947FD8C">
      <w:pPr>
        <w:pStyle w:val="TOC2"/>
        <w:rPr>
          <w:rFonts w:eastAsiaTheme="minorEastAsia"/>
          <w:noProof/>
          <w:lang w:eastAsia="de-CH"/>
        </w:rPr>
      </w:pPr>
      <w:hyperlink w:history="1" w:anchor="_Toc132625389">
        <w:r w:rsidRPr="005C4270" w:rsidR="00F1064A">
          <w:rPr>
            <w:rStyle w:val="Hyperlink"/>
            <w:noProof/>
          </w:rPr>
          <w:t>1.2</w:t>
        </w:r>
        <w:r w:rsidR="00F1064A">
          <w:rPr>
            <w:rFonts w:eastAsiaTheme="minorEastAsia"/>
            <w:noProof/>
            <w:lang w:eastAsia="de-CH"/>
          </w:rPr>
          <w:tab/>
        </w:r>
        <w:r w:rsidRPr="005C4270" w:rsidR="00F1064A">
          <w:rPr>
            <w:rStyle w:val="Hyperlink"/>
            <w:noProof/>
          </w:rPr>
          <w:t>Zweck des Skriptes</w:t>
        </w:r>
        <w:r w:rsidR="00F1064A">
          <w:rPr>
            <w:noProof/>
            <w:webHidden/>
          </w:rPr>
          <w:tab/>
        </w:r>
        <w:r w:rsidR="00F1064A">
          <w:rPr>
            <w:noProof/>
            <w:webHidden/>
          </w:rPr>
          <w:fldChar w:fldCharType="begin"/>
        </w:r>
        <w:r w:rsidR="00F1064A">
          <w:rPr>
            <w:noProof/>
            <w:webHidden/>
          </w:rPr>
          <w:instrText xml:space="preserve"> PAGEREF _Toc132625389 \h </w:instrText>
        </w:r>
        <w:r w:rsidR="00F1064A">
          <w:rPr>
            <w:noProof/>
            <w:webHidden/>
          </w:rPr>
        </w:r>
        <w:r w:rsidR="00F1064A">
          <w:rPr>
            <w:noProof/>
            <w:webHidden/>
          </w:rPr>
          <w:fldChar w:fldCharType="separate"/>
        </w:r>
        <w:r w:rsidR="00F1064A">
          <w:rPr>
            <w:noProof/>
            <w:webHidden/>
          </w:rPr>
          <w:t>3</w:t>
        </w:r>
        <w:r w:rsidR="00F1064A">
          <w:rPr>
            <w:noProof/>
            <w:webHidden/>
          </w:rPr>
          <w:fldChar w:fldCharType="end"/>
        </w:r>
      </w:hyperlink>
    </w:p>
    <w:p w:rsidR="00F1064A" w:rsidRDefault="00EA298C" w14:paraId="42109B31" w14:textId="7DA76587">
      <w:pPr>
        <w:pStyle w:val="TOC2"/>
        <w:rPr>
          <w:rFonts w:eastAsiaTheme="minorEastAsia"/>
          <w:noProof/>
          <w:lang w:eastAsia="de-CH"/>
        </w:rPr>
      </w:pPr>
      <w:hyperlink w:history="1" w:anchor="_Toc132625390">
        <w:r w:rsidRPr="005C4270" w:rsidR="00F1064A">
          <w:rPr>
            <w:rStyle w:val="Hyperlink"/>
            <w:noProof/>
          </w:rPr>
          <w:t>1.3</w:t>
        </w:r>
        <w:r w:rsidR="00F1064A">
          <w:rPr>
            <w:rFonts w:eastAsiaTheme="minorEastAsia"/>
            <w:noProof/>
            <w:lang w:eastAsia="de-CH"/>
          </w:rPr>
          <w:tab/>
        </w:r>
        <w:r w:rsidRPr="005C4270" w:rsidR="00F1064A">
          <w:rPr>
            <w:rStyle w:val="Hyperlink"/>
            <w:noProof/>
          </w:rPr>
          <w:t>Ziele</w:t>
        </w:r>
        <w:r w:rsidR="00F1064A">
          <w:rPr>
            <w:noProof/>
            <w:webHidden/>
          </w:rPr>
          <w:tab/>
        </w:r>
        <w:r w:rsidR="00F1064A">
          <w:rPr>
            <w:noProof/>
            <w:webHidden/>
          </w:rPr>
          <w:fldChar w:fldCharType="begin"/>
        </w:r>
        <w:r w:rsidR="00F1064A">
          <w:rPr>
            <w:noProof/>
            <w:webHidden/>
          </w:rPr>
          <w:instrText xml:space="preserve"> PAGEREF _Toc132625390 \h </w:instrText>
        </w:r>
        <w:r w:rsidR="00F1064A">
          <w:rPr>
            <w:noProof/>
            <w:webHidden/>
          </w:rPr>
        </w:r>
        <w:r w:rsidR="00F1064A">
          <w:rPr>
            <w:noProof/>
            <w:webHidden/>
          </w:rPr>
          <w:fldChar w:fldCharType="separate"/>
        </w:r>
        <w:r w:rsidR="00F1064A">
          <w:rPr>
            <w:noProof/>
            <w:webHidden/>
          </w:rPr>
          <w:t>3</w:t>
        </w:r>
        <w:r w:rsidR="00F1064A">
          <w:rPr>
            <w:noProof/>
            <w:webHidden/>
          </w:rPr>
          <w:fldChar w:fldCharType="end"/>
        </w:r>
      </w:hyperlink>
    </w:p>
    <w:p w:rsidR="00F1064A" w:rsidRDefault="00EA298C" w14:paraId="121E7195" w14:textId="1886385D">
      <w:pPr>
        <w:pStyle w:val="TOC2"/>
        <w:rPr>
          <w:rFonts w:eastAsiaTheme="minorEastAsia"/>
          <w:noProof/>
          <w:lang w:eastAsia="de-CH"/>
        </w:rPr>
      </w:pPr>
      <w:hyperlink w:history="1" w:anchor="_Toc132625391">
        <w:r w:rsidRPr="005C4270" w:rsidR="00F1064A">
          <w:rPr>
            <w:rStyle w:val="Hyperlink"/>
            <w:noProof/>
          </w:rPr>
          <w:t>1.4</w:t>
        </w:r>
        <w:r w:rsidR="00F1064A">
          <w:rPr>
            <w:rFonts w:eastAsiaTheme="minorEastAsia"/>
            <w:noProof/>
            <w:lang w:eastAsia="de-CH"/>
          </w:rPr>
          <w:tab/>
        </w:r>
        <w:r w:rsidRPr="005C4270" w:rsidR="00F1064A">
          <w:rPr>
            <w:rStyle w:val="Hyperlink"/>
            <w:noProof/>
          </w:rPr>
          <w:t>Anforderungen</w:t>
        </w:r>
        <w:r w:rsidR="00F1064A">
          <w:rPr>
            <w:noProof/>
            <w:webHidden/>
          </w:rPr>
          <w:tab/>
        </w:r>
        <w:r w:rsidR="00F1064A">
          <w:rPr>
            <w:noProof/>
            <w:webHidden/>
          </w:rPr>
          <w:fldChar w:fldCharType="begin"/>
        </w:r>
        <w:r w:rsidR="00F1064A">
          <w:rPr>
            <w:noProof/>
            <w:webHidden/>
          </w:rPr>
          <w:instrText xml:space="preserve"> PAGEREF _Toc132625391 \h </w:instrText>
        </w:r>
        <w:r w:rsidR="00F1064A">
          <w:rPr>
            <w:noProof/>
            <w:webHidden/>
          </w:rPr>
        </w:r>
        <w:r w:rsidR="00F1064A">
          <w:rPr>
            <w:noProof/>
            <w:webHidden/>
          </w:rPr>
          <w:fldChar w:fldCharType="separate"/>
        </w:r>
        <w:r w:rsidR="00F1064A">
          <w:rPr>
            <w:noProof/>
            <w:webHidden/>
          </w:rPr>
          <w:t>3</w:t>
        </w:r>
        <w:r w:rsidR="00F1064A">
          <w:rPr>
            <w:noProof/>
            <w:webHidden/>
          </w:rPr>
          <w:fldChar w:fldCharType="end"/>
        </w:r>
      </w:hyperlink>
    </w:p>
    <w:p w:rsidR="00F1064A" w:rsidRDefault="00EA298C" w14:paraId="34F81F3F" w14:textId="02239172">
      <w:pPr>
        <w:pStyle w:val="TOC1"/>
        <w:rPr>
          <w:rFonts w:eastAsiaTheme="minorEastAsia"/>
          <w:lang w:eastAsia="de-CH"/>
        </w:rPr>
      </w:pPr>
      <w:hyperlink w:history="1" w:anchor="_Toc132625392">
        <w:r w:rsidRPr="005C4270" w:rsidR="00F1064A">
          <w:rPr>
            <w:rStyle w:val="Hyperlink"/>
          </w:rPr>
          <w:t>2</w:t>
        </w:r>
        <w:r w:rsidR="00F1064A">
          <w:rPr>
            <w:rFonts w:eastAsiaTheme="minorEastAsia"/>
            <w:lang w:eastAsia="de-CH"/>
          </w:rPr>
          <w:tab/>
        </w:r>
        <w:r w:rsidRPr="005C4270" w:rsidR="00F1064A">
          <w:rPr>
            <w:rStyle w:val="Hyperlink"/>
          </w:rPr>
          <w:t>Ablaufdiagramm</w:t>
        </w:r>
        <w:r w:rsidR="00F1064A">
          <w:rPr>
            <w:webHidden/>
          </w:rPr>
          <w:tab/>
        </w:r>
        <w:r w:rsidR="00F1064A">
          <w:rPr>
            <w:webHidden/>
          </w:rPr>
          <w:fldChar w:fldCharType="begin"/>
        </w:r>
        <w:r w:rsidR="00F1064A">
          <w:rPr>
            <w:webHidden/>
          </w:rPr>
          <w:instrText xml:space="preserve"> PAGEREF _Toc132625392 \h </w:instrText>
        </w:r>
        <w:r w:rsidR="00F1064A">
          <w:rPr>
            <w:webHidden/>
          </w:rPr>
        </w:r>
        <w:r w:rsidR="00F1064A">
          <w:rPr>
            <w:webHidden/>
          </w:rPr>
          <w:fldChar w:fldCharType="separate"/>
        </w:r>
        <w:r w:rsidR="00F1064A">
          <w:rPr>
            <w:webHidden/>
          </w:rPr>
          <w:t>4</w:t>
        </w:r>
        <w:r w:rsidR="00F1064A">
          <w:rPr>
            <w:webHidden/>
          </w:rPr>
          <w:fldChar w:fldCharType="end"/>
        </w:r>
      </w:hyperlink>
    </w:p>
    <w:p w:rsidR="00F1064A" w:rsidRDefault="00EA298C" w14:paraId="2DD37D9E" w14:textId="38A5B792">
      <w:pPr>
        <w:pStyle w:val="TOC2"/>
        <w:rPr>
          <w:rFonts w:eastAsiaTheme="minorEastAsia"/>
          <w:noProof/>
          <w:lang w:eastAsia="de-CH"/>
        </w:rPr>
      </w:pPr>
      <w:hyperlink w:history="1" w:anchor="_Toc132625393">
        <w:r w:rsidRPr="005C4270" w:rsidR="00F1064A">
          <w:rPr>
            <w:rStyle w:val="Hyperlink"/>
            <w:noProof/>
          </w:rPr>
          <w:t>2.1</w:t>
        </w:r>
        <w:r w:rsidR="00F1064A">
          <w:rPr>
            <w:rFonts w:eastAsiaTheme="minorEastAsia"/>
            <w:noProof/>
            <w:lang w:eastAsia="de-CH"/>
          </w:rPr>
          <w:tab/>
        </w:r>
        <w:r w:rsidRPr="005C4270" w:rsidR="00F1064A">
          <w:rPr>
            <w:rStyle w:val="Hyperlink"/>
            <w:noProof/>
          </w:rPr>
          <w:t>PAP / Flussdiagramm / Struktogramm</w:t>
        </w:r>
        <w:r w:rsidR="00F1064A">
          <w:rPr>
            <w:noProof/>
            <w:webHidden/>
          </w:rPr>
          <w:tab/>
        </w:r>
        <w:r w:rsidR="00F1064A">
          <w:rPr>
            <w:noProof/>
            <w:webHidden/>
          </w:rPr>
          <w:fldChar w:fldCharType="begin"/>
        </w:r>
        <w:r w:rsidR="00F1064A">
          <w:rPr>
            <w:noProof/>
            <w:webHidden/>
          </w:rPr>
          <w:instrText xml:space="preserve"> PAGEREF _Toc132625393 \h </w:instrText>
        </w:r>
        <w:r w:rsidR="00F1064A">
          <w:rPr>
            <w:noProof/>
            <w:webHidden/>
          </w:rPr>
        </w:r>
        <w:r w:rsidR="00F1064A">
          <w:rPr>
            <w:noProof/>
            <w:webHidden/>
          </w:rPr>
          <w:fldChar w:fldCharType="separate"/>
        </w:r>
        <w:r w:rsidR="00F1064A">
          <w:rPr>
            <w:noProof/>
            <w:webHidden/>
          </w:rPr>
          <w:t>4</w:t>
        </w:r>
        <w:r w:rsidR="00F1064A">
          <w:rPr>
            <w:noProof/>
            <w:webHidden/>
          </w:rPr>
          <w:fldChar w:fldCharType="end"/>
        </w:r>
      </w:hyperlink>
    </w:p>
    <w:p w:rsidR="00F1064A" w:rsidRDefault="00EA298C" w14:paraId="2586E60D" w14:textId="3947C04A">
      <w:pPr>
        <w:pStyle w:val="TOC2"/>
        <w:rPr>
          <w:rFonts w:eastAsiaTheme="minorEastAsia"/>
          <w:noProof/>
          <w:lang w:eastAsia="de-CH"/>
        </w:rPr>
      </w:pPr>
      <w:hyperlink w:history="1" w:anchor="_Toc132625394">
        <w:r w:rsidRPr="005C4270" w:rsidR="00F1064A">
          <w:rPr>
            <w:rStyle w:val="Hyperlink"/>
            <w:noProof/>
          </w:rPr>
          <w:t>2.2</w:t>
        </w:r>
        <w:r w:rsidR="00F1064A">
          <w:rPr>
            <w:rFonts w:eastAsiaTheme="minorEastAsia"/>
            <w:noProof/>
            <w:lang w:eastAsia="de-CH"/>
          </w:rPr>
          <w:tab/>
        </w:r>
        <w:r w:rsidRPr="005C4270" w:rsidR="00F1064A">
          <w:rPr>
            <w:rStyle w:val="Hyperlink"/>
            <w:noProof/>
          </w:rPr>
          <w:t>Kommentar / Beschreibung</w:t>
        </w:r>
        <w:r w:rsidR="00F1064A">
          <w:rPr>
            <w:noProof/>
            <w:webHidden/>
          </w:rPr>
          <w:tab/>
        </w:r>
        <w:r w:rsidR="00F1064A">
          <w:rPr>
            <w:noProof/>
            <w:webHidden/>
          </w:rPr>
          <w:fldChar w:fldCharType="begin"/>
        </w:r>
        <w:r w:rsidR="00F1064A">
          <w:rPr>
            <w:noProof/>
            <w:webHidden/>
          </w:rPr>
          <w:instrText xml:space="preserve"> PAGEREF _Toc132625394 \h </w:instrText>
        </w:r>
        <w:r w:rsidR="00F1064A">
          <w:rPr>
            <w:noProof/>
            <w:webHidden/>
          </w:rPr>
        </w:r>
        <w:r w:rsidR="00F1064A">
          <w:rPr>
            <w:noProof/>
            <w:webHidden/>
          </w:rPr>
          <w:fldChar w:fldCharType="separate"/>
        </w:r>
        <w:r w:rsidR="00F1064A">
          <w:rPr>
            <w:noProof/>
            <w:webHidden/>
          </w:rPr>
          <w:t>4</w:t>
        </w:r>
        <w:r w:rsidR="00F1064A">
          <w:rPr>
            <w:noProof/>
            <w:webHidden/>
          </w:rPr>
          <w:fldChar w:fldCharType="end"/>
        </w:r>
      </w:hyperlink>
    </w:p>
    <w:p w:rsidR="00F1064A" w:rsidRDefault="00EA298C" w14:paraId="4334376C" w14:textId="2AD37119">
      <w:pPr>
        <w:pStyle w:val="TOC1"/>
        <w:rPr>
          <w:rFonts w:eastAsiaTheme="minorEastAsia"/>
          <w:lang w:eastAsia="de-CH"/>
        </w:rPr>
      </w:pPr>
      <w:hyperlink w:history="1" w:anchor="_Toc132625395">
        <w:r w:rsidRPr="005C4270" w:rsidR="00F1064A">
          <w:rPr>
            <w:rStyle w:val="Hyperlink"/>
          </w:rPr>
          <w:t>3</w:t>
        </w:r>
        <w:r w:rsidR="00F1064A">
          <w:rPr>
            <w:rFonts w:eastAsiaTheme="minorEastAsia"/>
            <w:lang w:eastAsia="de-CH"/>
          </w:rPr>
          <w:tab/>
        </w:r>
        <w:r w:rsidRPr="005C4270" w:rsidR="00F1064A">
          <w:rPr>
            <w:rStyle w:val="Hyperlink"/>
          </w:rPr>
          <w:t>Skript/Programm (Realisierung)</w:t>
        </w:r>
        <w:r w:rsidR="00F1064A">
          <w:rPr>
            <w:webHidden/>
          </w:rPr>
          <w:tab/>
        </w:r>
        <w:r w:rsidR="00F1064A">
          <w:rPr>
            <w:webHidden/>
          </w:rPr>
          <w:fldChar w:fldCharType="begin"/>
        </w:r>
        <w:r w:rsidR="00F1064A">
          <w:rPr>
            <w:webHidden/>
          </w:rPr>
          <w:instrText xml:space="preserve"> PAGEREF _Toc132625395 \h </w:instrText>
        </w:r>
        <w:r w:rsidR="00F1064A">
          <w:rPr>
            <w:webHidden/>
          </w:rPr>
        </w:r>
        <w:r w:rsidR="00F1064A">
          <w:rPr>
            <w:webHidden/>
          </w:rPr>
          <w:fldChar w:fldCharType="separate"/>
        </w:r>
        <w:r w:rsidR="00F1064A">
          <w:rPr>
            <w:webHidden/>
          </w:rPr>
          <w:t>5</w:t>
        </w:r>
        <w:r w:rsidR="00F1064A">
          <w:rPr>
            <w:webHidden/>
          </w:rPr>
          <w:fldChar w:fldCharType="end"/>
        </w:r>
      </w:hyperlink>
    </w:p>
    <w:p w:rsidR="00F1064A" w:rsidRDefault="00EA298C" w14:paraId="453EF4A3" w14:textId="2ADCB7F6">
      <w:pPr>
        <w:pStyle w:val="TOC2"/>
        <w:rPr>
          <w:rFonts w:eastAsiaTheme="minorEastAsia"/>
          <w:noProof/>
          <w:lang w:eastAsia="de-CH"/>
        </w:rPr>
      </w:pPr>
      <w:hyperlink w:history="1" w:anchor="_Toc132625396">
        <w:r w:rsidRPr="005C4270" w:rsidR="00F1064A">
          <w:rPr>
            <w:rStyle w:val="Hyperlink"/>
            <w:noProof/>
          </w:rPr>
          <w:t>3.1</w:t>
        </w:r>
        <w:r w:rsidR="00F1064A">
          <w:rPr>
            <w:rFonts w:eastAsiaTheme="minorEastAsia"/>
            <w:noProof/>
            <w:lang w:eastAsia="de-CH"/>
          </w:rPr>
          <w:tab/>
        </w:r>
        <w:r w:rsidRPr="005C4270" w:rsidR="00F1064A">
          <w:rPr>
            <w:rStyle w:val="Hyperlink"/>
            <w:noProof/>
          </w:rPr>
          <w:t>Technologie Bash / Powershell / Python</w:t>
        </w:r>
        <w:r w:rsidR="00F1064A">
          <w:rPr>
            <w:noProof/>
            <w:webHidden/>
          </w:rPr>
          <w:tab/>
        </w:r>
        <w:r w:rsidR="00F1064A">
          <w:rPr>
            <w:noProof/>
            <w:webHidden/>
          </w:rPr>
          <w:fldChar w:fldCharType="begin"/>
        </w:r>
        <w:r w:rsidR="00F1064A">
          <w:rPr>
            <w:noProof/>
            <w:webHidden/>
          </w:rPr>
          <w:instrText xml:space="preserve"> PAGEREF _Toc132625396 \h </w:instrText>
        </w:r>
        <w:r w:rsidR="00F1064A">
          <w:rPr>
            <w:noProof/>
            <w:webHidden/>
          </w:rPr>
        </w:r>
        <w:r w:rsidR="00F1064A">
          <w:rPr>
            <w:noProof/>
            <w:webHidden/>
          </w:rPr>
          <w:fldChar w:fldCharType="separate"/>
        </w:r>
        <w:r w:rsidR="00F1064A">
          <w:rPr>
            <w:noProof/>
            <w:webHidden/>
          </w:rPr>
          <w:t>5</w:t>
        </w:r>
        <w:r w:rsidR="00F1064A">
          <w:rPr>
            <w:noProof/>
            <w:webHidden/>
          </w:rPr>
          <w:fldChar w:fldCharType="end"/>
        </w:r>
      </w:hyperlink>
    </w:p>
    <w:p w:rsidR="00F1064A" w:rsidRDefault="00EA298C" w14:paraId="1B3BF938" w14:textId="5E06D88F">
      <w:pPr>
        <w:pStyle w:val="TOC2"/>
        <w:rPr>
          <w:rFonts w:eastAsiaTheme="minorEastAsia"/>
          <w:noProof/>
          <w:lang w:eastAsia="de-CH"/>
        </w:rPr>
      </w:pPr>
      <w:hyperlink w:history="1" w:anchor="_Toc132625397">
        <w:r w:rsidRPr="005C4270" w:rsidR="00F1064A">
          <w:rPr>
            <w:rStyle w:val="Hyperlink"/>
            <w:noProof/>
          </w:rPr>
          <w:t>3.2</w:t>
        </w:r>
        <w:r w:rsidR="00F1064A">
          <w:rPr>
            <w:rFonts w:eastAsiaTheme="minorEastAsia"/>
            <w:noProof/>
            <w:lang w:eastAsia="de-CH"/>
          </w:rPr>
          <w:tab/>
        </w:r>
        <w:r w:rsidRPr="005C4270" w:rsidR="00F1064A">
          <w:rPr>
            <w:rStyle w:val="Hyperlink"/>
            <w:noProof/>
          </w:rPr>
          <w:t>Ein- und Ausgabe</w:t>
        </w:r>
        <w:r w:rsidR="00F1064A">
          <w:rPr>
            <w:noProof/>
            <w:webHidden/>
          </w:rPr>
          <w:tab/>
        </w:r>
        <w:r w:rsidR="00F1064A">
          <w:rPr>
            <w:noProof/>
            <w:webHidden/>
          </w:rPr>
          <w:fldChar w:fldCharType="begin"/>
        </w:r>
        <w:r w:rsidR="00F1064A">
          <w:rPr>
            <w:noProof/>
            <w:webHidden/>
          </w:rPr>
          <w:instrText xml:space="preserve"> PAGEREF _Toc132625397 \h </w:instrText>
        </w:r>
        <w:r w:rsidR="00F1064A">
          <w:rPr>
            <w:noProof/>
            <w:webHidden/>
          </w:rPr>
        </w:r>
        <w:r w:rsidR="00F1064A">
          <w:rPr>
            <w:noProof/>
            <w:webHidden/>
          </w:rPr>
          <w:fldChar w:fldCharType="separate"/>
        </w:r>
        <w:r w:rsidR="00F1064A">
          <w:rPr>
            <w:noProof/>
            <w:webHidden/>
          </w:rPr>
          <w:t>5</w:t>
        </w:r>
        <w:r w:rsidR="00F1064A">
          <w:rPr>
            <w:noProof/>
            <w:webHidden/>
          </w:rPr>
          <w:fldChar w:fldCharType="end"/>
        </w:r>
      </w:hyperlink>
    </w:p>
    <w:p w:rsidR="00F1064A" w:rsidRDefault="00EA298C" w14:paraId="66D49150" w14:textId="65DB5BAC">
      <w:pPr>
        <w:pStyle w:val="TOC2"/>
        <w:rPr>
          <w:rFonts w:eastAsiaTheme="minorEastAsia"/>
          <w:noProof/>
          <w:lang w:eastAsia="de-CH"/>
        </w:rPr>
      </w:pPr>
      <w:hyperlink w:history="1" w:anchor="_Toc132625398">
        <w:r w:rsidRPr="005C4270" w:rsidR="00F1064A">
          <w:rPr>
            <w:rStyle w:val="Hyperlink"/>
            <w:noProof/>
          </w:rPr>
          <w:t>3.3</w:t>
        </w:r>
        <w:r w:rsidR="00F1064A">
          <w:rPr>
            <w:rFonts w:eastAsiaTheme="minorEastAsia"/>
            <w:noProof/>
            <w:lang w:eastAsia="de-CH"/>
          </w:rPr>
          <w:tab/>
        </w:r>
        <w:r w:rsidRPr="005C4270" w:rsidR="00F1064A">
          <w:rPr>
            <w:rStyle w:val="Hyperlink"/>
            <w:noProof/>
          </w:rPr>
          <w:t>Kontrollstrukturen</w:t>
        </w:r>
        <w:r w:rsidR="00F1064A">
          <w:rPr>
            <w:noProof/>
            <w:webHidden/>
          </w:rPr>
          <w:tab/>
        </w:r>
        <w:r w:rsidR="00F1064A">
          <w:rPr>
            <w:noProof/>
            <w:webHidden/>
          </w:rPr>
          <w:fldChar w:fldCharType="begin"/>
        </w:r>
        <w:r w:rsidR="00F1064A">
          <w:rPr>
            <w:noProof/>
            <w:webHidden/>
          </w:rPr>
          <w:instrText xml:space="preserve"> PAGEREF _Toc132625398 \h </w:instrText>
        </w:r>
        <w:r w:rsidR="00F1064A">
          <w:rPr>
            <w:noProof/>
            <w:webHidden/>
          </w:rPr>
        </w:r>
        <w:r w:rsidR="00F1064A">
          <w:rPr>
            <w:noProof/>
            <w:webHidden/>
          </w:rPr>
          <w:fldChar w:fldCharType="separate"/>
        </w:r>
        <w:r w:rsidR="00F1064A">
          <w:rPr>
            <w:noProof/>
            <w:webHidden/>
          </w:rPr>
          <w:t>5</w:t>
        </w:r>
        <w:r w:rsidR="00F1064A">
          <w:rPr>
            <w:noProof/>
            <w:webHidden/>
          </w:rPr>
          <w:fldChar w:fldCharType="end"/>
        </w:r>
      </w:hyperlink>
    </w:p>
    <w:p w:rsidR="00F1064A" w:rsidRDefault="00EA298C" w14:paraId="03D79E35" w14:textId="0C1E42F3">
      <w:pPr>
        <w:pStyle w:val="TOC1"/>
        <w:rPr>
          <w:rFonts w:eastAsiaTheme="minorEastAsia"/>
          <w:lang w:eastAsia="de-CH"/>
        </w:rPr>
      </w:pPr>
      <w:hyperlink w:history="1" w:anchor="_Toc132625399">
        <w:r w:rsidRPr="005C4270" w:rsidR="00F1064A">
          <w:rPr>
            <w:rStyle w:val="Hyperlink"/>
          </w:rPr>
          <w:t>4</w:t>
        </w:r>
        <w:r w:rsidR="00F1064A">
          <w:rPr>
            <w:rFonts w:eastAsiaTheme="minorEastAsia"/>
            <w:lang w:eastAsia="de-CH"/>
          </w:rPr>
          <w:tab/>
        </w:r>
        <w:r w:rsidRPr="005C4270" w:rsidR="00F1064A">
          <w:rPr>
            <w:rStyle w:val="Hyperlink"/>
          </w:rPr>
          <w:t>Integration und Sicherheit</w:t>
        </w:r>
        <w:r w:rsidR="00F1064A">
          <w:rPr>
            <w:webHidden/>
          </w:rPr>
          <w:tab/>
        </w:r>
        <w:r w:rsidR="00F1064A">
          <w:rPr>
            <w:webHidden/>
          </w:rPr>
          <w:fldChar w:fldCharType="begin"/>
        </w:r>
        <w:r w:rsidR="00F1064A">
          <w:rPr>
            <w:webHidden/>
          </w:rPr>
          <w:instrText xml:space="preserve"> PAGEREF _Toc132625399 \h </w:instrText>
        </w:r>
        <w:r w:rsidR="00F1064A">
          <w:rPr>
            <w:webHidden/>
          </w:rPr>
        </w:r>
        <w:r w:rsidR="00F1064A">
          <w:rPr>
            <w:webHidden/>
          </w:rPr>
          <w:fldChar w:fldCharType="separate"/>
        </w:r>
        <w:r w:rsidR="00F1064A">
          <w:rPr>
            <w:webHidden/>
          </w:rPr>
          <w:t>6</w:t>
        </w:r>
        <w:r w:rsidR="00F1064A">
          <w:rPr>
            <w:webHidden/>
          </w:rPr>
          <w:fldChar w:fldCharType="end"/>
        </w:r>
      </w:hyperlink>
    </w:p>
    <w:p w:rsidR="00F1064A" w:rsidRDefault="00EA298C" w14:paraId="01DCF933" w14:textId="24DB1DD0">
      <w:pPr>
        <w:pStyle w:val="TOC2"/>
        <w:rPr>
          <w:rFonts w:eastAsiaTheme="minorEastAsia"/>
          <w:noProof/>
          <w:lang w:eastAsia="de-CH"/>
        </w:rPr>
      </w:pPr>
      <w:hyperlink w:history="1" w:anchor="_Toc132625400">
        <w:r w:rsidRPr="005C4270" w:rsidR="00F1064A">
          <w:rPr>
            <w:rStyle w:val="Hyperlink"/>
            <w:noProof/>
          </w:rPr>
          <w:t>4.1</w:t>
        </w:r>
        <w:r w:rsidR="00F1064A">
          <w:rPr>
            <w:rFonts w:eastAsiaTheme="minorEastAsia"/>
            <w:noProof/>
            <w:lang w:eastAsia="de-CH"/>
          </w:rPr>
          <w:tab/>
        </w:r>
        <w:r w:rsidRPr="005C4270" w:rsidR="00F1064A">
          <w:rPr>
            <w:rStyle w:val="Hyperlink"/>
            <w:noProof/>
          </w:rPr>
          <w:t>Implementierung</w:t>
        </w:r>
        <w:r w:rsidR="00F1064A">
          <w:rPr>
            <w:noProof/>
            <w:webHidden/>
          </w:rPr>
          <w:tab/>
        </w:r>
        <w:r w:rsidR="00F1064A">
          <w:rPr>
            <w:noProof/>
            <w:webHidden/>
          </w:rPr>
          <w:fldChar w:fldCharType="begin"/>
        </w:r>
        <w:r w:rsidR="00F1064A">
          <w:rPr>
            <w:noProof/>
            <w:webHidden/>
          </w:rPr>
          <w:instrText xml:space="preserve"> PAGEREF _Toc132625400 \h </w:instrText>
        </w:r>
        <w:r w:rsidR="00F1064A">
          <w:rPr>
            <w:noProof/>
            <w:webHidden/>
          </w:rPr>
        </w:r>
        <w:r w:rsidR="00F1064A">
          <w:rPr>
            <w:noProof/>
            <w:webHidden/>
          </w:rPr>
          <w:fldChar w:fldCharType="separate"/>
        </w:r>
        <w:r w:rsidR="00F1064A">
          <w:rPr>
            <w:noProof/>
            <w:webHidden/>
          </w:rPr>
          <w:t>6</w:t>
        </w:r>
        <w:r w:rsidR="00F1064A">
          <w:rPr>
            <w:noProof/>
            <w:webHidden/>
          </w:rPr>
          <w:fldChar w:fldCharType="end"/>
        </w:r>
      </w:hyperlink>
    </w:p>
    <w:p w:rsidR="00F1064A" w:rsidRDefault="00EA298C" w14:paraId="1550D7DF" w14:textId="121634BB">
      <w:pPr>
        <w:pStyle w:val="TOC2"/>
        <w:rPr>
          <w:rFonts w:eastAsiaTheme="minorEastAsia"/>
          <w:noProof/>
          <w:lang w:eastAsia="de-CH"/>
        </w:rPr>
      </w:pPr>
      <w:hyperlink w:history="1" w:anchor="_Toc132625401">
        <w:r w:rsidRPr="005C4270" w:rsidR="00F1064A">
          <w:rPr>
            <w:rStyle w:val="Hyperlink"/>
            <w:noProof/>
          </w:rPr>
          <w:t>4.2</w:t>
        </w:r>
        <w:r w:rsidR="00F1064A">
          <w:rPr>
            <w:rFonts w:eastAsiaTheme="minorEastAsia"/>
            <w:noProof/>
            <w:lang w:eastAsia="de-CH"/>
          </w:rPr>
          <w:tab/>
        </w:r>
        <w:r w:rsidRPr="005C4270" w:rsidR="00F1064A">
          <w:rPr>
            <w:rStyle w:val="Hyperlink"/>
            <w:noProof/>
          </w:rPr>
          <w:t>Sicherheit</w:t>
        </w:r>
        <w:r w:rsidR="00F1064A">
          <w:rPr>
            <w:noProof/>
            <w:webHidden/>
          </w:rPr>
          <w:tab/>
        </w:r>
        <w:r w:rsidR="00F1064A">
          <w:rPr>
            <w:noProof/>
            <w:webHidden/>
          </w:rPr>
          <w:fldChar w:fldCharType="begin"/>
        </w:r>
        <w:r w:rsidR="00F1064A">
          <w:rPr>
            <w:noProof/>
            <w:webHidden/>
          </w:rPr>
          <w:instrText xml:space="preserve"> PAGEREF _Toc132625401 \h </w:instrText>
        </w:r>
        <w:r w:rsidR="00F1064A">
          <w:rPr>
            <w:noProof/>
            <w:webHidden/>
          </w:rPr>
        </w:r>
        <w:r w:rsidR="00F1064A">
          <w:rPr>
            <w:noProof/>
            <w:webHidden/>
          </w:rPr>
          <w:fldChar w:fldCharType="separate"/>
        </w:r>
        <w:r w:rsidR="00F1064A">
          <w:rPr>
            <w:noProof/>
            <w:webHidden/>
          </w:rPr>
          <w:t>6</w:t>
        </w:r>
        <w:r w:rsidR="00F1064A">
          <w:rPr>
            <w:noProof/>
            <w:webHidden/>
          </w:rPr>
          <w:fldChar w:fldCharType="end"/>
        </w:r>
      </w:hyperlink>
    </w:p>
    <w:p w:rsidR="00F1064A" w:rsidRDefault="00EA298C" w14:paraId="59763E49" w14:textId="38E35A57">
      <w:pPr>
        <w:pStyle w:val="TOC2"/>
        <w:rPr>
          <w:rFonts w:eastAsiaTheme="minorEastAsia"/>
          <w:noProof/>
          <w:lang w:eastAsia="de-CH"/>
        </w:rPr>
      </w:pPr>
      <w:hyperlink w:history="1" w:anchor="_Toc132625402">
        <w:r w:rsidRPr="005C4270" w:rsidR="00F1064A">
          <w:rPr>
            <w:rStyle w:val="Hyperlink"/>
            <w:noProof/>
          </w:rPr>
          <w:t>4.3</w:t>
        </w:r>
        <w:r w:rsidR="00F1064A">
          <w:rPr>
            <w:rFonts w:eastAsiaTheme="minorEastAsia"/>
            <w:noProof/>
            <w:lang w:eastAsia="de-CH"/>
          </w:rPr>
          <w:tab/>
        </w:r>
        <w:r w:rsidRPr="005C4270" w:rsidR="00F1064A">
          <w:rPr>
            <w:rStyle w:val="Hyperlink"/>
            <w:noProof/>
          </w:rPr>
          <w:t>Kompatibilität</w:t>
        </w:r>
        <w:r w:rsidR="00F1064A">
          <w:rPr>
            <w:noProof/>
            <w:webHidden/>
          </w:rPr>
          <w:tab/>
        </w:r>
        <w:r w:rsidR="00F1064A">
          <w:rPr>
            <w:noProof/>
            <w:webHidden/>
          </w:rPr>
          <w:fldChar w:fldCharType="begin"/>
        </w:r>
        <w:r w:rsidR="00F1064A">
          <w:rPr>
            <w:noProof/>
            <w:webHidden/>
          </w:rPr>
          <w:instrText xml:space="preserve"> PAGEREF _Toc132625402 \h </w:instrText>
        </w:r>
        <w:r w:rsidR="00F1064A">
          <w:rPr>
            <w:noProof/>
            <w:webHidden/>
          </w:rPr>
        </w:r>
        <w:r w:rsidR="00F1064A">
          <w:rPr>
            <w:noProof/>
            <w:webHidden/>
          </w:rPr>
          <w:fldChar w:fldCharType="separate"/>
        </w:r>
        <w:r w:rsidR="00F1064A">
          <w:rPr>
            <w:noProof/>
            <w:webHidden/>
          </w:rPr>
          <w:t>6</w:t>
        </w:r>
        <w:r w:rsidR="00F1064A">
          <w:rPr>
            <w:noProof/>
            <w:webHidden/>
          </w:rPr>
          <w:fldChar w:fldCharType="end"/>
        </w:r>
      </w:hyperlink>
    </w:p>
    <w:p w:rsidR="00F1064A" w:rsidRDefault="00EA298C" w14:paraId="284050CF" w14:textId="2E68545E">
      <w:pPr>
        <w:pStyle w:val="TOC2"/>
        <w:rPr>
          <w:rFonts w:eastAsiaTheme="minorEastAsia"/>
          <w:noProof/>
          <w:lang w:eastAsia="de-CH"/>
        </w:rPr>
      </w:pPr>
      <w:hyperlink w:history="1" w:anchor="_Toc132625403">
        <w:r w:rsidRPr="005C4270" w:rsidR="00F1064A">
          <w:rPr>
            <w:rStyle w:val="Hyperlink"/>
            <w:noProof/>
          </w:rPr>
          <w:t>4.4</w:t>
        </w:r>
        <w:r w:rsidR="00F1064A">
          <w:rPr>
            <w:rFonts w:eastAsiaTheme="minorEastAsia"/>
            <w:noProof/>
            <w:lang w:eastAsia="de-CH"/>
          </w:rPr>
          <w:tab/>
        </w:r>
        <w:r w:rsidRPr="005C4270" w:rsidR="00F1064A">
          <w:rPr>
            <w:rStyle w:val="Hyperlink"/>
            <w:noProof/>
          </w:rPr>
          <w:t>Betrieb und Wartung</w:t>
        </w:r>
        <w:r w:rsidR="00F1064A">
          <w:rPr>
            <w:noProof/>
            <w:webHidden/>
          </w:rPr>
          <w:tab/>
        </w:r>
        <w:r w:rsidR="00F1064A">
          <w:rPr>
            <w:noProof/>
            <w:webHidden/>
          </w:rPr>
          <w:fldChar w:fldCharType="begin"/>
        </w:r>
        <w:r w:rsidR="00F1064A">
          <w:rPr>
            <w:noProof/>
            <w:webHidden/>
          </w:rPr>
          <w:instrText xml:space="preserve"> PAGEREF _Toc132625403 \h </w:instrText>
        </w:r>
        <w:r w:rsidR="00F1064A">
          <w:rPr>
            <w:noProof/>
            <w:webHidden/>
          </w:rPr>
        </w:r>
        <w:r w:rsidR="00F1064A">
          <w:rPr>
            <w:noProof/>
            <w:webHidden/>
          </w:rPr>
          <w:fldChar w:fldCharType="separate"/>
        </w:r>
        <w:r w:rsidR="00F1064A">
          <w:rPr>
            <w:noProof/>
            <w:webHidden/>
          </w:rPr>
          <w:t>6</w:t>
        </w:r>
        <w:r w:rsidR="00F1064A">
          <w:rPr>
            <w:noProof/>
            <w:webHidden/>
          </w:rPr>
          <w:fldChar w:fldCharType="end"/>
        </w:r>
      </w:hyperlink>
    </w:p>
    <w:p w:rsidR="00F1064A" w:rsidRDefault="00EA298C" w14:paraId="4668EA51" w14:textId="7E92AD88">
      <w:pPr>
        <w:pStyle w:val="TOC1"/>
        <w:rPr>
          <w:rFonts w:eastAsiaTheme="minorEastAsia"/>
          <w:lang w:eastAsia="de-CH"/>
        </w:rPr>
      </w:pPr>
      <w:hyperlink w:history="1" w:anchor="_Toc132625404">
        <w:r w:rsidRPr="005C4270" w:rsidR="00F1064A">
          <w:rPr>
            <w:rStyle w:val="Hyperlink"/>
          </w:rPr>
          <w:t>5</w:t>
        </w:r>
        <w:r w:rsidR="00F1064A">
          <w:rPr>
            <w:rFonts w:eastAsiaTheme="minorEastAsia"/>
            <w:lang w:eastAsia="de-CH"/>
          </w:rPr>
          <w:tab/>
        </w:r>
        <w:r w:rsidRPr="005C4270" w:rsidR="00F1064A">
          <w:rPr>
            <w:rStyle w:val="Hyperlink"/>
          </w:rPr>
          <w:t>Usecases und Testfälle</w:t>
        </w:r>
        <w:r w:rsidR="00F1064A">
          <w:rPr>
            <w:webHidden/>
          </w:rPr>
          <w:tab/>
        </w:r>
        <w:r w:rsidR="00F1064A">
          <w:rPr>
            <w:webHidden/>
          </w:rPr>
          <w:fldChar w:fldCharType="begin"/>
        </w:r>
        <w:r w:rsidR="00F1064A">
          <w:rPr>
            <w:webHidden/>
          </w:rPr>
          <w:instrText xml:space="preserve"> PAGEREF _Toc132625404 \h </w:instrText>
        </w:r>
        <w:r w:rsidR="00F1064A">
          <w:rPr>
            <w:webHidden/>
          </w:rPr>
        </w:r>
        <w:r w:rsidR="00F1064A">
          <w:rPr>
            <w:webHidden/>
          </w:rPr>
          <w:fldChar w:fldCharType="separate"/>
        </w:r>
        <w:r w:rsidR="00F1064A">
          <w:rPr>
            <w:webHidden/>
          </w:rPr>
          <w:t>7</w:t>
        </w:r>
        <w:r w:rsidR="00F1064A">
          <w:rPr>
            <w:webHidden/>
          </w:rPr>
          <w:fldChar w:fldCharType="end"/>
        </w:r>
      </w:hyperlink>
    </w:p>
    <w:p w:rsidR="00F1064A" w:rsidRDefault="00EA298C" w14:paraId="41F20C74" w14:textId="7FAA3D15">
      <w:pPr>
        <w:pStyle w:val="TOC2"/>
        <w:rPr>
          <w:rFonts w:eastAsiaTheme="minorEastAsia"/>
          <w:noProof/>
          <w:lang w:eastAsia="de-CH"/>
        </w:rPr>
      </w:pPr>
      <w:hyperlink w:history="1" w:anchor="_Toc132625405">
        <w:r w:rsidRPr="005C4270" w:rsidR="00F1064A">
          <w:rPr>
            <w:rStyle w:val="Hyperlink"/>
            <w:noProof/>
          </w:rPr>
          <w:t>5.1</w:t>
        </w:r>
        <w:r w:rsidR="00F1064A">
          <w:rPr>
            <w:rFonts w:eastAsiaTheme="minorEastAsia"/>
            <w:noProof/>
            <w:lang w:eastAsia="de-CH"/>
          </w:rPr>
          <w:tab/>
        </w:r>
        <w:r w:rsidRPr="005C4270" w:rsidR="00F1064A">
          <w:rPr>
            <w:rStyle w:val="Hyperlink"/>
            <w:noProof/>
          </w:rPr>
          <w:t>Usecase</w:t>
        </w:r>
        <w:r w:rsidR="00F1064A">
          <w:rPr>
            <w:noProof/>
            <w:webHidden/>
          </w:rPr>
          <w:tab/>
        </w:r>
        <w:r w:rsidR="00F1064A">
          <w:rPr>
            <w:noProof/>
            <w:webHidden/>
          </w:rPr>
          <w:fldChar w:fldCharType="begin"/>
        </w:r>
        <w:r w:rsidR="00F1064A">
          <w:rPr>
            <w:noProof/>
            <w:webHidden/>
          </w:rPr>
          <w:instrText xml:space="preserve"> PAGEREF _Toc132625405 \h </w:instrText>
        </w:r>
        <w:r w:rsidR="00F1064A">
          <w:rPr>
            <w:noProof/>
            <w:webHidden/>
          </w:rPr>
        </w:r>
        <w:r w:rsidR="00F1064A">
          <w:rPr>
            <w:noProof/>
            <w:webHidden/>
          </w:rPr>
          <w:fldChar w:fldCharType="separate"/>
        </w:r>
        <w:r w:rsidR="00F1064A">
          <w:rPr>
            <w:noProof/>
            <w:webHidden/>
          </w:rPr>
          <w:t>7</w:t>
        </w:r>
        <w:r w:rsidR="00F1064A">
          <w:rPr>
            <w:noProof/>
            <w:webHidden/>
          </w:rPr>
          <w:fldChar w:fldCharType="end"/>
        </w:r>
      </w:hyperlink>
    </w:p>
    <w:p w:rsidR="00F1064A" w:rsidRDefault="00EA298C" w14:paraId="7DD48E9C" w14:textId="7819B5E3">
      <w:pPr>
        <w:pStyle w:val="TOC2"/>
        <w:rPr>
          <w:rFonts w:eastAsiaTheme="minorEastAsia"/>
          <w:noProof/>
          <w:lang w:eastAsia="de-CH"/>
        </w:rPr>
      </w:pPr>
      <w:hyperlink w:history="1" w:anchor="_Toc132625406">
        <w:r w:rsidRPr="005C4270" w:rsidR="00F1064A">
          <w:rPr>
            <w:rStyle w:val="Hyperlink"/>
            <w:noProof/>
          </w:rPr>
          <w:t>5.2</w:t>
        </w:r>
        <w:r w:rsidR="00F1064A">
          <w:rPr>
            <w:rFonts w:eastAsiaTheme="minorEastAsia"/>
            <w:noProof/>
            <w:lang w:eastAsia="de-CH"/>
          </w:rPr>
          <w:tab/>
        </w:r>
        <w:r w:rsidRPr="005C4270" w:rsidR="00F1064A">
          <w:rPr>
            <w:rStyle w:val="Hyperlink"/>
            <w:noProof/>
          </w:rPr>
          <w:t>Testfall</w:t>
        </w:r>
        <w:r w:rsidR="00F1064A">
          <w:rPr>
            <w:noProof/>
            <w:webHidden/>
          </w:rPr>
          <w:tab/>
        </w:r>
        <w:r w:rsidR="00F1064A">
          <w:rPr>
            <w:noProof/>
            <w:webHidden/>
          </w:rPr>
          <w:fldChar w:fldCharType="begin"/>
        </w:r>
        <w:r w:rsidR="00F1064A">
          <w:rPr>
            <w:noProof/>
            <w:webHidden/>
          </w:rPr>
          <w:instrText xml:space="preserve"> PAGEREF _Toc132625406 \h </w:instrText>
        </w:r>
        <w:r w:rsidR="00F1064A">
          <w:rPr>
            <w:noProof/>
            <w:webHidden/>
          </w:rPr>
        </w:r>
        <w:r w:rsidR="00F1064A">
          <w:rPr>
            <w:noProof/>
            <w:webHidden/>
          </w:rPr>
          <w:fldChar w:fldCharType="separate"/>
        </w:r>
        <w:r w:rsidR="00F1064A">
          <w:rPr>
            <w:noProof/>
            <w:webHidden/>
          </w:rPr>
          <w:t>7</w:t>
        </w:r>
        <w:r w:rsidR="00F1064A">
          <w:rPr>
            <w:noProof/>
            <w:webHidden/>
          </w:rPr>
          <w:fldChar w:fldCharType="end"/>
        </w:r>
      </w:hyperlink>
    </w:p>
    <w:p w:rsidR="00F1064A" w:rsidRDefault="00EA298C" w14:paraId="5E6FFA05" w14:textId="67AFB07F">
      <w:pPr>
        <w:pStyle w:val="TOC1"/>
        <w:rPr>
          <w:rFonts w:eastAsiaTheme="minorEastAsia"/>
          <w:lang w:eastAsia="de-CH"/>
        </w:rPr>
      </w:pPr>
      <w:hyperlink w:history="1" w:anchor="_Toc132625407">
        <w:r w:rsidRPr="005C4270" w:rsidR="00F1064A">
          <w:rPr>
            <w:rStyle w:val="Hyperlink"/>
          </w:rPr>
          <w:t>6</w:t>
        </w:r>
        <w:r w:rsidR="00F1064A">
          <w:rPr>
            <w:rFonts w:eastAsiaTheme="minorEastAsia"/>
            <w:lang w:eastAsia="de-CH"/>
          </w:rPr>
          <w:tab/>
        </w:r>
        <w:r w:rsidRPr="005C4270" w:rsidR="00F1064A">
          <w:rPr>
            <w:rStyle w:val="Hyperlink"/>
          </w:rPr>
          <w:t>Präsentation, Dokumentation</w:t>
        </w:r>
        <w:r w:rsidR="00F1064A">
          <w:rPr>
            <w:webHidden/>
          </w:rPr>
          <w:tab/>
        </w:r>
        <w:r w:rsidR="00F1064A">
          <w:rPr>
            <w:webHidden/>
          </w:rPr>
          <w:fldChar w:fldCharType="begin"/>
        </w:r>
        <w:r w:rsidR="00F1064A">
          <w:rPr>
            <w:webHidden/>
          </w:rPr>
          <w:instrText xml:space="preserve"> PAGEREF _Toc132625407 \h </w:instrText>
        </w:r>
        <w:r w:rsidR="00F1064A">
          <w:rPr>
            <w:webHidden/>
          </w:rPr>
        </w:r>
        <w:r w:rsidR="00F1064A">
          <w:rPr>
            <w:webHidden/>
          </w:rPr>
          <w:fldChar w:fldCharType="separate"/>
        </w:r>
        <w:r w:rsidR="00F1064A">
          <w:rPr>
            <w:webHidden/>
          </w:rPr>
          <w:t>8</w:t>
        </w:r>
        <w:r w:rsidR="00F1064A">
          <w:rPr>
            <w:webHidden/>
          </w:rPr>
          <w:fldChar w:fldCharType="end"/>
        </w:r>
      </w:hyperlink>
    </w:p>
    <w:p w:rsidR="00F1064A" w:rsidRDefault="00EA298C" w14:paraId="08D77BB2" w14:textId="13D48EA8">
      <w:pPr>
        <w:pStyle w:val="TOC2"/>
        <w:rPr>
          <w:rFonts w:eastAsiaTheme="minorEastAsia"/>
          <w:noProof/>
          <w:lang w:eastAsia="de-CH"/>
        </w:rPr>
      </w:pPr>
      <w:hyperlink w:history="1" w:anchor="_Toc132625408">
        <w:r w:rsidRPr="005C4270" w:rsidR="00F1064A">
          <w:rPr>
            <w:rStyle w:val="Hyperlink"/>
            <w:noProof/>
          </w:rPr>
          <w:t>6.1</w:t>
        </w:r>
        <w:r w:rsidR="00F1064A">
          <w:rPr>
            <w:rFonts w:eastAsiaTheme="minorEastAsia"/>
            <w:noProof/>
            <w:lang w:eastAsia="de-CH"/>
          </w:rPr>
          <w:tab/>
        </w:r>
        <w:r w:rsidRPr="005C4270" w:rsidR="00F1064A">
          <w:rPr>
            <w:rStyle w:val="Hyperlink"/>
            <w:noProof/>
          </w:rPr>
          <w:t>Demo-Video</w:t>
        </w:r>
        <w:r w:rsidR="00F1064A">
          <w:rPr>
            <w:noProof/>
            <w:webHidden/>
          </w:rPr>
          <w:tab/>
        </w:r>
        <w:r w:rsidR="00F1064A">
          <w:rPr>
            <w:noProof/>
            <w:webHidden/>
          </w:rPr>
          <w:fldChar w:fldCharType="begin"/>
        </w:r>
        <w:r w:rsidR="00F1064A">
          <w:rPr>
            <w:noProof/>
            <w:webHidden/>
          </w:rPr>
          <w:instrText xml:space="preserve"> PAGEREF _Toc132625408 \h </w:instrText>
        </w:r>
        <w:r w:rsidR="00F1064A">
          <w:rPr>
            <w:noProof/>
            <w:webHidden/>
          </w:rPr>
        </w:r>
        <w:r w:rsidR="00F1064A">
          <w:rPr>
            <w:noProof/>
            <w:webHidden/>
          </w:rPr>
          <w:fldChar w:fldCharType="separate"/>
        </w:r>
        <w:r w:rsidR="00F1064A">
          <w:rPr>
            <w:noProof/>
            <w:webHidden/>
          </w:rPr>
          <w:t>8</w:t>
        </w:r>
        <w:r w:rsidR="00F1064A">
          <w:rPr>
            <w:noProof/>
            <w:webHidden/>
          </w:rPr>
          <w:fldChar w:fldCharType="end"/>
        </w:r>
      </w:hyperlink>
    </w:p>
    <w:p w:rsidR="00F1064A" w:rsidRDefault="00EA298C" w14:paraId="4DB10207" w14:textId="07056A3E">
      <w:pPr>
        <w:pStyle w:val="TOC2"/>
        <w:rPr>
          <w:rFonts w:eastAsiaTheme="minorEastAsia"/>
          <w:noProof/>
          <w:lang w:eastAsia="de-CH"/>
        </w:rPr>
      </w:pPr>
      <w:hyperlink w:history="1" w:anchor="_Toc132625409">
        <w:r w:rsidRPr="005C4270" w:rsidR="00F1064A">
          <w:rPr>
            <w:rStyle w:val="Hyperlink"/>
            <w:noProof/>
          </w:rPr>
          <w:t>6.2</w:t>
        </w:r>
        <w:r w:rsidR="00F1064A">
          <w:rPr>
            <w:rFonts w:eastAsiaTheme="minorEastAsia"/>
            <w:noProof/>
            <w:lang w:eastAsia="de-CH"/>
          </w:rPr>
          <w:tab/>
        </w:r>
        <w:r w:rsidRPr="005C4270" w:rsidR="00F1064A">
          <w:rPr>
            <w:rStyle w:val="Hyperlink"/>
            <w:noProof/>
          </w:rPr>
          <w:t>Vortrag</w:t>
        </w:r>
        <w:r w:rsidR="00F1064A">
          <w:rPr>
            <w:noProof/>
            <w:webHidden/>
          </w:rPr>
          <w:tab/>
        </w:r>
        <w:r w:rsidR="00F1064A">
          <w:rPr>
            <w:noProof/>
            <w:webHidden/>
          </w:rPr>
          <w:fldChar w:fldCharType="begin"/>
        </w:r>
        <w:r w:rsidR="00F1064A">
          <w:rPr>
            <w:noProof/>
            <w:webHidden/>
          </w:rPr>
          <w:instrText xml:space="preserve"> PAGEREF _Toc132625409 \h </w:instrText>
        </w:r>
        <w:r w:rsidR="00F1064A">
          <w:rPr>
            <w:noProof/>
            <w:webHidden/>
          </w:rPr>
        </w:r>
        <w:r w:rsidR="00F1064A">
          <w:rPr>
            <w:noProof/>
            <w:webHidden/>
          </w:rPr>
          <w:fldChar w:fldCharType="separate"/>
        </w:r>
        <w:r w:rsidR="00F1064A">
          <w:rPr>
            <w:noProof/>
            <w:webHidden/>
          </w:rPr>
          <w:t>8</w:t>
        </w:r>
        <w:r w:rsidR="00F1064A">
          <w:rPr>
            <w:noProof/>
            <w:webHidden/>
          </w:rPr>
          <w:fldChar w:fldCharType="end"/>
        </w:r>
      </w:hyperlink>
    </w:p>
    <w:p w:rsidR="00F1064A" w:rsidRDefault="00EA298C" w14:paraId="1AA7A062" w14:textId="49D5EC75">
      <w:pPr>
        <w:pStyle w:val="TOC2"/>
        <w:rPr>
          <w:rFonts w:eastAsiaTheme="minorEastAsia"/>
          <w:noProof/>
          <w:lang w:eastAsia="de-CH"/>
        </w:rPr>
      </w:pPr>
      <w:hyperlink w:history="1" w:anchor="_Toc132625410">
        <w:r w:rsidRPr="005C4270" w:rsidR="00F1064A">
          <w:rPr>
            <w:rStyle w:val="Hyperlink"/>
            <w:noProof/>
          </w:rPr>
          <w:t>6.3</w:t>
        </w:r>
        <w:r w:rsidR="00F1064A">
          <w:rPr>
            <w:rFonts w:eastAsiaTheme="minorEastAsia"/>
            <w:noProof/>
            <w:lang w:eastAsia="de-CH"/>
          </w:rPr>
          <w:tab/>
        </w:r>
        <w:r w:rsidRPr="005C4270" w:rsidR="00F1064A">
          <w:rPr>
            <w:rStyle w:val="Hyperlink"/>
            <w:noProof/>
          </w:rPr>
          <w:t>Journal</w:t>
        </w:r>
        <w:r w:rsidR="00F1064A">
          <w:rPr>
            <w:noProof/>
            <w:webHidden/>
          </w:rPr>
          <w:tab/>
        </w:r>
        <w:r w:rsidR="00F1064A">
          <w:rPr>
            <w:noProof/>
            <w:webHidden/>
          </w:rPr>
          <w:fldChar w:fldCharType="begin"/>
        </w:r>
        <w:r w:rsidR="00F1064A">
          <w:rPr>
            <w:noProof/>
            <w:webHidden/>
          </w:rPr>
          <w:instrText xml:space="preserve"> PAGEREF _Toc132625410 \h </w:instrText>
        </w:r>
        <w:r w:rsidR="00F1064A">
          <w:rPr>
            <w:noProof/>
            <w:webHidden/>
          </w:rPr>
        </w:r>
        <w:r w:rsidR="00F1064A">
          <w:rPr>
            <w:noProof/>
            <w:webHidden/>
          </w:rPr>
          <w:fldChar w:fldCharType="separate"/>
        </w:r>
        <w:r w:rsidR="00F1064A">
          <w:rPr>
            <w:noProof/>
            <w:webHidden/>
          </w:rPr>
          <w:t>8</w:t>
        </w:r>
        <w:r w:rsidR="00F1064A">
          <w:rPr>
            <w:noProof/>
            <w:webHidden/>
          </w:rPr>
          <w:fldChar w:fldCharType="end"/>
        </w:r>
      </w:hyperlink>
    </w:p>
    <w:p w:rsidR="00F1064A" w:rsidRDefault="00EA298C" w14:paraId="2BC0A146" w14:textId="2E564FC6">
      <w:pPr>
        <w:pStyle w:val="TOC1"/>
        <w:rPr>
          <w:rFonts w:eastAsiaTheme="minorEastAsia"/>
          <w:lang w:eastAsia="de-CH"/>
        </w:rPr>
      </w:pPr>
      <w:hyperlink w:history="1" w:anchor="_Toc132625411">
        <w:r w:rsidRPr="005C4270" w:rsidR="00F1064A">
          <w:rPr>
            <w:rStyle w:val="Hyperlink"/>
          </w:rPr>
          <w:t>7</w:t>
        </w:r>
        <w:r w:rsidR="00F1064A">
          <w:rPr>
            <w:rFonts w:eastAsiaTheme="minorEastAsia"/>
            <w:lang w:eastAsia="de-CH"/>
          </w:rPr>
          <w:tab/>
        </w:r>
        <w:r w:rsidRPr="005C4270" w:rsidR="00F1064A">
          <w:rPr>
            <w:rStyle w:val="Hyperlink"/>
          </w:rPr>
          <w:t>Reflexion</w:t>
        </w:r>
        <w:r w:rsidR="00F1064A">
          <w:rPr>
            <w:webHidden/>
          </w:rPr>
          <w:tab/>
        </w:r>
        <w:r w:rsidR="00F1064A">
          <w:rPr>
            <w:webHidden/>
          </w:rPr>
          <w:fldChar w:fldCharType="begin"/>
        </w:r>
        <w:r w:rsidR="00F1064A">
          <w:rPr>
            <w:webHidden/>
          </w:rPr>
          <w:instrText xml:space="preserve"> PAGEREF _Toc132625411 \h </w:instrText>
        </w:r>
        <w:r w:rsidR="00F1064A">
          <w:rPr>
            <w:webHidden/>
          </w:rPr>
        </w:r>
        <w:r w:rsidR="00F1064A">
          <w:rPr>
            <w:webHidden/>
          </w:rPr>
          <w:fldChar w:fldCharType="separate"/>
        </w:r>
        <w:r w:rsidR="00F1064A">
          <w:rPr>
            <w:webHidden/>
          </w:rPr>
          <w:t>9</w:t>
        </w:r>
        <w:r w:rsidR="00F1064A">
          <w:rPr>
            <w:webHidden/>
          </w:rPr>
          <w:fldChar w:fldCharType="end"/>
        </w:r>
      </w:hyperlink>
    </w:p>
    <w:p w:rsidR="00F1064A" w:rsidRDefault="00EA298C" w14:paraId="17F7D3D2" w14:textId="0340BA7C">
      <w:pPr>
        <w:pStyle w:val="TOC2"/>
        <w:rPr>
          <w:rFonts w:eastAsiaTheme="minorEastAsia"/>
          <w:noProof/>
          <w:lang w:eastAsia="de-CH"/>
        </w:rPr>
      </w:pPr>
      <w:hyperlink w:history="1" w:anchor="_Toc132625412">
        <w:r w:rsidRPr="005C4270" w:rsidR="00F1064A">
          <w:rPr>
            <w:rStyle w:val="Hyperlink"/>
            <w:noProof/>
          </w:rPr>
          <w:t>7.1</w:t>
        </w:r>
        <w:r w:rsidR="00F1064A">
          <w:rPr>
            <w:rFonts w:eastAsiaTheme="minorEastAsia"/>
            <w:noProof/>
            <w:lang w:eastAsia="de-CH"/>
          </w:rPr>
          <w:tab/>
        </w:r>
        <w:r w:rsidRPr="005C4270" w:rsidR="00F1064A">
          <w:rPr>
            <w:rStyle w:val="Hyperlink"/>
            <w:noProof/>
          </w:rPr>
          <w:t>Journal</w:t>
        </w:r>
        <w:r w:rsidR="00F1064A">
          <w:rPr>
            <w:noProof/>
            <w:webHidden/>
          </w:rPr>
          <w:tab/>
        </w:r>
        <w:r w:rsidR="00F1064A">
          <w:rPr>
            <w:noProof/>
            <w:webHidden/>
          </w:rPr>
          <w:fldChar w:fldCharType="begin"/>
        </w:r>
        <w:r w:rsidR="00F1064A">
          <w:rPr>
            <w:noProof/>
            <w:webHidden/>
          </w:rPr>
          <w:instrText xml:space="preserve"> PAGEREF _Toc132625412 \h </w:instrText>
        </w:r>
        <w:r w:rsidR="00F1064A">
          <w:rPr>
            <w:noProof/>
            <w:webHidden/>
          </w:rPr>
        </w:r>
        <w:r w:rsidR="00F1064A">
          <w:rPr>
            <w:noProof/>
            <w:webHidden/>
          </w:rPr>
          <w:fldChar w:fldCharType="separate"/>
        </w:r>
        <w:r w:rsidR="00F1064A">
          <w:rPr>
            <w:noProof/>
            <w:webHidden/>
          </w:rPr>
          <w:t>9</w:t>
        </w:r>
        <w:r w:rsidR="00F1064A">
          <w:rPr>
            <w:noProof/>
            <w:webHidden/>
          </w:rPr>
          <w:fldChar w:fldCharType="end"/>
        </w:r>
      </w:hyperlink>
    </w:p>
    <w:p w:rsidR="00F1064A" w:rsidRDefault="00EA298C" w14:paraId="1985ED84" w14:textId="7EF769BA">
      <w:pPr>
        <w:pStyle w:val="TOC2"/>
        <w:rPr>
          <w:rFonts w:eastAsiaTheme="minorEastAsia"/>
          <w:noProof/>
          <w:lang w:eastAsia="de-CH"/>
        </w:rPr>
      </w:pPr>
      <w:hyperlink w:history="1" w:anchor="_Toc132625413">
        <w:r w:rsidRPr="005C4270" w:rsidR="00F1064A">
          <w:rPr>
            <w:rStyle w:val="Hyperlink"/>
            <w:noProof/>
          </w:rPr>
          <w:t>7.2</w:t>
        </w:r>
        <w:r w:rsidR="00F1064A">
          <w:rPr>
            <w:rFonts w:eastAsiaTheme="minorEastAsia"/>
            <w:noProof/>
            <w:lang w:eastAsia="de-CH"/>
          </w:rPr>
          <w:tab/>
        </w:r>
        <w:r w:rsidRPr="005C4270" w:rsidR="00F1064A">
          <w:rPr>
            <w:rStyle w:val="Hyperlink"/>
            <w:noProof/>
          </w:rPr>
          <w:t>Auswertung</w:t>
        </w:r>
        <w:r w:rsidR="00F1064A">
          <w:rPr>
            <w:noProof/>
            <w:webHidden/>
          </w:rPr>
          <w:tab/>
        </w:r>
        <w:r w:rsidR="00F1064A">
          <w:rPr>
            <w:noProof/>
            <w:webHidden/>
          </w:rPr>
          <w:fldChar w:fldCharType="begin"/>
        </w:r>
        <w:r w:rsidR="00F1064A">
          <w:rPr>
            <w:noProof/>
            <w:webHidden/>
          </w:rPr>
          <w:instrText xml:space="preserve"> PAGEREF _Toc132625413 \h </w:instrText>
        </w:r>
        <w:r w:rsidR="00F1064A">
          <w:rPr>
            <w:noProof/>
            <w:webHidden/>
          </w:rPr>
        </w:r>
        <w:r w:rsidR="00F1064A">
          <w:rPr>
            <w:noProof/>
            <w:webHidden/>
          </w:rPr>
          <w:fldChar w:fldCharType="separate"/>
        </w:r>
        <w:r w:rsidR="00F1064A">
          <w:rPr>
            <w:noProof/>
            <w:webHidden/>
          </w:rPr>
          <w:t>10</w:t>
        </w:r>
        <w:r w:rsidR="00F1064A">
          <w:rPr>
            <w:noProof/>
            <w:webHidden/>
          </w:rPr>
          <w:fldChar w:fldCharType="end"/>
        </w:r>
      </w:hyperlink>
    </w:p>
    <w:p w:rsidR="00F1064A" w:rsidRDefault="00EA298C" w14:paraId="41F5ACB5" w14:textId="1E31A7CD">
      <w:pPr>
        <w:pStyle w:val="TOC2"/>
        <w:rPr>
          <w:rFonts w:eastAsiaTheme="minorEastAsia"/>
          <w:noProof/>
          <w:lang w:eastAsia="de-CH"/>
        </w:rPr>
      </w:pPr>
      <w:hyperlink w:history="1" w:anchor="_Toc132625414">
        <w:r w:rsidRPr="005C4270" w:rsidR="00F1064A">
          <w:rPr>
            <w:rStyle w:val="Hyperlink"/>
            <w:noProof/>
          </w:rPr>
          <w:t>7.3</w:t>
        </w:r>
        <w:r w:rsidR="00F1064A">
          <w:rPr>
            <w:rFonts w:eastAsiaTheme="minorEastAsia"/>
            <w:noProof/>
            <w:lang w:eastAsia="de-CH"/>
          </w:rPr>
          <w:tab/>
        </w:r>
        <w:r w:rsidRPr="005C4270" w:rsidR="00F1064A">
          <w:rPr>
            <w:rStyle w:val="Hyperlink"/>
            <w:noProof/>
          </w:rPr>
          <w:t>Fazit</w:t>
        </w:r>
        <w:r w:rsidR="00F1064A">
          <w:rPr>
            <w:noProof/>
            <w:webHidden/>
          </w:rPr>
          <w:tab/>
        </w:r>
        <w:r w:rsidR="00F1064A">
          <w:rPr>
            <w:noProof/>
            <w:webHidden/>
          </w:rPr>
          <w:fldChar w:fldCharType="begin"/>
        </w:r>
        <w:r w:rsidR="00F1064A">
          <w:rPr>
            <w:noProof/>
            <w:webHidden/>
          </w:rPr>
          <w:instrText xml:space="preserve"> PAGEREF _Toc132625414 \h </w:instrText>
        </w:r>
        <w:r w:rsidR="00F1064A">
          <w:rPr>
            <w:noProof/>
            <w:webHidden/>
          </w:rPr>
        </w:r>
        <w:r w:rsidR="00F1064A">
          <w:rPr>
            <w:noProof/>
            <w:webHidden/>
          </w:rPr>
          <w:fldChar w:fldCharType="separate"/>
        </w:r>
        <w:r w:rsidR="00F1064A">
          <w:rPr>
            <w:noProof/>
            <w:webHidden/>
          </w:rPr>
          <w:t>10</w:t>
        </w:r>
        <w:r w:rsidR="00F1064A">
          <w:rPr>
            <w:noProof/>
            <w:webHidden/>
          </w:rPr>
          <w:fldChar w:fldCharType="end"/>
        </w:r>
      </w:hyperlink>
    </w:p>
    <w:p w:rsidR="00F1064A" w:rsidRDefault="00EA298C" w14:paraId="08EF67BC" w14:textId="1C7FFE7D">
      <w:pPr>
        <w:pStyle w:val="TOC1"/>
        <w:rPr>
          <w:rFonts w:eastAsiaTheme="minorEastAsia"/>
          <w:lang w:eastAsia="de-CH"/>
        </w:rPr>
      </w:pPr>
      <w:hyperlink w:history="1" w:anchor="_Toc132625415">
        <w:r w:rsidRPr="005C4270" w:rsidR="00F1064A">
          <w:rPr>
            <w:rStyle w:val="Hyperlink"/>
          </w:rPr>
          <w:t>8</w:t>
        </w:r>
        <w:r w:rsidR="00F1064A">
          <w:rPr>
            <w:rFonts w:eastAsiaTheme="minorEastAsia"/>
            <w:lang w:eastAsia="de-CH"/>
          </w:rPr>
          <w:tab/>
        </w:r>
        <w:r w:rsidRPr="005C4270" w:rsidR="00F1064A">
          <w:rPr>
            <w:rStyle w:val="Hyperlink"/>
          </w:rPr>
          <w:t>Anhang</w:t>
        </w:r>
        <w:r w:rsidR="00F1064A">
          <w:rPr>
            <w:webHidden/>
          </w:rPr>
          <w:tab/>
        </w:r>
        <w:r w:rsidR="00F1064A">
          <w:rPr>
            <w:webHidden/>
          </w:rPr>
          <w:fldChar w:fldCharType="begin"/>
        </w:r>
        <w:r w:rsidR="00F1064A">
          <w:rPr>
            <w:webHidden/>
          </w:rPr>
          <w:instrText xml:space="preserve"> PAGEREF _Toc132625415 \h </w:instrText>
        </w:r>
        <w:r w:rsidR="00F1064A">
          <w:rPr>
            <w:webHidden/>
          </w:rPr>
        </w:r>
        <w:r w:rsidR="00F1064A">
          <w:rPr>
            <w:webHidden/>
          </w:rPr>
          <w:fldChar w:fldCharType="separate"/>
        </w:r>
        <w:r w:rsidR="00F1064A">
          <w:rPr>
            <w:webHidden/>
          </w:rPr>
          <w:t>11</w:t>
        </w:r>
        <w:r w:rsidR="00F1064A">
          <w:rPr>
            <w:webHidden/>
          </w:rPr>
          <w:fldChar w:fldCharType="end"/>
        </w:r>
      </w:hyperlink>
    </w:p>
    <w:p w:rsidR="00F1064A" w:rsidRDefault="00EA298C" w14:paraId="636B51D0" w14:textId="78AC11A5">
      <w:pPr>
        <w:pStyle w:val="TOC2"/>
        <w:rPr>
          <w:rFonts w:eastAsiaTheme="minorEastAsia"/>
          <w:noProof/>
          <w:lang w:eastAsia="de-CH"/>
        </w:rPr>
      </w:pPr>
      <w:hyperlink w:history="1" w:anchor="_Toc132625416">
        <w:r w:rsidRPr="005C4270" w:rsidR="00F1064A">
          <w:rPr>
            <w:rStyle w:val="Hyperlink"/>
            <w:noProof/>
          </w:rPr>
          <w:t>8.1</w:t>
        </w:r>
        <w:r w:rsidR="00F1064A">
          <w:rPr>
            <w:rFonts w:eastAsiaTheme="minorEastAsia"/>
            <w:noProof/>
            <w:lang w:eastAsia="de-CH"/>
          </w:rPr>
          <w:tab/>
        </w:r>
        <w:r w:rsidRPr="005C4270" w:rsidR="00F1064A">
          <w:rPr>
            <w:rStyle w:val="Hyperlink"/>
            <w:noProof/>
          </w:rPr>
          <w:t>Skript/Programm-Listing</w:t>
        </w:r>
        <w:r w:rsidR="00F1064A">
          <w:rPr>
            <w:noProof/>
            <w:webHidden/>
          </w:rPr>
          <w:tab/>
        </w:r>
        <w:r w:rsidR="00F1064A">
          <w:rPr>
            <w:noProof/>
            <w:webHidden/>
          </w:rPr>
          <w:fldChar w:fldCharType="begin"/>
        </w:r>
        <w:r w:rsidR="00F1064A">
          <w:rPr>
            <w:noProof/>
            <w:webHidden/>
          </w:rPr>
          <w:instrText xml:space="preserve"> PAGEREF _Toc132625416 \h </w:instrText>
        </w:r>
        <w:r w:rsidR="00F1064A">
          <w:rPr>
            <w:noProof/>
            <w:webHidden/>
          </w:rPr>
        </w:r>
        <w:r w:rsidR="00F1064A">
          <w:rPr>
            <w:noProof/>
            <w:webHidden/>
          </w:rPr>
          <w:fldChar w:fldCharType="separate"/>
        </w:r>
        <w:r w:rsidR="00F1064A">
          <w:rPr>
            <w:noProof/>
            <w:webHidden/>
          </w:rPr>
          <w:t>11</w:t>
        </w:r>
        <w:r w:rsidR="00F1064A">
          <w:rPr>
            <w:noProof/>
            <w:webHidden/>
          </w:rPr>
          <w:fldChar w:fldCharType="end"/>
        </w:r>
      </w:hyperlink>
    </w:p>
    <w:p w:rsidR="007B3EFA" w:rsidP="004D48D8" w:rsidRDefault="007B3EFA" w14:paraId="61FF4015" w14:textId="272E9372">
      <w:pPr>
        <w:pStyle w:val="ZwZeile1"/>
      </w:pPr>
      <w:r>
        <w:fldChar w:fldCharType="end"/>
      </w:r>
    </w:p>
    <w:p w:rsidR="00B06245" w:rsidRDefault="00B06245" w14:paraId="184A4670" w14:textId="77777777">
      <w:pPr>
        <w:spacing w:after="160"/>
      </w:pPr>
      <w:r>
        <w:br w:type="page"/>
      </w:r>
    </w:p>
    <w:p w:rsidR="007D5666" w:rsidRDefault="007D5666" w14:paraId="08E1B275" w14:textId="77777777">
      <w:pPr>
        <w:pStyle w:val="Heading1"/>
      </w:pPr>
      <w:bookmarkStart w:name="_Toc132625387" w:id="0"/>
      <w:r>
        <w:t>Ziele und Anforderungen</w:t>
      </w:r>
      <w:bookmarkEnd w:id="0"/>
    </w:p>
    <w:p w:rsidR="3D185D2E" w:rsidP="0959C73D" w:rsidRDefault="3D185D2E" w14:paraId="263C43EA" w14:textId="5324131D">
      <w:pPr>
        <w:pStyle w:val="Heading2"/>
      </w:pPr>
      <w:bookmarkStart w:name="_Toc132625388" w:id="1"/>
      <w:r>
        <w:t>Einleitung</w:t>
      </w:r>
      <w:bookmarkEnd w:id="1"/>
    </w:p>
    <w:p w:rsidR="679A93A6" w:rsidP="0959C73D" w:rsidRDefault="679A93A6" w14:paraId="0FCCA9B5" w14:textId="6D56A5DF">
      <w:pPr>
        <w:pStyle w:val="Text"/>
      </w:pPr>
      <w:r>
        <w:t>Wir simulieren ein Netzwerk</w:t>
      </w:r>
      <w:r w:rsidR="24B5BAA2">
        <w:t>,</w:t>
      </w:r>
      <w:r>
        <w:t xml:space="preserve"> indem wir 5 Textdateien erstellen mit </w:t>
      </w:r>
      <w:r w:rsidR="66365B3F">
        <w:t>IP-Adresse</w:t>
      </w:r>
      <w:r>
        <w:t xml:space="preserve">, </w:t>
      </w:r>
      <w:r w:rsidR="5FE2000C">
        <w:t>MAC-Adresse</w:t>
      </w:r>
      <w:r>
        <w:t xml:space="preserve"> und </w:t>
      </w:r>
      <w:r w:rsidR="6DAA042C">
        <w:t>H</w:t>
      </w:r>
      <w:r>
        <w:t>ostname</w:t>
      </w:r>
    </w:p>
    <w:p w:rsidR="0042462D" w:rsidP="0042462D" w:rsidRDefault="4141A9A7" w14:paraId="0C26A39E" w14:textId="61F7568C">
      <w:pPr>
        <w:pStyle w:val="Heading2"/>
      </w:pPr>
      <w:bookmarkStart w:name="_Toc132625389" w:id="2"/>
      <w:r>
        <w:t>Zweck</w:t>
      </w:r>
      <w:r w:rsidR="0A6DE7B5">
        <w:t xml:space="preserve"> des Skriptes</w:t>
      </w:r>
      <w:bookmarkEnd w:id="2"/>
    </w:p>
    <w:p w:rsidR="61236511" w:rsidP="6F350574" w:rsidRDefault="18C6F6AA" w14:paraId="6222972C" w14:textId="3314199B">
      <w:pPr>
        <w:pStyle w:val="Text"/>
      </w:pPr>
      <w:r>
        <w:t xml:space="preserve">Das Skript </w:t>
      </w:r>
      <w:r w:rsidR="12E33D33">
        <w:t>simuliert einen</w:t>
      </w:r>
      <w:r>
        <w:t xml:space="preserve"> </w:t>
      </w:r>
      <w:r w:rsidR="39E7C260">
        <w:t>Netzwerkscan,</w:t>
      </w:r>
      <w:r w:rsidR="2D18B25B">
        <w:t xml:space="preserve"> indem es </w:t>
      </w:r>
      <w:r>
        <w:t xml:space="preserve">alle </w:t>
      </w:r>
      <w:r w:rsidR="6E94CCD3">
        <w:t>geforderten</w:t>
      </w:r>
      <w:r>
        <w:t xml:space="preserve"> Daten wie MAC-Adresse, IP</w:t>
      </w:r>
      <w:r w:rsidR="056587B3">
        <w:t>-Adresse (privat, Subnetz, Öffentlich)</w:t>
      </w:r>
      <w:r>
        <w:t xml:space="preserve"> und Windows V</w:t>
      </w:r>
      <w:r w:rsidR="5F275F74">
        <w:t xml:space="preserve">ersion </w:t>
      </w:r>
      <w:r w:rsidR="4BE99962">
        <w:t xml:space="preserve">aus einem Text File </w:t>
      </w:r>
      <w:r w:rsidR="4199259C">
        <w:t>ausliest</w:t>
      </w:r>
      <w:r w:rsidR="5F275F74">
        <w:t>.</w:t>
      </w:r>
    </w:p>
    <w:p w:rsidR="61236511" w:rsidP="6F350574" w:rsidRDefault="513EDF89" w14:paraId="7FA78FF5" w14:textId="4AD9FB40">
      <w:pPr>
        <w:pStyle w:val="Text"/>
      </w:pPr>
      <w:r>
        <w:t xml:space="preserve">Von diesen Textfiles gibt es 5, jedes dieser files simuliert einen PC und enthaltet die </w:t>
      </w:r>
      <w:r w:rsidR="01BBAEC4">
        <w:t>Informationen,</w:t>
      </w:r>
      <w:r>
        <w:t xml:space="preserve"> die ausgelesen werden müssen. Das</w:t>
      </w:r>
      <w:r w:rsidR="539612BC">
        <w:t xml:space="preserve"> Skript ist darauf ausgelegt genau 5 Dateien zu lesen.</w:t>
      </w:r>
    </w:p>
    <w:p w:rsidR="61236511" w:rsidP="6F350574" w:rsidRDefault="539612BC" w14:paraId="304CE8C6" w14:textId="606E5FC8">
      <w:pPr>
        <w:pStyle w:val="Text"/>
      </w:pPr>
      <w:r>
        <w:t>Die gesammelten Informationen werden dann übersichtlich in einem GUI dargestellt.</w:t>
      </w:r>
    </w:p>
    <w:p w:rsidR="61236511" w:rsidP="6F350574" w:rsidRDefault="2D341552" w14:paraId="53B253C0" w14:textId="620F2DF7">
      <w:pPr>
        <w:pStyle w:val="Text"/>
      </w:pPr>
      <w:r>
        <w:t xml:space="preserve"> </w:t>
      </w:r>
    </w:p>
    <w:p w:rsidR="0BEF329D" w:rsidP="0959C73D" w:rsidRDefault="0BEF329D" w14:paraId="65E3A7AD" w14:textId="297BBD85">
      <w:pPr>
        <w:pStyle w:val="Text"/>
      </w:pPr>
      <w:r>
        <w:t>Würde das Skript mit einem echten Netzwerkscan arbeiten, würde es</w:t>
      </w:r>
      <w:r w:rsidR="267B2AF6">
        <w:t xml:space="preserve"> die Arbeitseffizienz steiger</w:t>
      </w:r>
      <w:r w:rsidR="19038366">
        <w:t>n</w:t>
      </w:r>
      <w:r w:rsidR="32C81EB0">
        <w:t>,</w:t>
      </w:r>
      <w:r w:rsidR="267B2AF6">
        <w:t xml:space="preserve"> indem man sich die Zeit dazu spart</w:t>
      </w:r>
      <w:r w:rsidR="197D0E72">
        <w:t>,</w:t>
      </w:r>
      <w:r w:rsidR="267B2AF6">
        <w:t xml:space="preserve"> die einzelnen Werte auszulesen und diese stattdessen an einem Ort sieht.</w:t>
      </w:r>
    </w:p>
    <w:p w:rsidR="0042462D" w:rsidP="0042462D" w:rsidRDefault="4141A9A7" w14:paraId="0E0B03D0" w14:textId="5ACD3EC6">
      <w:pPr>
        <w:pStyle w:val="Heading2"/>
      </w:pPr>
      <w:bookmarkStart w:name="_Toc132625390" w:id="3"/>
      <w:r>
        <w:t>Ziele</w:t>
      </w:r>
      <w:bookmarkEnd w:id="3"/>
    </w:p>
    <w:p w:rsidR="002625A6" w:rsidP="0959C73D" w:rsidRDefault="3B0452B8" w14:paraId="6627C64B" w14:textId="322DF868">
      <w:pPr>
        <w:pStyle w:val="Text"/>
        <w:rPr>
          <w:b/>
          <w:bCs/>
        </w:rPr>
      </w:pPr>
      <w:r w:rsidRPr="0959C73D">
        <w:rPr>
          <w:b/>
          <w:bCs/>
        </w:rPr>
        <w:t>Ziel 1:</w:t>
      </w:r>
    </w:p>
    <w:p w:rsidR="002625A6" w:rsidP="0042462D" w:rsidRDefault="612E3448" w14:paraId="0F159DBE" w14:textId="3346B546">
      <w:pPr>
        <w:pStyle w:val="Text"/>
      </w:pPr>
      <w:r>
        <w:t xml:space="preserve">Das Skript </w:t>
      </w:r>
      <w:r w:rsidR="70F1FF3B">
        <w:t>mach</w:t>
      </w:r>
      <w:r w:rsidR="76FC7C60">
        <w:t xml:space="preserve">t </w:t>
      </w:r>
      <w:r w:rsidR="5014AECF">
        <w:t xml:space="preserve">einen Netzwerkscan und </w:t>
      </w:r>
      <w:r w:rsidR="2C34A752">
        <w:t xml:space="preserve">erstellt </w:t>
      </w:r>
      <w:r w:rsidR="5014AECF">
        <w:t>anhand von dem ein</w:t>
      </w:r>
      <w:r w:rsidR="4B2B04F5">
        <w:t xml:space="preserve">e Übersicht, die alle verfügbaren Daten des lokalen Rechners </w:t>
      </w:r>
      <w:r w:rsidR="16E9F424">
        <w:t>anzeigt</w:t>
      </w:r>
      <w:r w:rsidR="527C0450">
        <w:t xml:space="preserve">. </w:t>
      </w:r>
    </w:p>
    <w:p w:rsidR="0FB6CC03" w:rsidP="76DE5BD5" w:rsidRDefault="0FB6CC03" w14:paraId="43A63E09" w14:textId="49FC1895">
      <w:pPr>
        <w:pStyle w:val="Text"/>
      </w:pPr>
      <w:r>
        <w:t xml:space="preserve">Dies ist erfüllt, wenn mindestens die Daten </w:t>
      </w:r>
      <w:r w:rsidR="22D1F770">
        <w:t>aufkommen,</w:t>
      </w:r>
      <w:r>
        <w:t xml:space="preserve"> welche man </w:t>
      </w:r>
      <w:r w:rsidR="2AF953B4">
        <w:t>in den Adaptereinstellungen des Gerätes findet.</w:t>
      </w:r>
    </w:p>
    <w:p w:rsidR="76DE5BD5" w:rsidP="76DE5BD5" w:rsidRDefault="76DE5BD5" w14:paraId="03DDBFE5" w14:textId="3AB8C2B8">
      <w:pPr>
        <w:pStyle w:val="Text"/>
      </w:pPr>
    </w:p>
    <w:p w:rsidR="42C82580" w:rsidP="0959C73D" w:rsidRDefault="7BBDF560" w14:paraId="1D901C8A" w14:textId="6BE63E3A">
      <w:pPr>
        <w:pStyle w:val="Text"/>
        <w:rPr>
          <w:b/>
          <w:bCs/>
        </w:rPr>
      </w:pPr>
      <w:r w:rsidRPr="0959C73D">
        <w:rPr>
          <w:b/>
          <w:bCs/>
        </w:rPr>
        <w:t>Ziel 2:</w:t>
      </w:r>
    </w:p>
    <w:p w:rsidR="00CB7565" w:rsidP="0042462D" w:rsidRDefault="34D04A14" w14:paraId="0370E3FC" w14:textId="78465362">
      <w:pPr>
        <w:pStyle w:val="Text"/>
      </w:pPr>
      <w:r>
        <w:t>D</w:t>
      </w:r>
      <w:r w:rsidR="51B09F4C">
        <w:t>ie</w:t>
      </w:r>
      <w:r w:rsidR="48528880">
        <w:t xml:space="preserve"> </w:t>
      </w:r>
      <w:r w:rsidR="2FE2A743">
        <w:t xml:space="preserve">Daten, die das </w:t>
      </w:r>
      <w:r w:rsidR="78C6AC90">
        <w:t>S</w:t>
      </w:r>
      <w:r w:rsidR="035E2010">
        <w:t>k</w:t>
      </w:r>
      <w:r w:rsidR="78C6AC90">
        <w:t>ript</w:t>
      </w:r>
      <w:r w:rsidR="2FE2A743">
        <w:t xml:space="preserve"> gesammelt hat,</w:t>
      </w:r>
      <w:r w:rsidR="4ED6327D">
        <w:t xml:space="preserve"> </w:t>
      </w:r>
      <w:r w:rsidR="1C9076E4">
        <w:t xml:space="preserve">werden </w:t>
      </w:r>
      <w:r w:rsidR="6649F163">
        <w:t xml:space="preserve">im zweiten Teil des Programmes </w:t>
      </w:r>
      <w:r w:rsidR="1C9076E4">
        <w:t xml:space="preserve">in </w:t>
      </w:r>
      <w:r w:rsidR="0268DEDE">
        <w:t>einem</w:t>
      </w:r>
      <w:r w:rsidR="7A45F9A6">
        <w:t xml:space="preserve"> </w:t>
      </w:r>
      <w:r w:rsidR="12140C65">
        <w:t xml:space="preserve">GUI </w:t>
      </w:r>
      <w:r w:rsidR="04005F1C">
        <w:t>an</w:t>
      </w:r>
      <w:r w:rsidR="139534AC">
        <w:t>ge</w:t>
      </w:r>
      <w:r w:rsidR="04005F1C">
        <w:t>zeig</w:t>
      </w:r>
      <w:r w:rsidR="62A74222">
        <w:t>t</w:t>
      </w:r>
      <w:r w:rsidR="0819EE71">
        <w:t>.</w:t>
      </w:r>
    </w:p>
    <w:p w:rsidR="0F863B61" w:rsidP="76DE5BD5" w:rsidRDefault="0F863B61" w14:paraId="2906AE29" w14:textId="0318A185">
      <w:pPr>
        <w:pStyle w:val="Text"/>
      </w:pPr>
      <w:r>
        <w:t>Das Ziel ist erfüllt, wenn die Datensätze nicht in einem Shell Fenster, sondern in einem Separaten Fenster angezeigt werden.</w:t>
      </w:r>
    </w:p>
    <w:p w:rsidR="76DE5BD5" w:rsidP="76DE5BD5" w:rsidRDefault="76DE5BD5" w14:paraId="20B3666D" w14:textId="6F5F2C64">
      <w:pPr>
        <w:pStyle w:val="Text"/>
      </w:pPr>
    </w:p>
    <w:p w:rsidR="00C911C0" w:rsidP="2D0E3B5B" w:rsidRDefault="04EEDF99" w14:paraId="2FEBB050" w14:textId="461A333B">
      <w:pPr>
        <w:pStyle w:val="TextTitel"/>
        <w:keepNext/>
      </w:pPr>
      <w:r>
        <w:t>Z</w:t>
      </w:r>
      <w:r w:rsidR="749CE559">
        <w:t>ie</w:t>
      </w:r>
      <w:r>
        <w:t>l 3:</w:t>
      </w:r>
    </w:p>
    <w:p w:rsidR="00EF4213" w:rsidP="0042462D" w:rsidRDefault="0819EE71" w14:paraId="25505E2E" w14:textId="5C358F9C">
      <w:pPr>
        <w:pStyle w:val="Text"/>
      </w:pPr>
      <w:r>
        <w:t xml:space="preserve">Das GUI </w:t>
      </w:r>
      <w:r w:rsidR="0B38A028">
        <w:t>ist</w:t>
      </w:r>
      <w:r>
        <w:t xml:space="preserve"> übersichtlich und</w:t>
      </w:r>
      <w:r w:rsidR="30C11DD2">
        <w:t xml:space="preserve"> </w:t>
      </w:r>
      <w:r w:rsidR="7026FFDC">
        <w:t xml:space="preserve">strukturiert, dass es auch eine Person mit weniger wissen benutzen </w:t>
      </w:r>
      <w:r w:rsidR="23A509EF">
        <w:t>kann</w:t>
      </w:r>
      <w:r w:rsidR="7026FFDC">
        <w:t>.</w:t>
      </w:r>
    </w:p>
    <w:p w:rsidRPr="0042462D" w:rsidR="009B7699" w:rsidP="0042462D" w:rsidRDefault="301061D3" w14:paraId="76725ECB" w14:textId="7FF5A98D">
      <w:pPr>
        <w:pStyle w:val="Text"/>
      </w:pPr>
      <w:r>
        <w:t>Dieses Ziel ist erfüllt, sobald das man strukturiert, angeordnet Daten mit Benennung und dahinter Datensatz ablesen kann.</w:t>
      </w:r>
    </w:p>
    <w:p w:rsidRPr="0042462D" w:rsidR="009B7699" w:rsidP="0042462D" w:rsidRDefault="009B7699" w14:paraId="07EE37D0" w14:textId="26E46545">
      <w:pPr>
        <w:pStyle w:val="Text"/>
      </w:pPr>
    </w:p>
    <w:p w:rsidRPr="0042462D" w:rsidR="009B7699" w:rsidP="0959C73D" w:rsidRDefault="10F21BF9" w14:paraId="3AA22BAA" w14:textId="3DEF6BAA">
      <w:pPr>
        <w:pStyle w:val="Text"/>
        <w:rPr>
          <w:b/>
          <w:bCs/>
        </w:rPr>
      </w:pPr>
      <w:r w:rsidRPr="0959C73D">
        <w:rPr>
          <w:b/>
          <w:bCs/>
        </w:rPr>
        <w:t xml:space="preserve">Ziel </w:t>
      </w:r>
      <w:r w:rsidRPr="0959C73D" w:rsidR="77790118">
        <w:rPr>
          <w:b/>
          <w:bCs/>
        </w:rPr>
        <w:t>4</w:t>
      </w:r>
      <w:r w:rsidRPr="0959C73D">
        <w:rPr>
          <w:b/>
          <w:bCs/>
        </w:rPr>
        <w:t>:</w:t>
      </w:r>
    </w:p>
    <w:p w:rsidRPr="0042462D" w:rsidR="009B7699" w:rsidP="0042462D" w:rsidRDefault="4DC87228" w14:paraId="73385571" w14:textId="524A9892">
      <w:pPr>
        <w:pStyle w:val="Text"/>
      </w:pPr>
      <w:r>
        <w:t>Die Suche durch das S</w:t>
      </w:r>
      <w:r w:rsidR="4DC543E1">
        <w:t>k</w:t>
      </w:r>
      <w:r>
        <w:t xml:space="preserve">ript </w:t>
      </w:r>
      <w:r w:rsidR="7E1BB85B">
        <w:t>ist</w:t>
      </w:r>
      <w:r>
        <w:t xml:space="preserve"> schneller</w:t>
      </w:r>
      <w:r w:rsidR="3DE08B02">
        <w:t>,</w:t>
      </w:r>
      <w:r>
        <w:t xml:space="preserve"> als wenn man dies </w:t>
      </w:r>
      <w:r w:rsidR="61EE3FD9">
        <w:t>manuell machen würde</w:t>
      </w:r>
      <w:r w:rsidR="4C4F4D49">
        <w:t>.</w:t>
      </w:r>
    </w:p>
    <w:p w:rsidR="23EA780B" w:rsidP="76DE5BD5" w:rsidRDefault="23EA780B" w14:paraId="28F23770" w14:textId="69C75BAD">
      <w:pPr>
        <w:pStyle w:val="Text"/>
      </w:pPr>
      <w:r>
        <w:t>Das Ziel ist erfüllt, sobald die für das Programm benötigte Zeit tiefer ist als der Manuelle suchaufwand eines durchschnittlichen Informatiker</w:t>
      </w:r>
      <w:r w:rsidR="3ECF62D6">
        <w:t>s.</w:t>
      </w:r>
    </w:p>
    <w:p w:rsidR="39516D4B" w:rsidP="39516D4B" w:rsidRDefault="39516D4B" w14:paraId="27D2071E" w14:textId="5ACBD2C5">
      <w:pPr>
        <w:pStyle w:val="Text"/>
      </w:pPr>
    </w:p>
    <w:p w:rsidR="39516D4B" w:rsidP="39516D4B" w:rsidRDefault="39516D4B" w14:paraId="6599A30A" w14:textId="6F9290A8">
      <w:pPr>
        <w:pStyle w:val="Text"/>
      </w:pPr>
    </w:p>
    <w:p w:rsidR="00477D80" w:rsidP="00C57728" w:rsidRDefault="0A6DE7B5" w14:paraId="65CA5E2C" w14:textId="1BD16CB7">
      <w:pPr>
        <w:pStyle w:val="Heading2"/>
      </w:pPr>
      <w:bookmarkStart w:name="_Toc132625391" w:id="4"/>
      <w:r>
        <w:t>Anforderungen</w:t>
      </w:r>
      <w:bookmarkEnd w:id="4"/>
    </w:p>
    <w:p w:rsidR="00B213A2" w:rsidP="00B213A2" w:rsidRDefault="04563257" w14:paraId="1B4239FB" w14:textId="63FAE358">
      <w:pPr>
        <w:pStyle w:val="Heading3"/>
      </w:pPr>
      <w:r>
        <w:t>Allgemeine Anforderungen</w:t>
      </w:r>
    </w:p>
    <w:p w:rsidR="4E76891A" w:rsidRDefault="4E76891A" w14:paraId="5B7BC537" w14:textId="1BD16CB7">
      <w:r>
        <w:t>Das Ziel ist erreicht, sobald</w:t>
      </w:r>
      <w:r w:rsidR="4295E016">
        <w:t xml:space="preserve"> man das S</w:t>
      </w:r>
      <w:r w:rsidR="55EA861F">
        <w:t>k</w:t>
      </w:r>
      <w:r w:rsidR="4295E016">
        <w:t>ript auf einer Windows basierten Maschine</w:t>
      </w:r>
      <w:r>
        <w:t xml:space="preserve"> keine Fehlercodes entstehen und die</w:t>
      </w:r>
      <w:r w:rsidR="0303119D">
        <w:t>se gut und klar ablesbar sind.</w:t>
      </w:r>
    </w:p>
    <w:p w:rsidR="34CD3CFC" w:rsidP="34CD3CFC" w:rsidRDefault="34CD3CFC" w14:paraId="636675F6" w14:textId="1BD16CB7"/>
    <w:p w:rsidR="6C766753" w:rsidP="66BF4EDB" w:rsidRDefault="6C766753" w14:paraId="388C84B7" w14:textId="47E97E31">
      <w:r>
        <w:t>Um das Programm laufen zu lassen benötigt es ein Funktionierendes Netzwerk</w:t>
      </w:r>
      <w:r w:rsidR="46754B63">
        <w:t>.</w:t>
      </w:r>
      <w:r>
        <w:t xml:space="preserve"> </w:t>
      </w:r>
    </w:p>
    <w:p w:rsidR="6C766753" w:rsidP="66BF4EDB" w:rsidRDefault="65411A82" w14:paraId="1F3622DA" w14:textId="59FCE5E8">
      <w:r>
        <w:t>B</w:t>
      </w:r>
      <w:r w:rsidR="6C766753">
        <w:t xml:space="preserve">eim Anfang des Programmes </w:t>
      </w:r>
      <w:r w:rsidR="2D91F2D9">
        <w:t xml:space="preserve">erfolgt </w:t>
      </w:r>
      <w:r w:rsidR="6C766753">
        <w:t>die Auswahl, welches Netz gesc</w:t>
      </w:r>
      <w:r w:rsidR="18114CDC">
        <w:t>annt werden soll.</w:t>
      </w:r>
      <w:r w:rsidR="6C766753">
        <w:t xml:space="preserve"> </w:t>
      </w:r>
    </w:p>
    <w:p w:rsidR="3A6BA1FB" w:rsidP="3A6BA1FB" w:rsidRDefault="3A6BA1FB" w14:paraId="03C032FA" w14:textId="1291B3D8"/>
    <w:p w:rsidRPr="00D67CDA" w:rsidR="00D67CDA" w:rsidP="0959C73D" w:rsidRDefault="00D67CDA" w14:paraId="19B66EE2" w14:textId="459CD899">
      <w:pPr>
        <w:pStyle w:val="Heading3"/>
        <w:numPr>
          <w:ilvl w:val="2"/>
          <w:numId w:val="0"/>
        </w:numPr>
      </w:pPr>
    </w:p>
    <w:p w:rsidR="007D5666" w:rsidP="007D5666" w:rsidRDefault="1FDF2429" w14:paraId="3D7BFB43" w14:textId="70D3F157">
      <w:pPr>
        <w:pStyle w:val="Heading3"/>
      </w:pPr>
      <w:r>
        <w:t>Programmtechnische Anforderungen</w:t>
      </w:r>
    </w:p>
    <w:p w:rsidRPr="007D5666" w:rsidR="007D5666" w:rsidP="007D5666" w:rsidRDefault="5212B192" w14:paraId="45CC0787" w14:textId="5733B8CD">
      <w:r>
        <w:t>Das Programm benötigt ein funktionsfähiges Netzwerk und auch Internetzugang.</w:t>
      </w:r>
      <w:r w:rsidR="4BC5EE06">
        <w:t xml:space="preserve"> </w:t>
      </w:r>
    </w:p>
    <w:p w:rsidR="006C384E" w:rsidRDefault="006C384E" w14:paraId="7991483C" w14:textId="7DF6A53E">
      <w:pPr>
        <w:spacing w:after="160"/>
      </w:pPr>
      <w:r>
        <w:br w:type="page"/>
      </w:r>
      <w:r w:rsidR="00DC094D">
        <w:t>S</w:t>
      </w:r>
    </w:p>
    <w:p w:rsidR="009246AD" w:rsidP="009246AD" w:rsidRDefault="00F81E44" w14:paraId="41D69F3E" w14:textId="754EC4EE">
      <w:pPr>
        <w:pStyle w:val="Heading1"/>
      </w:pPr>
      <w:bookmarkStart w:name="_Toc132625392" w:id="5"/>
      <w:r>
        <w:t>Ablaufdiagramm</w:t>
      </w:r>
      <w:bookmarkEnd w:id="5"/>
    </w:p>
    <w:p w:rsidRPr="00F81E44" w:rsidR="00F81E44" w:rsidP="00F81E44" w:rsidRDefault="00F81E44" w14:paraId="69E5E75A" w14:textId="3EAC9311">
      <w:pPr>
        <w:pStyle w:val="Heading2"/>
      </w:pPr>
      <w:bookmarkStart w:name="_Toc132625393" w:id="6"/>
      <w:r>
        <w:t>PAP</w:t>
      </w:r>
      <w:r w:rsidR="004529BA">
        <w:t xml:space="preserve"> / Flussdiagramm / Struktogramm</w:t>
      </w:r>
      <w:bookmarkEnd w:id="6"/>
    </w:p>
    <w:p w:rsidR="2D0E3B5B" w:rsidP="2D0E3B5B" w:rsidRDefault="2D0E3B5B" w14:paraId="108C57E1" w14:textId="5E13D421">
      <w:pPr>
        <w:pStyle w:val="Text"/>
      </w:pPr>
    </w:p>
    <w:p w:rsidR="00EA13F3" w:rsidP="00EA13F3" w:rsidRDefault="276D3B5A" w14:paraId="75DE7BB4" w14:textId="581CD61B">
      <w:pPr>
        <w:pStyle w:val="Text"/>
      </w:pPr>
      <w:r>
        <w:rPr>
          <w:noProof/>
        </w:rPr>
        <w:drawing>
          <wp:inline distT="0" distB="0" distL="0" distR="0" wp14:anchorId="28D25C23" wp14:editId="13AA01E8">
            <wp:extent cx="5918356" cy="2009775"/>
            <wp:effectExtent l="0" t="0" r="0" b="0"/>
            <wp:docPr id="1738307730" name="Picture 1738307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18356" cy="2009775"/>
                    </a:xfrm>
                    <a:prstGeom prst="rect">
                      <a:avLst/>
                    </a:prstGeom>
                  </pic:spPr>
                </pic:pic>
              </a:graphicData>
            </a:graphic>
          </wp:inline>
        </w:drawing>
      </w:r>
    </w:p>
    <w:p w:rsidR="00F81E44" w:rsidP="00F81E44" w:rsidRDefault="00F81E44" w14:paraId="1F8EF35B" w14:textId="1B86A985">
      <w:pPr>
        <w:pStyle w:val="Caption"/>
      </w:pPr>
      <w:bookmarkStart w:name="_Toc100399633" w:id="7"/>
      <w:r>
        <w:t>Abb. </w:t>
      </w:r>
      <w:r w:rsidR="00F1064A">
        <w:fldChar w:fldCharType="begin"/>
      </w:r>
      <w:r w:rsidR="00F1064A">
        <w:instrText xml:space="preserve"> SEQ Abbildung \* ARABIC </w:instrText>
      </w:r>
      <w:r w:rsidR="00F1064A">
        <w:fldChar w:fldCharType="separate"/>
      </w:r>
      <w:r w:rsidR="00F1064A">
        <w:rPr>
          <w:noProof/>
        </w:rPr>
        <w:t>1</w:t>
      </w:r>
      <w:r w:rsidR="00F1064A">
        <w:rPr>
          <w:noProof/>
        </w:rPr>
        <w:fldChar w:fldCharType="end"/>
      </w:r>
      <w:r>
        <w:t xml:space="preserve"> Diagramm</w:t>
      </w:r>
      <w:bookmarkEnd w:id="7"/>
    </w:p>
    <w:p w:rsidR="00F81E44" w:rsidP="0042462D" w:rsidRDefault="0042462D" w14:paraId="59C65B50" w14:textId="7646E94E">
      <w:pPr>
        <w:pStyle w:val="Heading2"/>
      </w:pPr>
      <w:bookmarkStart w:name="_Toc132625394" w:id="8"/>
      <w:r>
        <w:t>Kommentar / Beschreibung</w:t>
      </w:r>
      <w:bookmarkEnd w:id="8"/>
    </w:p>
    <w:p w:rsidRPr="0042462D" w:rsidR="0042462D" w:rsidP="0042462D" w:rsidRDefault="04867A1A" w14:paraId="5E7A6327" w14:textId="526C921B">
      <w:pPr>
        <w:pStyle w:val="Text"/>
      </w:pPr>
      <w:r>
        <w:t xml:space="preserve">Wir gehen in diesem Projekt nach der Wasserfall Methode, bei der man Schritt für Schritt alles durchgeht. Zuerst das Planen, danach </w:t>
      </w:r>
      <w:r w:rsidR="490DC38D">
        <w:t>Realisieren, dann Testen, Auswerten etc.</w:t>
      </w:r>
    </w:p>
    <w:p w:rsidR="00EA13F3" w:rsidP="652E5087" w:rsidRDefault="43B76793" w14:paraId="1BC711C9" w14:textId="484BC9BB">
      <w:pPr>
        <w:pStyle w:val="Text"/>
        <w:spacing w:after="160"/>
      </w:pPr>
      <w:r>
        <w:t>Als Verbesserungsmöglichkeit könnte man auch</w:t>
      </w:r>
      <w:r w:rsidR="1E1A044F">
        <w:t xml:space="preserve"> mit der SCRUM-Methode arbeiten, die zwar fortgeschrittener ist, jedoch auch effizienter bei meisten Arbeitsgruppen.</w:t>
      </w:r>
    </w:p>
    <w:p w:rsidR="29C358BA" w:rsidP="0959C73D" w:rsidRDefault="00EA298C" w14:paraId="5050284B" w14:textId="6CAF5A5A">
      <w:pPr>
        <w:pStyle w:val="Text"/>
        <w:spacing w:after="160"/>
      </w:pPr>
      <w:hyperlink r:id="rId13">
        <w:r w:rsidRPr="0959C73D" w:rsidR="29C358BA">
          <w:rPr>
            <w:rStyle w:val="Hyperlink"/>
          </w:rPr>
          <w:t>SCRUM Methode kurz erklärt</w:t>
        </w:r>
      </w:hyperlink>
    </w:p>
    <w:p w:rsidR="004326ED" w:rsidP="004326ED" w:rsidRDefault="004F0B18" w14:paraId="2F46C687" w14:textId="1F0B2BB4">
      <w:pPr>
        <w:pStyle w:val="Heading1"/>
      </w:pPr>
      <w:bookmarkStart w:name="_Toc132625395" w:id="9"/>
      <w:r w:rsidRPr="004F0B18">
        <w:t>Skript/Programm (Realisierung)</w:t>
      </w:r>
      <w:bookmarkEnd w:id="9"/>
    </w:p>
    <w:p w:rsidR="00FA7F6C" w:rsidP="00FA7F6C" w:rsidRDefault="00FA7F6C" w14:paraId="0C0F269C" w14:textId="334EC93F">
      <w:pPr>
        <w:pStyle w:val="Heading2"/>
      </w:pPr>
      <w:bookmarkStart w:name="_Toc132625396" w:id="10"/>
      <w:r>
        <w:t>Technologie / Powershell / Python</w:t>
      </w:r>
      <w:bookmarkEnd w:id="10"/>
    </w:p>
    <w:p w:rsidRPr="00FA7F6C" w:rsidR="00FA7F6C" w:rsidP="00FA7F6C" w:rsidRDefault="432B5F4B" w14:paraId="2195A5D2" w14:textId="052E27B1">
      <w:pPr>
        <w:pStyle w:val="Text"/>
      </w:pPr>
      <w:r>
        <w:t>Wir werden in diesem Modul mit Powershell ISE und Python arbeiten.</w:t>
      </w:r>
    </w:p>
    <w:p w:rsidR="2EF91F1A" w:rsidP="71035D32" w:rsidRDefault="2EF91F1A" w14:paraId="28C169BF" w14:textId="7917B6A3">
      <w:pPr>
        <w:pStyle w:val="Text"/>
      </w:pPr>
      <w:r>
        <w:t xml:space="preserve">Dieses </w:t>
      </w:r>
      <w:r w:rsidR="0391B25C">
        <w:t>Skript</w:t>
      </w:r>
      <w:r>
        <w:t xml:space="preserve"> </w:t>
      </w:r>
      <w:r w:rsidR="6AB9E51D">
        <w:t>wi</w:t>
      </w:r>
      <w:r>
        <w:t xml:space="preserve">rd </w:t>
      </w:r>
      <w:r w:rsidR="2B831841">
        <w:t xml:space="preserve">wie die meisten neueren Programme </w:t>
      </w:r>
      <w:r>
        <w:t xml:space="preserve">nur mit Windows 8 und </w:t>
      </w:r>
      <w:r w:rsidR="659E3D3D">
        <w:t xml:space="preserve">neueren </w:t>
      </w:r>
      <w:r>
        <w:t xml:space="preserve">Versionen und Windows </w:t>
      </w:r>
      <w:r w:rsidR="0E2CEF0D">
        <w:t>Server</w:t>
      </w:r>
      <w:r w:rsidR="2915AB6B">
        <w:t xml:space="preserve"> 2</w:t>
      </w:r>
      <w:r w:rsidR="3027C751">
        <w:t xml:space="preserve">019 </w:t>
      </w:r>
      <w:r>
        <w:t xml:space="preserve">und </w:t>
      </w:r>
      <w:r w:rsidR="2A3BECF4">
        <w:t xml:space="preserve">neuer </w:t>
      </w:r>
      <w:r w:rsidR="2690EEEC">
        <w:t>funktionieren und kompatibel o</w:t>
      </w:r>
      <w:r w:rsidR="516BBB36">
        <w:t>hne Fehler laufen.</w:t>
      </w:r>
    </w:p>
    <w:p w:rsidR="00570FE2" w:rsidP="00CE3601" w:rsidRDefault="114122DB" w14:paraId="071A5A62" w14:textId="315483C5">
      <w:pPr>
        <w:pStyle w:val="Heading2"/>
      </w:pPr>
      <w:bookmarkStart w:name="_Toc132625397" w:id="11"/>
      <w:r>
        <w:t>Ein- und Ausgabe</w:t>
      </w:r>
      <w:bookmarkEnd w:id="11"/>
    </w:p>
    <w:p w:rsidR="460B0F95" w:rsidP="0959C73D" w:rsidRDefault="460B0F95" w14:paraId="64853806" w14:textId="4C42D59D">
      <w:pPr>
        <w:spacing w:after="160"/>
      </w:pPr>
      <w:r>
        <w:t>Als Eingabe sollte nur ein Knopfdruck genügen zum Starten des Programmes</w:t>
      </w:r>
      <w:r w:rsidR="6E399065">
        <w:t>.</w:t>
      </w:r>
    </w:p>
    <w:p w:rsidR="460B0F95" w:rsidP="0959C73D" w:rsidRDefault="460B0F95" w14:paraId="218ADAAC" w14:textId="426C51C2">
      <w:pPr>
        <w:spacing w:after="160"/>
      </w:pPr>
      <w:r>
        <w:t>Die Ausgabe zeigt IP-Adressen, MAC und auch weitere Netzinformationen wie die öffentliche IP an.</w:t>
      </w:r>
    </w:p>
    <w:p w:rsidR="460B0F95" w:rsidP="0959C73D" w:rsidRDefault="460B0F95" w14:paraId="256785EA" w14:textId="3690440C">
      <w:pPr>
        <w:pStyle w:val="Text"/>
      </w:pPr>
      <w:r>
        <w:t xml:space="preserve">In der ersten Version über PowerShell erfolgt die Ausgabe über die Shell, die die Daten anzeigt. </w:t>
      </w:r>
    </w:p>
    <w:p w:rsidR="460B0F95" w:rsidP="0959C73D" w:rsidRDefault="460B0F95" w14:paraId="22B4709A" w14:textId="7D868BF3">
      <w:pPr>
        <w:pStyle w:val="Text"/>
      </w:pPr>
      <w:r>
        <w:t xml:space="preserve">Die zweite Version mit GUI würde diese Daten in Python ablesen und grafisch </w:t>
      </w:r>
      <w:r w:rsidR="4721146C">
        <w:t>darstellen</w:t>
      </w:r>
      <w:r>
        <w:t>.</w:t>
      </w:r>
    </w:p>
    <w:p w:rsidR="0959C73D" w:rsidP="0959C73D" w:rsidRDefault="0959C73D" w14:paraId="7E533341" w14:textId="1933665E">
      <w:pPr>
        <w:pStyle w:val="Text"/>
      </w:pPr>
    </w:p>
    <w:p w:rsidR="00570FE2" w:rsidP="092C582F" w:rsidRDefault="00CE3601" w14:paraId="7109FB4D" w14:textId="27CE0175">
      <w:pPr>
        <w:pStyle w:val="Heading2"/>
        <w:spacing w:after="160"/>
      </w:pPr>
      <w:bookmarkStart w:name="_Toc132625398" w:id="12"/>
      <w:r>
        <w:t>Kontrollstrukturen</w:t>
      </w:r>
      <w:bookmarkEnd w:id="12"/>
    </w:p>
    <w:p w:rsidR="2D0E3B5B" w:rsidP="2D0E3B5B" w:rsidRDefault="2D0E3B5B" w14:paraId="3EF6D83C" w14:textId="79F36F36">
      <w:pPr>
        <w:pStyle w:val="Text"/>
      </w:pPr>
    </w:p>
    <w:p w:rsidR="615A50DD" w:rsidP="2D0E3B5B" w:rsidRDefault="615A50DD" w14:paraId="0507AF3A" w14:textId="41A5B7DB">
      <w:pPr>
        <w:pStyle w:val="Text"/>
      </w:pPr>
      <w:r>
        <w:rPr>
          <w:noProof/>
        </w:rPr>
        <w:drawing>
          <wp:inline distT="0" distB="0" distL="0" distR="0" wp14:anchorId="46B7A779" wp14:editId="000CD925">
            <wp:extent cx="3054350" cy="6160034"/>
            <wp:effectExtent l="0" t="0" r="0" b="0"/>
            <wp:docPr id="775969983" name="Picture 775969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sharpenSoften amount="31000"/>
                              </a14:imgEffect>
                              <a14:imgEffect>
                                <a14:saturation sat="128000"/>
                              </a14:imgEffect>
                            </a14:imgLayer>
                          </a14:imgProps>
                        </a:ext>
                        <a:ext uri="{28A0092B-C50C-407E-A947-70E740481C1C}">
                          <a14:useLocalDpi xmlns:a14="http://schemas.microsoft.com/office/drawing/2010/main" val="0"/>
                        </a:ext>
                      </a:extLst>
                    </a:blip>
                    <a:stretch>
                      <a:fillRect/>
                    </a:stretch>
                  </pic:blipFill>
                  <pic:spPr>
                    <a:xfrm>
                      <a:off x="0" y="0"/>
                      <a:ext cx="3057666" cy="6166722"/>
                    </a:xfrm>
                    <a:prstGeom prst="rect">
                      <a:avLst/>
                    </a:prstGeom>
                  </pic:spPr>
                </pic:pic>
              </a:graphicData>
            </a:graphic>
          </wp:inline>
        </w:drawing>
      </w:r>
    </w:p>
    <w:p w:rsidR="00CE3601" w:rsidP="00CE3601" w:rsidRDefault="004F0B18" w14:paraId="2B8E0725" w14:textId="10A63E63">
      <w:pPr>
        <w:pStyle w:val="Heading1"/>
      </w:pPr>
      <w:bookmarkStart w:name="_Toc132625399" w:id="13"/>
      <w:r w:rsidRPr="004F0B18">
        <w:t>Integration und Sicherheit</w:t>
      </w:r>
      <w:bookmarkEnd w:id="13"/>
    </w:p>
    <w:p w:rsidR="00B213A2" w:rsidP="00B213A2" w:rsidRDefault="04563257" w14:paraId="0E39A0B0" w14:textId="6130056E">
      <w:pPr>
        <w:pStyle w:val="Heading2"/>
      </w:pPr>
      <w:bookmarkStart w:name="_Toc132625400" w:id="14"/>
      <w:r>
        <w:t>Implementierung</w:t>
      </w:r>
      <w:bookmarkEnd w:id="14"/>
    </w:p>
    <w:p w:rsidR="21A78484" w:rsidP="0959C73D" w:rsidRDefault="21A78484" w14:paraId="78AEADC1" w14:textId="64CEE6C0">
      <w:pPr>
        <w:pStyle w:val="Text"/>
        <w:rPr>
          <w:b/>
          <w:bCs/>
        </w:rPr>
      </w:pPr>
      <w:r w:rsidRPr="0959C73D">
        <w:rPr>
          <w:b/>
          <w:bCs/>
        </w:rPr>
        <w:t>Vor dem Gebrauch des Programmes müssen zuerst die Textdateien in den richtigen Ordner versschoben werden, damit sie vom Programm lesbar sind. Dazu mehr im beigelegten README File.</w:t>
      </w:r>
    </w:p>
    <w:p w:rsidRPr="00B213A2" w:rsidR="00B213A2" w:rsidP="00B213A2" w:rsidRDefault="6F575E9F" w14:paraId="0CE9ECF4" w14:textId="0F1D7129">
      <w:pPr>
        <w:pStyle w:val="Text"/>
      </w:pPr>
      <w:r>
        <w:t>Implementierung des Nmap-Programms:</w:t>
      </w:r>
    </w:p>
    <w:p w:rsidRPr="00B213A2" w:rsidR="00B213A2" w:rsidP="0959C73D" w:rsidRDefault="6F575E9F" w14:paraId="427B5955" w14:textId="0C33D7C4">
      <w:pPr>
        <w:pStyle w:val="Text"/>
        <w:numPr>
          <w:ilvl w:val="0"/>
          <w:numId w:val="2"/>
        </w:numPr>
      </w:pPr>
      <w:r>
        <w:t>Installation der neuesten Version</w:t>
      </w:r>
    </w:p>
    <w:p w:rsidRPr="00B213A2" w:rsidR="00B213A2" w:rsidP="0959C73D" w:rsidRDefault="6F575E9F" w14:paraId="505B9775" w14:textId="2490B9E7">
      <w:pPr>
        <w:pStyle w:val="Text"/>
        <w:numPr>
          <w:ilvl w:val="0"/>
          <w:numId w:val="2"/>
        </w:numPr>
      </w:pPr>
      <w:r>
        <w:t>Gewährleistung der erforderlichen Berechtigungen</w:t>
      </w:r>
    </w:p>
    <w:p w:rsidRPr="00B213A2" w:rsidR="00B213A2" w:rsidP="0959C73D" w:rsidRDefault="6F575E9F" w14:paraId="3987272C" w14:textId="3216EB8E">
      <w:pPr>
        <w:pStyle w:val="Text"/>
        <w:numPr>
          <w:ilvl w:val="0"/>
          <w:numId w:val="2"/>
        </w:numPr>
      </w:pPr>
      <w:r>
        <w:t>Durchführung von Testläufen</w:t>
      </w:r>
    </w:p>
    <w:p w:rsidRPr="00B213A2" w:rsidR="00B213A2" w:rsidP="0959C73D" w:rsidRDefault="00B213A2" w14:paraId="3720AC3B" w14:textId="3E648DE9">
      <w:pPr>
        <w:pStyle w:val="Text"/>
      </w:pPr>
    </w:p>
    <w:p w:rsidRPr="00B213A2" w:rsidR="00B213A2" w:rsidP="0959C73D" w:rsidRDefault="00B213A2" w14:paraId="3BC8F5E9" w14:textId="312C38CA">
      <w:pPr>
        <w:pStyle w:val="Text"/>
      </w:pPr>
    </w:p>
    <w:p w:rsidRPr="00B213A2" w:rsidR="00B213A2" w:rsidP="00B213A2" w:rsidRDefault="00B213A2" w14:paraId="6BE2270F" w14:textId="79C545ED">
      <w:pPr>
        <w:pStyle w:val="Text"/>
      </w:pPr>
    </w:p>
    <w:p w:rsidR="00CE3601" w:rsidP="00CE3601" w:rsidRDefault="114122DB" w14:paraId="32400E26" w14:textId="7DAF0868">
      <w:pPr>
        <w:pStyle w:val="Heading2"/>
      </w:pPr>
      <w:bookmarkStart w:name="_Toc132625401" w:id="15"/>
      <w:r>
        <w:t>Sicherheit</w:t>
      </w:r>
      <w:bookmarkEnd w:id="15"/>
    </w:p>
    <w:p w:rsidR="1EBC58EF" w:rsidP="0959C73D" w:rsidRDefault="1EBC58EF" w14:paraId="7743CEE0" w14:textId="088BEDA8">
      <w:pPr>
        <w:pStyle w:val="Text"/>
        <w:rPr>
          <w:b/>
          <w:bCs/>
        </w:rPr>
      </w:pPr>
      <w:r w:rsidRPr="0959C73D">
        <w:rPr>
          <w:b/>
          <w:bCs/>
        </w:rPr>
        <w:t xml:space="preserve">Dieser Abschnitt wird mit dem Gedanken geschrieben, dass das Programm mit einem </w:t>
      </w:r>
      <w:r w:rsidRPr="0959C73D" w:rsidR="6E1FCEBF">
        <w:rPr>
          <w:b/>
          <w:bCs/>
        </w:rPr>
        <w:t>echten Scan läuft.</w:t>
      </w:r>
    </w:p>
    <w:p w:rsidR="00CE3601" w:rsidP="00CE3601" w:rsidRDefault="43CC0A0F" w14:paraId="73C5DC33" w14:textId="541642C2">
      <w:pPr>
        <w:pStyle w:val="Text"/>
      </w:pPr>
      <w:r>
        <w:t>Sicheres Einbringen des Nmap-Programms:</w:t>
      </w:r>
    </w:p>
    <w:p w:rsidR="00CE3601" w:rsidP="0959C73D" w:rsidRDefault="43CC0A0F" w14:paraId="727C9209" w14:textId="65F6DC8D">
      <w:pPr>
        <w:pStyle w:val="Text"/>
        <w:numPr>
          <w:ilvl w:val="0"/>
          <w:numId w:val="1"/>
        </w:numPr>
      </w:pPr>
      <w:r>
        <w:t>Firewall-Konfiguration anpassen</w:t>
      </w:r>
      <w:r w:rsidR="17FC6359">
        <w:t xml:space="preserve"> damit das Gerät vom Scan erfasst wird.</w:t>
      </w:r>
    </w:p>
    <w:p w:rsidR="00CE3601" w:rsidP="0959C73D" w:rsidRDefault="43CC0A0F" w14:paraId="3EE27A50" w14:textId="4FA7872D">
      <w:pPr>
        <w:pStyle w:val="Text"/>
        <w:numPr>
          <w:ilvl w:val="0"/>
          <w:numId w:val="1"/>
        </w:numPr>
      </w:pPr>
      <w:r>
        <w:t>Schulung und Sensibilisierung des IT-Personals</w:t>
      </w:r>
    </w:p>
    <w:p w:rsidR="00CE3601" w:rsidP="00CE3601" w:rsidRDefault="114122DB" w14:paraId="221005CA" w14:textId="498A1DE2">
      <w:pPr>
        <w:pStyle w:val="Heading2"/>
      </w:pPr>
      <w:bookmarkStart w:name="_Toc132625402" w:id="16"/>
      <w:r>
        <w:t>Kompatibilität</w:t>
      </w:r>
      <w:bookmarkEnd w:id="16"/>
    </w:p>
    <w:p w:rsidRPr="00CE3601" w:rsidR="00CE3601" w:rsidP="00CE3601" w:rsidRDefault="0173A9A9" w14:paraId="52A934F4" w14:textId="44E93C19">
      <w:pPr>
        <w:pStyle w:val="Text"/>
      </w:pPr>
      <w:r>
        <w:t xml:space="preserve">Das Programm </w:t>
      </w:r>
      <w:r w:rsidR="1FA1AC55">
        <w:t xml:space="preserve">ohne GUI </w:t>
      </w:r>
      <w:r>
        <w:t>funktioniert ausschliesslich unter Windows Betriebssystemen und auf keinen anderen Plattformen.</w:t>
      </w:r>
    </w:p>
    <w:p w:rsidR="73BA55AA" w:rsidP="0959C73D" w:rsidRDefault="73BA55AA" w14:paraId="5D007A81" w14:textId="08A7284C">
      <w:pPr>
        <w:pStyle w:val="Text"/>
      </w:pPr>
      <w:r>
        <w:t>Das Programm mit GUI ist kompatibel mit MacOS und Windows Systemen.</w:t>
      </w:r>
    </w:p>
    <w:p w:rsidRPr="009D19B9" w:rsidR="009D19B9" w:rsidP="00CE3601" w:rsidRDefault="054ED0A2" w14:paraId="13D67610" w14:textId="263A7457">
      <w:pPr>
        <w:pStyle w:val="Heading2"/>
      </w:pPr>
      <w:bookmarkStart w:name="_Toc132625403" w:id="17"/>
      <w:r>
        <w:t>Betrieb und Wartung</w:t>
      </w:r>
      <w:bookmarkEnd w:id="17"/>
    </w:p>
    <w:p w:rsidR="009D19B9" w:rsidRDefault="02393BE7" w14:paraId="71DDAF02" w14:textId="431AFF23">
      <w:pPr>
        <w:spacing w:after="160"/>
      </w:pPr>
      <w:r>
        <w:t>Wartung des Nmap-Programms:</w:t>
      </w:r>
    </w:p>
    <w:p w:rsidR="009D19B9" w:rsidP="0959C73D" w:rsidRDefault="02393BE7" w14:paraId="6D5FE91D" w14:textId="1667C3CD">
      <w:pPr>
        <w:pStyle w:val="ListParagraph"/>
        <w:spacing w:after="160"/>
      </w:pPr>
      <w:r>
        <w:t>Aktualisierung auf die neueste Version</w:t>
      </w:r>
    </w:p>
    <w:p w:rsidR="009D19B9" w:rsidP="0959C73D" w:rsidRDefault="02393BE7" w14:paraId="4B8B5C9C" w14:textId="7E14BD38">
      <w:pPr>
        <w:pStyle w:val="ListParagraph"/>
        <w:spacing w:after="160"/>
      </w:pPr>
      <w:r>
        <w:t>Schulung und Weiterbildung</w:t>
      </w:r>
      <w:r w:rsidR="7449E8B6">
        <w:t xml:space="preserve"> der Programmnutzer</w:t>
      </w:r>
    </w:p>
    <w:p w:rsidR="00BA6484" w:rsidP="00BA6484" w:rsidRDefault="46FF49D5" w14:paraId="093F9D3C" w14:textId="504C6445">
      <w:pPr>
        <w:pStyle w:val="Heading1"/>
      </w:pPr>
      <w:bookmarkStart w:name="_Toc132625404" w:id="18"/>
      <w:r>
        <w:t>Usecases und Testfälle</w:t>
      </w:r>
      <w:r w:rsidR="134B6060">
        <w:t xml:space="preserve"> </w:t>
      </w:r>
      <w:bookmarkEnd w:id="18"/>
    </w:p>
    <w:p w:rsidR="134B6060" w:rsidP="0959C73D" w:rsidRDefault="134B6060" w14:paraId="6951F0F5" w14:textId="3FB26AD9">
      <w:pPr>
        <w:pStyle w:val="Text"/>
        <w:rPr>
          <w:b/>
          <w:bCs/>
        </w:rPr>
      </w:pPr>
      <w:r w:rsidRPr="0959C73D">
        <w:rPr>
          <w:b/>
          <w:bCs/>
        </w:rPr>
        <w:t>Bitte diesen Absatz genau durchlesen!</w:t>
      </w:r>
    </w:p>
    <w:p w:rsidR="00915A88" w:rsidP="00915A88" w:rsidRDefault="32677B59" w14:paraId="01D98CC8" w14:textId="37F4111B">
      <w:pPr>
        <w:pStyle w:val="Text"/>
      </w:pPr>
      <w:r>
        <w:t>Da man mit NMAP leicht einen Fehler machen kann, und somit gegen das Gesetz verbricht, benutz</w:t>
      </w:r>
      <w:r w:rsidR="1A644BE8">
        <w:t>en wir keine effektive Umgebung als unsere Datenquelle des Programms, sondern selbst erstellte Textdokumente, welche IP-/M</w:t>
      </w:r>
      <w:r w:rsidR="218841D8">
        <w:t>AC-</w:t>
      </w:r>
      <w:r w:rsidR="1A644BE8">
        <w:t>Adresse</w:t>
      </w:r>
      <w:r w:rsidR="16F002BB">
        <w:t>n, Subnetze etc. Enthalten.</w:t>
      </w:r>
    </w:p>
    <w:p w:rsidR="537BF845" w:rsidP="4634D2CB" w:rsidRDefault="30E31785" w14:paraId="7F87B706" w14:textId="03DF4D3D">
      <w:pPr>
        <w:pStyle w:val="Text"/>
      </w:pPr>
      <w:r>
        <w:t>Deshalb werden die Folgenden Usecases nur theoretisch gemacht, nicht wirklich ausgeführt.</w:t>
      </w:r>
    </w:p>
    <w:p w:rsidR="17DBC76C" w:rsidP="0959C73D" w:rsidRDefault="17DBC76C" w14:paraId="11AB7E98" w14:textId="4C9DCE29">
      <w:pPr>
        <w:pStyle w:val="Text"/>
      </w:pPr>
      <w:r>
        <w:t>Die Folgenden Usecases sind vollkommen erfunden und nicht ernst zu nehmen!</w:t>
      </w:r>
    </w:p>
    <w:p w:rsidR="2A129BB7" w:rsidP="0959C73D" w:rsidRDefault="2A129BB7" w14:paraId="0EF91607" w14:textId="61458F6A">
      <w:pPr>
        <w:pStyle w:val="Heading2"/>
      </w:pPr>
      <w:r>
        <w:t>Usecase mit Testfall 1</w:t>
      </w:r>
      <w:r w:rsidR="08A9D484">
        <w:t xml:space="preserve"> Netzwerküberwachung</w:t>
      </w:r>
    </w:p>
    <w:p w:rsidR="08A9D484" w:rsidP="0959C73D" w:rsidRDefault="08A9D484" w14:paraId="20366183" w14:textId="7851E3BA">
      <w:pPr>
        <w:pStyle w:val="Text"/>
        <w:rPr>
          <w:b/>
          <w:bCs/>
        </w:rPr>
      </w:pPr>
      <w:r w:rsidRPr="0959C73D">
        <w:rPr>
          <w:b/>
          <w:bCs/>
        </w:rPr>
        <w:t>Umfeld:</w:t>
      </w:r>
    </w:p>
    <w:p w:rsidR="08A9D484" w:rsidP="0959C73D" w:rsidRDefault="08A9D484" w14:paraId="542D0618" w14:textId="6EDF61DC">
      <w:pPr>
        <w:pStyle w:val="Text"/>
      </w:pPr>
      <w:r>
        <w:t>Ein Unternehmen mit einem internen Netzwerk möchte mithilfe eines Nmap-Programms eine Übersicht über alle Geräte und deren IP-Adressen in ihrem Netzwerk erhalten. Sie haben eine Liste von IP-Adressen und Subnetzen, die in ihrem Netzwerk verwendet werden.</w:t>
      </w:r>
    </w:p>
    <w:p w:rsidR="08A9D484" w:rsidP="0959C73D" w:rsidRDefault="08A9D484" w14:paraId="3DF5AF07" w14:textId="11959C4C">
      <w:pPr>
        <w:pStyle w:val="Text"/>
        <w:rPr>
          <w:b/>
          <w:bCs/>
        </w:rPr>
      </w:pPr>
      <w:r w:rsidRPr="0959C73D">
        <w:rPr>
          <w:b/>
          <w:bCs/>
        </w:rPr>
        <w:t>Schritte:</w:t>
      </w:r>
    </w:p>
    <w:p w:rsidR="08A9D484" w:rsidP="0959C73D" w:rsidRDefault="08A9D484" w14:paraId="3680A576" w14:textId="39566B0D">
      <w:pPr>
        <w:pStyle w:val="Text"/>
        <w:numPr>
          <w:ilvl w:val="0"/>
          <w:numId w:val="6"/>
        </w:numPr>
      </w:pPr>
      <w:r>
        <w:t>Das Nmap-Programm erhält eine Textdatei mit den IP-Adressen und Subnetzen des Netzwerks.</w:t>
      </w:r>
    </w:p>
    <w:p w:rsidR="08A9D484" w:rsidP="0959C73D" w:rsidRDefault="08A9D484" w14:paraId="24578E2F" w14:textId="41D2E4BB">
      <w:pPr>
        <w:pStyle w:val="Text"/>
        <w:numPr>
          <w:ilvl w:val="0"/>
          <w:numId w:val="6"/>
        </w:numPr>
      </w:pPr>
      <w:r>
        <w:t>Das Programm liest die Textdatei ein und analysiert die Netzwerktopologie.</w:t>
      </w:r>
    </w:p>
    <w:p w:rsidR="08A9D484" w:rsidP="0959C73D" w:rsidRDefault="08A9D484" w14:paraId="0B8C0807" w14:textId="2F4E5FCA">
      <w:pPr>
        <w:pStyle w:val="Text"/>
        <w:numPr>
          <w:ilvl w:val="0"/>
          <w:numId w:val="6"/>
        </w:numPr>
      </w:pPr>
      <w:r>
        <w:t>Das Programm führt einen Scan des Netzwerks durch, um Informationen über die erkannten Geräte und deren IP-Adressen zu sammeln.</w:t>
      </w:r>
    </w:p>
    <w:p w:rsidR="08A9D484" w:rsidP="0959C73D" w:rsidRDefault="08A9D484" w14:paraId="6E5AA6CB" w14:textId="1E7723E0">
      <w:pPr>
        <w:pStyle w:val="Text"/>
        <w:numPr>
          <w:ilvl w:val="0"/>
          <w:numId w:val="6"/>
        </w:numPr>
      </w:pPr>
      <w:r>
        <w:t>Das Programm erstellt eine Übersichtsliste, die alle erkannten Geräte mit ihren IP-Adressen auflistet.</w:t>
      </w:r>
    </w:p>
    <w:p w:rsidR="08A9D484" w:rsidP="0959C73D" w:rsidRDefault="08A9D484" w14:paraId="0F5240D8" w14:textId="24DAA45D">
      <w:pPr>
        <w:pStyle w:val="Text"/>
        <w:rPr>
          <w:b/>
          <w:bCs/>
        </w:rPr>
      </w:pPr>
      <w:r w:rsidRPr="0959C73D">
        <w:rPr>
          <w:b/>
          <w:bCs/>
        </w:rPr>
        <w:t xml:space="preserve">Testszenario: </w:t>
      </w:r>
    </w:p>
    <w:p w:rsidR="08A9D484" w:rsidP="0959C73D" w:rsidRDefault="08A9D484" w14:paraId="012B5A63" w14:textId="05F545BC">
      <w:pPr>
        <w:pStyle w:val="Text"/>
      </w:pPr>
      <w:r>
        <w:t>Angenommen, das Unternehmen hat eine Textdatei namens "network.txt" mit folgendem Inhalt:</w:t>
      </w:r>
    </w:p>
    <w:p w:rsidR="08A9D484" w:rsidP="0959C73D" w:rsidRDefault="08A9D484" w14:paraId="0DB97D9D" w14:textId="07FBEE3A">
      <w:pPr>
        <w:pStyle w:val="Text"/>
        <w:rPr>
          <w:b/>
          <w:bCs/>
        </w:rPr>
      </w:pPr>
      <w:r w:rsidRPr="0959C73D">
        <w:rPr>
          <w:b/>
          <w:bCs/>
        </w:rPr>
        <w:t>IP-Adressen:</w:t>
      </w:r>
    </w:p>
    <w:p w:rsidR="08A9D484" w:rsidP="0959C73D" w:rsidRDefault="08A9D484" w14:paraId="113D480E" w14:textId="07FEE20A">
      <w:pPr>
        <w:pStyle w:val="Text"/>
      </w:pPr>
      <w:r>
        <w:t>192.168.0.1</w:t>
      </w:r>
    </w:p>
    <w:p w:rsidR="08A9D484" w:rsidP="0959C73D" w:rsidRDefault="08A9D484" w14:paraId="034AA942" w14:textId="1E393DAC">
      <w:pPr>
        <w:pStyle w:val="Text"/>
      </w:pPr>
      <w:r>
        <w:t>192.168.0.2</w:t>
      </w:r>
    </w:p>
    <w:p w:rsidR="08A9D484" w:rsidP="0959C73D" w:rsidRDefault="08A9D484" w14:paraId="24564E1D" w14:textId="105C3CD4">
      <w:pPr>
        <w:pStyle w:val="Text"/>
      </w:pPr>
      <w:r>
        <w:t>192.168.0.3</w:t>
      </w:r>
    </w:p>
    <w:p w:rsidR="08A9D484" w:rsidP="0959C73D" w:rsidRDefault="08A9D484" w14:paraId="0D6A5E8A" w14:textId="56EDC75B">
      <w:pPr>
        <w:pStyle w:val="Text"/>
        <w:rPr>
          <w:b/>
          <w:bCs/>
        </w:rPr>
      </w:pPr>
      <w:r w:rsidRPr="0959C73D">
        <w:rPr>
          <w:b/>
          <w:bCs/>
        </w:rPr>
        <w:t>Subnetze:</w:t>
      </w:r>
    </w:p>
    <w:p w:rsidR="08A9D484" w:rsidP="0959C73D" w:rsidRDefault="08A9D484" w14:paraId="1FDD0F63" w14:textId="2CA8C3F7">
      <w:pPr>
        <w:pStyle w:val="Text"/>
      </w:pPr>
      <w:r>
        <w:t>10.0.0.0/24</w:t>
      </w:r>
    </w:p>
    <w:p w:rsidR="08A9D484" w:rsidP="0959C73D" w:rsidRDefault="08A9D484" w14:paraId="1F7FF6FA" w14:textId="6F442BDC">
      <w:pPr>
        <w:pStyle w:val="Text"/>
      </w:pPr>
      <w:r>
        <w:t>172.16.0.0/16</w:t>
      </w:r>
    </w:p>
    <w:p w:rsidR="08A9D484" w:rsidP="0959C73D" w:rsidRDefault="08A9D484" w14:paraId="3919D982" w14:textId="7478B007">
      <w:pPr>
        <w:pStyle w:val="Text"/>
        <w:rPr>
          <w:b/>
          <w:bCs/>
        </w:rPr>
      </w:pPr>
      <w:r w:rsidRPr="0959C73D">
        <w:rPr>
          <w:b/>
          <w:bCs/>
        </w:rPr>
        <w:t>Erwartete Ergebnisse:</w:t>
      </w:r>
    </w:p>
    <w:p w:rsidR="08A9D484" w:rsidP="0959C73D" w:rsidRDefault="08A9D484" w14:paraId="1F359A09" w14:textId="21774D9D">
      <w:pPr>
        <w:pStyle w:val="Text"/>
        <w:numPr>
          <w:ilvl w:val="0"/>
          <w:numId w:val="5"/>
        </w:numPr>
      </w:pPr>
      <w:r>
        <w:t>Das Nmap-Programm analysiert die Netzwerktopologie basierend auf den angegebenen IP-Adressen und Subnetzen.</w:t>
      </w:r>
    </w:p>
    <w:p w:rsidR="08A9D484" w:rsidP="0959C73D" w:rsidRDefault="08A9D484" w14:paraId="2E59C19E" w14:textId="60697B04">
      <w:pPr>
        <w:pStyle w:val="Text"/>
        <w:numPr>
          <w:ilvl w:val="0"/>
          <w:numId w:val="5"/>
        </w:numPr>
      </w:pPr>
      <w:r>
        <w:t>Das Programm führt einen Scan durch und erfasst Informationen zu den Geräten und deren IP-Adressen im Netzwerk.</w:t>
      </w:r>
    </w:p>
    <w:p w:rsidR="08A9D484" w:rsidP="0959C73D" w:rsidRDefault="08A9D484" w14:paraId="481AF789" w14:textId="15B2AB2D">
      <w:pPr>
        <w:pStyle w:val="Text"/>
        <w:numPr>
          <w:ilvl w:val="0"/>
          <w:numId w:val="5"/>
        </w:numPr>
      </w:pPr>
      <w:r>
        <w:t>Das Programm erstellt eine Übersichtsliste, die alle erkannten Geräte mit ihren IP-Adressen auflistet.</w:t>
      </w:r>
    </w:p>
    <w:p w:rsidR="08A9D484" w:rsidP="0959C73D" w:rsidRDefault="08A9D484" w14:paraId="0AD4D95C" w14:textId="6A9B6E19">
      <w:pPr>
        <w:pStyle w:val="Text"/>
        <w:rPr>
          <w:b/>
          <w:bCs/>
        </w:rPr>
      </w:pPr>
      <w:r w:rsidRPr="0959C73D">
        <w:rPr>
          <w:b/>
          <w:bCs/>
        </w:rPr>
        <w:t xml:space="preserve">Beweis der Durchführung: </w:t>
      </w:r>
    </w:p>
    <w:p w:rsidR="08A9D484" w:rsidP="0959C73D" w:rsidRDefault="08A9D484" w14:paraId="42C8E2EC" w14:textId="6C86F8E0">
      <w:pPr>
        <w:pStyle w:val="Text"/>
        <w:rPr>
          <w:highlight w:val="yellow"/>
        </w:rPr>
      </w:pPr>
      <w:r w:rsidRPr="0959C73D">
        <w:rPr>
          <w:highlight w:val="yellow"/>
        </w:rPr>
        <w:t>Ein Screenshot der erstellten Übersichtsliste, die die erfassten Geräte und ihre IP-Adressen im Netzwerk zeigt.</w:t>
      </w:r>
    </w:p>
    <w:p w:rsidR="75F7CE88" w:rsidP="0959C73D" w:rsidRDefault="75F7CE88" w14:paraId="45BF81EC" w14:textId="37B6DBE2">
      <w:pPr>
        <w:pStyle w:val="Heading2"/>
      </w:pPr>
      <w:r>
        <w:t>Usecase mit Testfall 2</w:t>
      </w:r>
      <w:r w:rsidR="6B2FA61F">
        <w:t xml:space="preserve"> Netzwerkstatusüberwachung</w:t>
      </w:r>
    </w:p>
    <w:p w:rsidR="6B2FA61F" w:rsidP="0959C73D" w:rsidRDefault="6B2FA61F" w14:paraId="7765B8BA" w14:textId="7B1CEB3C">
      <w:pPr>
        <w:pStyle w:val="Text"/>
        <w:rPr>
          <w:b/>
          <w:bCs/>
        </w:rPr>
      </w:pPr>
      <w:r w:rsidRPr="0959C73D">
        <w:rPr>
          <w:b/>
          <w:bCs/>
        </w:rPr>
        <w:t xml:space="preserve">Umfeld: </w:t>
      </w:r>
    </w:p>
    <w:p w:rsidR="6B2FA61F" w:rsidP="0959C73D" w:rsidRDefault="6B2FA61F" w14:paraId="2C4EAAD6" w14:textId="123399B4">
      <w:pPr>
        <w:pStyle w:val="Text"/>
      </w:pPr>
      <w:r>
        <w:t>Ein kleines Unternehmen möchte mithilfe eines Nmap-Programms den Status seiner Netzwerkgeräte überwachen. Sie haben eine Liste von IP-Adressen, die sie überprüfen möchten.</w:t>
      </w:r>
    </w:p>
    <w:p w:rsidR="6B2FA61F" w:rsidP="0959C73D" w:rsidRDefault="6B2FA61F" w14:paraId="4A60C72A" w14:textId="4E0A1F9C">
      <w:pPr>
        <w:pStyle w:val="Text"/>
        <w:rPr>
          <w:b/>
          <w:bCs/>
        </w:rPr>
      </w:pPr>
      <w:r w:rsidRPr="0959C73D">
        <w:rPr>
          <w:b/>
          <w:bCs/>
        </w:rPr>
        <w:t>Schritte:</w:t>
      </w:r>
    </w:p>
    <w:p w:rsidR="6B2FA61F" w:rsidP="0959C73D" w:rsidRDefault="6B2FA61F" w14:paraId="254834AE" w14:textId="2163B5FD">
      <w:pPr>
        <w:pStyle w:val="Text"/>
        <w:numPr>
          <w:ilvl w:val="0"/>
          <w:numId w:val="4"/>
        </w:numPr>
      </w:pPr>
      <w:r>
        <w:t>Das Nmap-Programm erhält eine Textdatei mit den IP-Adressen der Netzwerkgeräte.</w:t>
      </w:r>
    </w:p>
    <w:p w:rsidR="6B2FA61F" w:rsidP="0959C73D" w:rsidRDefault="6B2FA61F" w14:paraId="75E4B10E" w14:textId="260A91BA">
      <w:pPr>
        <w:pStyle w:val="Text"/>
        <w:numPr>
          <w:ilvl w:val="0"/>
          <w:numId w:val="4"/>
        </w:numPr>
      </w:pPr>
      <w:r>
        <w:t>Das Programm liest die Textdatei ein und analysiert die angegebenen IP-Adressen.</w:t>
      </w:r>
    </w:p>
    <w:p w:rsidR="6B2FA61F" w:rsidP="0959C73D" w:rsidRDefault="6B2FA61F" w14:paraId="17BC6F98" w14:textId="6929EE01">
      <w:pPr>
        <w:pStyle w:val="Text"/>
        <w:numPr>
          <w:ilvl w:val="0"/>
          <w:numId w:val="4"/>
        </w:numPr>
      </w:pPr>
      <w:r>
        <w:t>Das Programm führt einen einfachen Ping-Scan auf den IP-Adressen durch, um den Status der Netzwerkgeräte zu ermitteln.</w:t>
      </w:r>
    </w:p>
    <w:p w:rsidR="6B2FA61F" w:rsidP="0959C73D" w:rsidRDefault="6B2FA61F" w14:paraId="6DA208EF" w14:textId="019632A3">
      <w:pPr>
        <w:pStyle w:val="Text"/>
        <w:numPr>
          <w:ilvl w:val="0"/>
          <w:numId w:val="4"/>
        </w:numPr>
      </w:pPr>
      <w:r>
        <w:t>Das Programm erstellt eine Liste der erreichbaren Geräte und markiert die nicht erreichbaren Geräte als offline.</w:t>
      </w:r>
    </w:p>
    <w:p w:rsidR="6B2FA61F" w:rsidP="0959C73D" w:rsidRDefault="6B2FA61F" w14:paraId="55C41D8B" w14:textId="7D7F7E69">
      <w:pPr>
        <w:pStyle w:val="Text"/>
      </w:pPr>
      <w:r w:rsidRPr="0959C73D">
        <w:rPr>
          <w:b/>
          <w:bCs/>
        </w:rPr>
        <w:t>Testszenario:</w:t>
      </w:r>
    </w:p>
    <w:p w:rsidR="6B2FA61F" w:rsidP="0959C73D" w:rsidRDefault="6B2FA61F" w14:paraId="6301AD9C" w14:textId="03A7BB94">
      <w:pPr>
        <w:pStyle w:val="Text"/>
      </w:pPr>
      <w:r>
        <w:t>Angenommen, das Unternehmen hat eine Textdatei namens "devices.txt" mit folgendem Inhalt:</w:t>
      </w:r>
    </w:p>
    <w:p w:rsidR="6B2FA61F" w:rsidP="0959C73D" w:rsidRDefault="6B2FA61F" w14:paraId="0EF3203C" w14:textId="21F8EBEE">
      <w:pPr>
        <w:pStyle w:val="Text"/>
      </w:pPr>
      <w:r>
        <w:t>IP-Adressen:</w:t>
      </w:r>
    </w:p>
    <w:p w:rsidR="6B2FA61F" w:rsidP="0959C73D" w:rsidRDefault="6B2FA61F" w14:paraId="47CB6C17" w14:textId="032B899E">
      <w:pPr>
        <w:pStyle w:val="Text"/>
      </w:pPr>
      <w:r>
        <w:t>192.168.0.1</w:t>
      </w:r>
    </w:p>
    <w:p w:rsidR="6B2FA61F" w:rsidP="0959C73D" w:rsidRDefault="6B2FA61F" w14:paraId="20B484E1" w14:textId="0009D20F">
      <w:pPr>
        <w:pStyle w:val="Text"/>
      </w:pPr>
      <w:r>
        <w:t>192.168.0.2</w:t>
      </w:r>
    </w:p>
    <w:p w:rsidR="6B2FA61F" w:rsidP="0959C73D" w:rsidRDefault="6B2FA61F" w14:paraId="1932FC7F" w14:textId="1BA27008">
      <w:pPr>
        <w:pStyle w:val="Text"/>
      </w:pPr>
      <w:r>
        <w:t>192.168.0.3</w:t>
      </w:r>
    </w:p>
    <w:p w:rsidR="6B2FA61F" w:rsidP="0959C73D" w:rsidRDefault="6B2FA61F" w14:paraId="3FBF2036" w14:textId="7E238E78">
      <w:pPr>
        <w:pStyle w:val="Text"/>
      </w:pPr>
      <w:r w:rsidRPr="0959C73D">
        <w:rPr>
          <w:b/>
          <w:bCs/>
        </w:rPr>
        <w:t>Erwartete Ergebnisse:</w:t>
      </w:r>
    </w:p>
    <w:p w:rsidR="6B2FA61F" w:rsidP="0959C73D" w:rsidRDefault="6B2FA61F" w14:paraId="04892C54" w14:textId="75790E52">
      <w:pPr>
        <w:pStyle w:val="Text"/>
      </w:pPr>
      <w:r>
        <w:t>Das Nmap-Programm analysiert die IP-Adressen und überprüft den Status der Netzwerkgeräte.</w:t>
      </w:r>
    </w:p>
    <w:p w:rsidR="6B2FA61F" w:rsidP="0959C73D" w:rsidRDefault="6B2FA61F" w14:paraId="271E682D" w14:textId="50175BB8">
      <w:pPr>
        <w:pStyle w:val="Text"/>
      </w:pPr>
      <w:r>
        <w:t>Das Programm führt einen Ping-Scan auf den angegebenen IP-Adressen durch.</w:t>
      </w:r>
    </w:p>
    <w:p w:rsidR="6B2FA61F" w:rsidP="0959C73D" w:rsidRDefault="6B2FA61F" w14:paraId="3CE6436F" w14:textId="34FFFFB4">
      <w:pPr>
        <w:pStyle w:val="Text"/>
      </w:pPr>
      <w:r>
        <w:t>Das Programm erstellt eine Liste der erreichbaren Geräte und markiert die nicht erreichbaren Geräte als offline.</w:t>
      </w:r>
    </w:p>
    <w:p w:rsidR="6B2FA61F" w:rsidP="0959C73D" w:rsidRDefault="6B2FA61F" w14:paraId="58950451" w14:textId="2FE259F5">
      <w:pPr>
        <w:pStyle w:val="Text"/>
      </w:pPr>
      <w:r w:rsidRPr="0959C73D">
        <w:rPr>
          <w:b/>
          <w:bCs/>
        </w:rPr>
        <w:t xml:space="preserve">Beweis der Durchführung: </w:t>
      </w:r>
    </w:p>
    <w:p w:rsidR="6B2FA61F" w:rsidP="0959C73D" w:rsidRDefault="6B2FA61F" w14:paraId="6E086E90" w14:textId="3D629B7D">
      <w:pPr>
        <w:pStyle w:val="Text"/>
        <w:rPr>
          <w:highlight w:val="yellow"/>
        </w:rPr>
      </w:pPr>
      <w:r w:rsidRPr="0959C73D">
        <w:rPr>
          <w:highlight w:val="yellow"/>
        </w:rPr>
        <w:t>Ein Screenshot der erstellten Liste mit den erreichbaren Geräten und deren Status, der zeigt, welche Geräte online und offline sind.</w:t>
      </w:r>
    </w:p>
    <w:p w:rsidR="0959C73D" w:rsidP="0959C73D" w:rsidRDefault="0959C73D" w14:paraId="2E530468" w14:textId="1003D51F">
      <w:pPr>
        <w:pStyle w:val="Text"/>
      </w:pPr>
    </w:p>
    <w:p w:rsidR="0959C73D" w:rsidP="0959C73D" w:rsidRDefault="0959C73D" w14:paraId="41A02780" w14:textId="1BF69265">
      <w:pPr>
        <w:pStyle w:val="Text"/>
      </w:pPr>
    </w:p>
    <w:p w:rsidR="6BF80CAA" w:rsidP="4634D2CB" w:rsidRDefault="6BF80CAA" w14:paraId="32EBDD67" w14:textId="5AE88E4B">
      <w:pPr>
        <w:pStyle w:val="Text"/>
        <w:rPr>
          <w:rFonts w:ascii="Calibri" w:hAnsi="Calibri" w:eastAsia="Calibri" w:cs="Calibri"/>
        </w:rPr>
      </w:pPr>
    </w:p>
    <w:p w:rsidR="00712C1D" w:rsidP="009D19B9" w:rsidRDefault="054ED0A2" w14:paraId="78DD71C9" w14:textId="20B7E89A">
      <w:pPr>
        <w:pStyle w:val="Heading1"/>
      </w:pPr>
      <w:bookmarkStart w:name="_Toc132625407" w:id="19"/>
      <w:r>
        <w:t>Präsentation</w:t>
      </w:r>
      <w:r w:rsidR="067C426F">
        <w:t xml:space="preserve">, </w:t>
      </w:r>
      <w:r w:rsidR="6C6FD38B">
        <w:t>Dokumentation</w:t>
      </w:r>
      <w:bookmarkEnd w:id="19"/>
    </w:p>
    <w:p w:rsidR="00921939" w:rsidRDefault="4675EA1D" w14:paraId="203C0980" w14:textId="046CD35C">
      <w:pPr>
        <w:pStyle w:val="Heading2"/>
      </w:pPr>
      <w:bookmarkStart w:name="_Toc132625408" w:id="20"/>
      <w:r>
        <w:t>Demo-Video</w:t>
      </w:r>
      <w:bookmarkEnd w:id="20"/>
    </w:p>
    <w:p w:rsidRPr="007E1C32" w:rsidR="00921939" w:rsidP="00921939" w:rsidRDefault="00921939" w14:paraId="511CA3F8" w14:textId="7064FDA2">
      <w:pPr>
        <w:pStyle w:val="Text"/>
        <w:rPr>
          <w:lang w:val="en-US"/>
        </w:rPr>
      </w:pPr>
      <w:r w:rsidRPr="007E1C32">
        <w:rPr>
          <w:lang w:val="en-US"/>
        </w:rPr>
        <w:t xml:space="preserve">Free-Trial at </w:t>
      </w:r>
      <w:hyperlink w:history="1" r:id="rId16">
        <w:r w:rsidRPr="007E1C32">
          <w:rPr>
            <w:rStyle w:val="Hyperlink"/>
            <w:lang w:val="en-US"/>
          </w:rPr>
          <w:t>https://www.techsmith.com/download/camtasia/</w:t>
        </w:r>
      </w:hyperlink>
    </w:p>
    <w:p w:rsidRPr="00921939" w:rsidR="00921939" w:rsidP="00921939" w:rsidRDefault="00921939" w14:paraId="09130A45" w14:textId="77777777">
      <w:pPr>
        <w:pStyle w:val="Text"/>
      </w:pPr>
      <w:r>
        <w:t>VLC Media Player</w:t>
      </w:r>
    </w:p>
    <w:p w:rsidR="00712C1D" w:rsidRDefault="054ED0A2" w14:paraId="458F8274" w14:textId="4A5697E3">
      <w:pPr>
        <w:pStyle w:val="Heading2"/>
      </w:pPr>
      <w:bookmarkStart w:name="_Toc132625409" w:id="21"/>
      <w:r>
        <w:t>Vortrag</w:t>
      </w:r>
      <w:bookmarkEnd w:id="21"/>
    </w:p>
    <w:p w:rsidR="000523A3" w:rsidP="0959C73D" w:rsidRDefault="5CB0068D" w14:paraId="020BF863" w14:textId="1BC425A6">
      <w:pPr>
        <w:pStyle w:val="Text"/>
        <w:rPr>
          <w:highlight w:val="yellow"/>
        </w:rPr>
      </w:pPr>
      <w:r w:rsidRPr="0959C73D">
        <w:rPr>
          <w:highlight w:val="yellow"/>
        </w:rPr>
        <w:t>VORTRAG</w:t>
      </w:r>
      <w:r w:rsidR="00C76019">
        <w:rPr>
          <w:highlight w:val="yellow"/>
        </w:rPr>
        <w:t>/ VIDEO</w:t>
      </w:r>
      <w:r w:rsidRPr="0959C73D">
        <w:rPr>
          <w:highlight w:val="yellow"/>
        </w:rPr>
        <w:t xml:space="preserve"> ERSTELLEN</w:t>
      </w:r>
    </w:p>
    <w:p w:rsidR="007011E8" w:rsidP="007011E8" w:rsidRDefault="6C6FD38B" w14:paraId="023B9319" w14:textId="7074CEA0">
      <w:pPr>
        <w:pStyle w:val="Heading2"/>
      </w:pPr>
      <w:bookmarkStart w:name="_Toc132625410" w:id="22"/>
      <w:r>
        <w:t>Journal</w:t>
      </w:r>
      <w:bookmarkEnd w:id="22"/>
    </w:p>
    <w:p w:rsidRPr="007011E8" w:rsidR="007011E8" w:rsidP="0959C73D" w:rsidRDefault="5B375A1F" w14:paraId="57CBD322" w14:textId="16EF318D">
      <w:pPr>
        <w:pStyle w:val="Text"/>
        <w:rPr>
          <w:b/>
          <w:bCs/>
        </w:rPr>
      </w:pPr>
      <w:r w:rsidRPr="2D0E3B5B">
        <w:rPr>
          <w:b/>
          <w:bCs/>
        </w:rPr>
        <w:t xml:space="preserve">Luan: </w:t>
      </w:r>
    </w:p>
    <w:p w:rsidR="626AEA39" w:rsidP="626AEA39" w:rsidRDefault="5B9C70A3" w14:paraId="1918691D" w14:textId="430C3C94">
      <w:pPr>
        <w:pStyle w:val="Text"/>
      </w:pPr>
      <w:r>
        <w:t>17.04.2023</w:t>
      </w:r>
    </w:p>
    <w:p w:rsidR="00BB14CC" w:rsidP="626AEA39" w:rsidRDefault="00BB14CC" w14:paraId="64E46703" w14:textId="2587CC82">
      <w:pPr>
        <w:pStyle w:val="Text"/>
      </w:pPr>
      <w:r>
        <w:t xml:space="preserve">Mit der Gruppe sammelten wir ersten Ideen zusammen, </w:t>
      </w:r>
      <w:r w:rsidR="004B08E3">
        <w:t>damit wir beim nächsten mal direkt mit der Planung weiterfahren können</w:t>
      </w:r>
      <w:r w:rsidR="0027520E">
        <w:t>.</w:t>
      </w:r>
    </w:p>
    <w:p w:rsidR="0027520E" w:rsidP="626AEA39" w:rsidRDefault="0027520E" w14:paraId="6B8288A6" w14:textId="041A0632">
      <w:pPr>
        <w:pStyle w:val="Text"/>
      </w:pPr>
      <w:r>
        <w:t xml:space="preserve">Es dauerte nicht lange bis wir uns auf </w:t>
      </w:r>
      <w:r w:rsidR="009E521F">
        <w:t xml:space="preserve">ein gemeinsames Projekt einigten, welches </w:t>
      </w:r>
      <w:r w:rsidR="00675F36">
        <w:t xml:space="preserve">einen Netzwerkscan </w:t>
      </w:r>
      <w:r w:rsidR="00AF3478">
        <w:t>automatisieren</w:t>
      </w:r>
      <w:r w:rsidR="003E4AD7">
        <w:t xml:space="preserve"> und </w:t>
      </w:r>
      <w:r w:rsidR="00AF3478">
        <w:t>simulieren soll</w:t>
      </w:r>
      <w:r w:rsidR="00C80B19">
        <w:t>.</w:t>
      </w:r>
      <w:r w:rsidR="00AF3478">
        <w:t xml:space="preserve"> </w:t>
      </w:r>
    </w:p>
    <w:p w:rsidR="00C80B19" w:rsidP="626AEA39" w:rsidRDefault="626AEA39" w14:paraId="7F9EB823" w14:textId="519CE7C1">
      <w:pPr>
        <w:pStyle w:val="Text"/>
      </w:pPr>
      <w:r>
        <w:br/>
      </w:r>
      <w:r w:rsidR="5B9C70A3">
        <w:t>02.05.2023</w:t>
      </w:r>
    </w:p>
    <w:p w:rsidR="00F94637" w:rsidP="626AEA39" w:rsidRDefault="00C80B19" w14:paraId="6C959395" w14:textId="147D6DF8">
      <w:pPr>
        <w:pStyle w:val="Text"/>
      </w:pPr>
      <w:r>
        <w:t xml:space="preserve">Wir zeigten unsere Idee unserem Lehrer, </w:t>
      </w:r>
      <w:r w:rsidR="00F94637">
        <w:t>welcher dieses Projekt auch erlaubte.</w:t>
      </w:r>
    </w:p>
    <w:p w:rsidR="00B01F20" w:rsidP="626AEA39" w:rsidRDefault="00B01F20" w14:paraId="10032A62" w14:textId="2C7B862C">
      <w:pPr>
        <w:pStyle w:val="Text"/>
      </w:pPr>
      <w:r>
        <w:t xml:space="preserve">Das Projekt aber mussten wir mit vorsicht angehen, denn ein kleiner Fehler </w:t>
      </w:r>
      <w:r w:rsidR="00CF58A3">
        <w:t>könnte schon das Gesetz brechen. Deshalb einigten wir uns auf eine Simulation</w:t>
      </w:r>
      <w:r w:rsidR="00FC6741">
        <w:t>,</w:t>
      </w:r>
      <w:r w:rsidR="00CF58A3">
        <w:t xml:space="preserve"> </w:t>
      </w:r>
      <w:r w:rsidR="00FC6741">
        <w:t>welches dies nachspielen sollte.</w:t>
      </w:r>
    </w:p>
    <w:p w:rsidR="626AEA39" w:rsidP="626AEA39" w:rsidRDefault="5B9C70A3" w14:paraId="2688B6D4" w14:textId="22198199">
      <w:pPr>
        <w:pStyle w:val="Text"/>
      </w:pPr>
      <w:r>
        <w:t>09.05.2023</w:t>
      </w:r>
    </w:p>
    <w:p w:rsidR="626AEA39" w:rsidP="626AEA39" w:rsidRDefault="0054062E" w14:paraId="42809B8E" w14:textId="2D288D1E">
      <w:pPr>
        <w:pStyle w:val="Text"/>
      </w:pPr>
      <w:r>
        <w:t xml:space="preserve">Ich fing mit Vladan an erste Prototypen mit PowerShell zu erstellen, damit wir überprüfen können ob unsere Idee so umsetzbar ist, wie wir sie geplant haben. </w:t>
      </w:r>
    </w:p>
    <w:p w:rsidR="002C07FF" w:rsidP="626AEA39" w:rsidRDefault="008B7FC8" w14:paraId="6B3FCDEF" w14:textId="77B461EB">
      <w:pPr>
        <w:pStyle w:val="Text"/>
      </w:pPr>
      <w:r>
        <w:t>Wir schrieben mehrere male das Programm um, bis wir die richtigen Befehle für genau unsere Situation fanden.</w:t>
      </w:r>
    </w:p>
    <w:p w:rsidR="00650EDD" w:rsidP="626AEA39" w:rsidRDefault="00AA1EA3" w14:paraId="511CF78A" w14:textId="7BABF0BC">
      <w:pPr>
        <w:pStyle w:val="Text"/>
      </w:pPr>
      <w:r>
        <w:t xml:space="preserve">Statt einem richtigen Netzwerkscan, </w:t>
      </w:r>
      <w:r w:rsidR="00A17A3E">
        <w:t>welches sich gesetzlich im Graubereich befindet,</w:t>
      </w:r>
      <w:r w:rsidR="007B2F16">
        <w:t xml:space="preserve"> benutzten wir stattdessen </w:t>
      </w:r>
      <w:r w:rsidR="00917C7F">
        <w:t xml:space="preserve">Textdokumente </w:t>
      </w:r>
      <w:r w:rsidR="008603E2">
        <w:t>welche als PC dienen sollten, die im Netzwerk auffindbar wären. Diese Textdokumente sind mit wichtigen PC-Daten gefüllt wie IP-Adresse, Subnetz, MAC</w:t>
      </w:r>
      <w:r w:rsidR="00216FFB">
        <w:t xml:space="preserve"> etc.</w:t>
      </w:r>
    </w:p>
    <w:p w:rsidR="626AEA39" w:rsidP="626AEA39" w:rsidRDefault="5B9C70A3" w14:paraId="0D315DFE" w14:textId="57E78020">
      <w:pPr>
        <w:pStyle w:val="Text"/>
      </w:pPr>
      <w:r>
        <w:t>16.05.2023</w:t>
      </w:r>
    </w:p>
    <w:p w:rsidR="626AEA39" w:rsidP="626AEA39" w:rsidRDefault="00E72F0F" w14:paraId="174FE7A5" w14:textId="7ABE9FEB">
      <w:pPr>
        <w:pStyle w:val="Text"/>
      </w:pPr>
      <w:r>
        <w:t xml:space="preserve">Nachdem </w:t>
      </w:r>
      <w:r w:rsidR="00A5722F">
        <w:t>der Prototyp gelungen war, gab ich das Programm direkt Vladan und Yanis, damit sie es Testen können auf verbesserungsmöglichkeiten. Diese würden wir dann auch im richtigen Programm implementieren.</w:t>
      </w:r>
    </w:p>
    <w:p w:rsidR="00A5722F" w:rsidP="626AEA39" w:rsidRDefault="006C25B6" w14:paraId="0C704AC3" w14:textId="5BC35996">
      <w:pPr>
        <w:pStyle w:val="Text"/>
      </w:pPr>
      <w:r>
        <w:t xml:space="preserve">Ich bekam die Testergebnisse von ihnen zurück und fing direkt damit an, </w:t>
      </w:r>
      <w:r w:rsidR="000F2A81">
        <w:t>das Hauptprogramm zu schreiben, welches dann auch mit GUI bedienbar sein soll.</w:t>
      </w:r>
    </w:p>
    <w:p w:rsidR="00216FFB" w:rsidP="626AEA39" w:rsidRDefault="000A2265" w14:paraId="7198939D" w14:textId="73FD92D1">
      <w:pPr>
        <w:pStyle w:val="Text"/>
      </w:pPr>
      <w:r>
        <w:t>Dieses schrieb ich in Python, da es am besten ist für Automatisationen und grafische Darstellungen.</w:t>
      </w:r>
    </w:p>
    <w:p w:rsidR="626AEA39" w:rsidP="626AEA39" w:rsidRDefault="5B9C70A3" w14:paraId="505DAC94" w14:textId="7DAB4B99">
      <w:pPr>
        <w:pStyle w:val="Text"/>
      </w:pPr>
      <w:r>
        <w:t>23.05.2023</w:t>
      </w:r>
    </w:p>
    <w:p w:rsidR="006A107D" w:rsidP="626AEA39" w:rsidRDefault="004D2F4B" w14:paraId="5023F473" w14:textId="2A5142F0">
      <w:pPr>
        <w:pStyle w:val="Text"/>
      </w:pPr>
      <w:r>
        <w:t xml:space="preserve">An den Onlinekonferenzen teilten wir möglichkeiten zur Verbeserung unseres Programmes und </w:t>
      </w:r>
      <w:r w:rsidR="00A64ADA">
        <w:t>machte die finalen Abstimmungen an diesem.</w:t>
      </w:r>
      <w:r w:rsidR="009F7818">
        <w:t xml:space="preserve"> Hauptsächlich beschäftigte ich mit damit</w:t>
      </w:r>
      <w:r w:rsidR="007C298C">
        <w:t>, das GUI so benutzerfreundlich und übersichtlich zu gestalten wie nur möglich.</w:t>
      </w:r>
    </w:p>
    <w:p w:rsidR="007C298C" w:rsidP="007C298C" w:rsidRDefault="007C298C" w14:paraId="6A87553A" w14:textId="77777777">
      <w:pPr>
        <w:pStyle w:val="Text"/>
      </w:pPr>
      <w:r>
        <w:t>Endzeit bis Abgabe:</w:t>
      </w:r>
    </w:p>
    <w:p w:rsidR="007C298C" w:rsidP="007C298C" w:rsidRDefault="007C298C" w14:paraId="64DD7A98" w14:textId="0DBFCA27">
      <w:pPr>
        <w:pStyle w:val="Text"/>
      </w:pPr>
      <w:r>
        <w:t>In der Freizeit habe ich meinen Teil des Scriptes in einem Video zusammengefasst und habe dieses mit Vladan Editiert, sodass wir am Ende ein vollständiges Video haben, welches das Script vollständig erklärt.</w:t>
      </w:r>
    </w:p>
    <w:p w:rsidR="007C298C" w:rsidP="626AEA39" w:rsidRDefault="007C298C" w14:paraId="6ED111F1" w14:textId="77777777">
      <w:pPr>
        <w:pStyle w:val="Text"/>
      </w:pPr>
    </w:p>
    <w:p w:rsidR="007C298C" w:rsidP="626AEA39" w:rsidRDefault="007C298C" w14:paraId="2ED0ED98" w14:textId="77777777">
      <w:pPr>
        <w:pStyle w:val="Text"/>
      </w:pPr>
    </w:p>
    <w:p w:rsidR="626AEA39" w:rsidP="626AEA39" w:rsidRDefault="626AEA39" w14:paraId="5439EB06" w14:textId="6D8DBD7A">
      <w:pPr>
        <w:pStyle w:val="Text"/>
      </w:pPr>
    </w:p>
    <w:p w:rsidR="60BF3FC7" w:rsidP="60BF3FC7" w:rsidRDefault="60BF3FC7" w14:paraId="1FFAB29A" w14:textId="051B7733">
      <w:pPr>
        <w:pStyle w:val="Text"/>
      </w:pPr>
    </w:p>
    <w:p w:rsidR="5B375A1F" w:rsidP="0959C73D" w:rsidRDefault="5B375A1F" w14:paraId="06B07D97" w14:textId="7CCEB989">
      <w:pPr>
        <w:pStyle w:val="Text"/>
        <w:rPr>
          <w:b/>
          <w:bCs/>
        </w:rPr>
      </w:pPr>
      <w:r w:rsidRPr="2D0E3B5B">
        <w:rPr>
          <w:b/>
          <w:bCs/>
        </w:rPr>
        <w:t>Vladan:</w:t>
      </w:r>
    </w:p>
    <w:p w:rsidR="004E72BE" w:rsidP="60BF3FC7" w:rsidRDefault="5B9C70A3" w14:paraId="3706CB3B" w14:textId="430C3C94">
      <w:pPr>
        <w:pStyle w:val="Text"/>
      </w:pPr>
      <w:r>
        <w:t>17.04.2023</w:t>
      </w:r>
    </w:p>
    <w:p w:rsidR="005155B9" w:rsidP="60BF3FC7" w:rsidRDefault="004E72BE" w14:paraId="0238AF61" w14:textId="77777777">
      <w:pPr>
        <w:pStyle w:val="Text"/>
      </w:pPr>
      <w:r>
        <w:t>Wir sammelten</w:t>
      </w:r>
      <w:r w:rsidR="00347D8D">
        <w:t xml:space="preserve"> unseren ersten Ideen und </w:t>
      </w:r>
      <w:r w:rsidR="00C4662C">
        <w:t>sammelten sie zusammen, sodass wie zügig anfangen können</w:t>
      </w:r>
      <w:r w:rsidR="005155B9">
        <w:t xml:space="preserve"> mit der Teamarbeit.</w:t>
      </w:r>
    </w:p>
    <w:p w:rsidR="60BF3FC7" w:rsidP="60BF3FC7" w:rsidRDefault="60BF3FC7" w14:paraId="3492334B" w14:textId="488A71B3">
      <w:pPr>
        <w:pStyle w:val="Text"/>
      </w:pPr>
      <w:r>
        <w:br/>
      </w:r>
      <w:r w:rsidR="5B9C70A3">
        <w:t>02.05.2023</w:t>
      </w:r>
    </w:p>
    <w:p w:rsidR="00290480" w:rsidP="60BF3FC7" w:rsidRDefault="000274A2" w14:paraId="65FDE905" w14:textId="08497AAE">
      <w:pPr>
        <w:pStyle w:val="Text"/>
      </w:pPr>
      <w:r>
        <w:t>Wir Präsentier</w:t>
      </w:r>
      <w:r w:rsidR="002F2C47">
        <w:t xml:space="preserve">ten unsere Idee unserem Lehrer Herrn </w:t>
      </w:r>
      <w:r w:rsidR="00343A09">
        <w:t>Dummermuth</w:t>
      </w:r>
      <w:r w:rsidR="00686351">
        <w:t xml:space="preserve"> und habe</w:t>
      </w:r>
      <w:r w:rsidR="00B67E3E">
        <w:t xml:space="preserve">n </w:t>
      </w:r>
      <w:r w:rsidR="00406274">
        <w:t>damit</w:t>
      </w:r>
      <w:r w:rsidR="00575EE5">
        <w:t xml:space="preserve"> weitergemacht unser</w:t>
      </w:r>
      <w:r w:rsidR="00BE1FBE">
        <w:t>e Kon</w:t>
      </w:r>
      <w:r w:rsidR="00CE35FB">
        <w:t>zepte aufzubauen und unseren Vorgang zu planen.</w:t>
      </w:r>
    </w:p>
    <w:p w:rsidR="00006B88" w:rsidP="60BF3FC7" w:rsidRDefault="00006B88" w14:paraId="3ABDF45F" w14:textId="3782BA33">
      <w:pPr>
        <w:pStyle w:val="Text"/>
      </w:pPr>
      <w:r>
        <w:t xml:space="preserve">Als Gruppe arbeiteten wir </w:t>
      </w:r>
      <w:r w:rsidR="00467A9F">
        <w:t>hauptsächlich</w:t>
      </w:r>
      <w:r w:rsidR="00C06B5D">
        <w:t xml:space="preserve"> daran, wie w</w:t>
      </w:r>
      <w:r w:rsidR="000F6BB6">
        <w:t xml:space="preserve">ir </w:t>
      </w:r>
      <w:r w:rsidR="003E4600">
        <w:t>alles nach der Wasserfall-Methode planen können, um spätere Komplikationen zu vermeiden.</w:t>
      </w:r>
    </w:p>
    <w:p w:rsidR="60BF3FC7" w:rsidP="60BF3FC7" w:rsidRDefault="5B9C70A3" w14:paraId="17FEC9D7" w14:textId="22198199">
      <w:pPr>
        <w:pStyle w:val="Text"/>
      </w:pPr>
      <w:r>
        <w:t>09.05.2023</w:t>
      </w:r>
    </w:p>
    <w:p w:rsidR="60BF3FC7" w:rsidP="60BF3FC7" w:rsidRDefault="001E2F87" w14:paraId="3660B28C" w14:textId="29C7C468">
      <w:pPr>
        <w:pStyle w:val="Text"/>
      </w:pPr>
      <w:r>
        <w:t>Mit Janis habe ich an der Dokumentation weitergearbeitet, dabei</w:t>
      </w:r>
      <w:r w:rsidR="00D470E9">
        <w:t xml:space="preserve"> haben wir unseren bestehenden Texte und Vorgänge and dem Bewertungsraster angepasst</w:t>
      </w:r>
      <w:r w:rsidR="00290480">
        <w:t>.</w:t>
      </w:r>
    </w:p>
    <w:p w:rsidR="009E3906" w:rsidP="60BF3FC7" w:rsidRDefault="00A25FE7" w14:paraId="41DBDC67" w14:textId="65C5B788">
      <w:pPr>
        <w:pStyle w:val="Text"/>
      </w:pPr>
      <w:r>
        <w:t>Auch habe ich mit Luan erste Prototypen zu unserem Script geschrieben und angeschaut</w:t>
      </w:r>
      <w:r w:rsidR="004272F7">
        <w:t>.</w:t>
      </w:r>
    </w:p>
    <w:p w:rsidR="60BF3FC7" w:rsidP="60BF3FC7" w:rsidRDefault="5B9C70A3" w14:paraId="46DB5439" w14:textId="57E78020">
      <w:pPr>
        <w:pStyle w:val="Text"/>
      </w:pPr>
      <w:r>
        <w:t>16.05.2023</w:t>
      </w:r>
    </w:p>
    <w:p w:rsidR="60BF3FC7" w:rsidP="60BF3FC7" w:rsidRDefault="0070041A" w14:paraId="46DD504C" w14:textId="69F85E61">
      <w:pPr>
        <w:pStyle w:val="Text"/>
      </w:pPr>
      <w:r>
        <w:t>Nachdem</w:t>
      </w:r>
      <w:r w:rsidR="008D6255">
        <w:t xml:space="preserve"> der erst funktionierende Prototyp </w:t>
      </w:r>
      <w:r w:rsidR="005E77B7">
        <w:t>gelungen war, habe ich dieses direkt mit Yanis anfangen zu testen</w:t>
      </w:r>
      <w:r w:rsidR="00F368B0">
        <w:t>, damit wir in den späteren Testfällen unsere Forschritte sehen können und auch Verbesserungsmöglichleiten sehen</w:t>
      </w:r>
      <w:r w:rsidR="00B46F44">
        <w:t>.</w:t>
      </w:r>
      <w:r w:rsidR="00E3345F">
        <w:t xml:space="preserve"> </w:t>
      </w:r>
      <w:r w:rsidR="00C27EB8">
        <w:t xml:space="preserve">Dieser Prototyp lief vorerst auf PowerShell ohne jegliche GUI zu verwenden. Dies war für mich eher eine Herausforderung, doch konnte ich </w:t>
      </w:r>
      <w:r w:rsidR="00D569CA">
        <w:t>von diesem Teil etwas zum Hauptprogramm  hinzufügen.</w:t>
      </w:r>
    </w:p>
    <w:p w:rsidR="60BF3FC7" w:rsidP="60BF3FC7" w:rsidRDefault="5B9C70A3" w14:paraId="33677800" w14:textId="7DAB4B99">
      <w:pPr>
        <w:pStyle w:val="Text"/>
      </w:pPr>
      <w:r>
        <w:t>23.05.</w:t>
      </w:r>
      <w:r w:rsidRPr="00BB14CC">
        <w:rPr>
          <w:lang w:val="de-DE"/>
        </w:rPr>
        <w:t>2023</w:t>
      </w:r>
    </w:p>
    <w:p w:rsidR="0097134C" w:rsidP="60BF3FC7" w:rsidRDefault="00EE63DE" w14:paraId="6C7DFFF2" w14:textId="7F83138C">
      <w:pPr>
        <w:pStyle w:val="Text"/>
      </w:pPr>
      <w:r>
        <w:t xml:space="preserve">Bei </w:t>
      </w:r>
      <w:r w:rsidR="00DD636D">
        <w:t>den Online Konferenzen haben wir jeweils unser</w:t>
      </w:r>
      <w:r w:rsidR="00385FC5">
        <w:t xml:space="preserve">e </w:t>
      </w:r>
      <w:r w:rsidR="00E677B6">
        <w:t xml:space="preserve">verbesserungsmöglichkeiten miteinander geteilt, </w:t>
      </w:r>
      <w:r w:rsidR="00B721D3">
        <w:t>dabei nahm ich die Verbesserungen in der Dokumentation in angriff</w:t>
      </w:r>
      <w:r w:rsidR="00AA1286">
        <w:t xml:space="preserve"> und lud die entsprechend benötigten Dateien hoch.</w:t>
      </w:r>
    </w:p>
    <w:p w:rsidR="00AA1286" w:rsidP="60BF3FC7" w:rsidRDefault="007C51E2" w14:paraId="101A5FA5" w14:textId="4066F55E">
      <w:pPr>
        <w:pStyle w:val="Text"/>
      </w:pPr>
      <w:r>
        <w:t>Endzeit bis Abgabe:</w:t>
      </w:r>
    </w:p>
    <w:p w:rsidR="007C51E2" w:rsidP="60BF3FC7" w:rsidRDefault="007C51E2" w14:paraId="69B57CED" w14:textId="59CB4143">
      <w:pPr>
        <w:pStyle w:val="Text"/>
      </w:pPr>
      <w:r>
        <w:t xml:space="preserve">In der Freizeit habe ich </w:t>
      </w:r>
      <w:r w:rsidR="00615423">
        <w:t>meinen Teil des Scriptes in einem Video zusammengefasst</w:t>
      </w:r>
      <w:r w:rsidR="007A045A">
        <w:t xml:space="preserve"> und habe dieses </w:t>
      </w:r>
      <w:r w:rsidR="007B45BD">
        <w:t xml:space="preserve">mit Luan </w:t>
      </w:r>
      <w:r w:rsidR="007A045A">
        <w:t>Editiert</w:t>
      </w:r>
      <w:r w:rsidR="007B45BD">
        <w:t xml:space="preserve">, sodass wir am Ende ein vollständiges Video </w:t>
      </w:r>
      <w:r w:rsidR="00BB14CC">
        <w:t>haben, welches das Script vollständig erklärt.</w:t>
      </w:r>
    </w:p>
    <w:p w:rsidR="60BF3FC7" w:rsidP="60BF3FC7" w:rsidRDefault="60BF3FC7" w14:paraId="68885810" w14:textId="1F38401F">
      <w:pPr>
        <w:pStyle w:val="Text"/>
      </w:pPr>
    </w:p>
    <w:p w:rsidR="4617C510" w:rsidP="4617C510" w:rsidRDefault="4617C510" w14:paraId="08233C1A" w14:textId="54E2743B">
      <w:pPr>
        <w:pStyle w:val="Text"/>
      </w:pPr>
    </w:p>
    <w:p w:rsidR="49A62143" w:rsidP="0959C73D" w:rsidRDefault="5B375A1F" w14:paraId="6BCB3A23" w14:textId="4F0EEF59">
      <w:pPr>
        <w:pStyle w:val="Text"/>
        <w:rPr>
          <w:b/>
          <w:bCs/>
        </w:rPr>
      </w:pPr>
      <w:r w:rsidRPr="2D0E3B5B">
        <w:rPr>
          <w:b/>
          <w:bCs/>
        </w:rPr>
        <w:t>Janis:</w:t>
      </w:r>
    </w:p>
    <w:p w:rsidR="4617C510" w:rsidP="4617C510" w:rsidRDefault="388F20C4" w14:paraId="1965111C" w14:textId="430C3C94">
      <w:pPr>
        <w:pStyle w:val="Text"/>
      </w:pPr>
      <w:r>
        <w:t>17.04.2023</w:t>
      </w:r>
    </w:p>
    <w:p w:rsidR="4617C510" w:rsidP="4617C510" w:rsidRDefault="71B304CB" w14:paraId="61F1178A" w14:textId="7AA2AC10">
      <w:pPr>
        <w:pStyle w:val="Text"/>
      </w:pPr>
      <w:r>
        <w:t xml:space="preserve">Wir haben zusammen Ideen gesammelt und dann ausgewählt. </w:t>
      </w:r>
      <w:r w:rsidR="2E1EB624">
        <w:t>Auch haben wir überlegt, wie wir unser Projekt realisieren wollen und können.</w:t>
      </w:r>
      <w:r w:rsidR="4617C510">
        <w:br/>
      </w:r>
      <w:r w:rsidR="388F20C4">
        <w:t>02.05.2023</w:t>
      </w:r>
    </w:p>
    <w:p w:rsidR="4617C510" w:rsidP="4617C510" w:rsidRDefault="36BE8061" w14:paraId="3613B007" w14:textId="6912FC2F">
      <w:pPr>
        <w:pStyle w:val="Text"/>
      </w:pPr>
      <w:r>
        <w:t xml:space="preserve">Heute haben wir weiter an unserem Projekt gearbeitet und die Dokumentation </w:t>
      </w:r>
      <w:r w:rsidR="0E1BF75E">
        <w:t>angefangen</w:t>
      </w:r>
      <w:r>
        <w:t>. Wir haben mir Herr Dummermuth unser Projekt be</w:t>
      </w:r>
      <w:r w:rsidR="1C3B5584">
        <w:t>sprochen.</w:t>
      </w:r>
    </w:p>
    <w:p w:rsidR="4617C510" w:rsidP="4617C510" w:rsidRDefault="388F20C4" w14:paraId="507581B8" w14:textId="22198199">
      <w:pPr>
        <w:pStyle w:val="Text"/>
      </w:pPr>
      <w:r>
        <w:t>09.05.2023</w:t>
      </w:r>
    </w:p>
    <w:p w:rsidR="4617C510" w:rsidP="4617C510" w:rsidRDefault="04BECD38" w14:paraId="07D5D7FC" w14:textId="745A0127">
      <w:pPr>
        <w:pStyle w:val="Text"/>
      </w:pPr>
      <w:r>
        <w:t xml:space="preserve">Ich habe mit Vladan zusammen die Dokumentation </w:t>
      </w:r>
      <w:r w:rsidR="31385381">
        <w:t>weitergeschrieben</w:t>
      </w:r>
      <w:r>
        <w:t xml:space="preserve"> und die Punkte</w:t>
      </w:r>
      <w:r w:rsidR="3BDF7EC6">
        <w:t>,</w:t>
      </w:r>
      <w:r>
        <w:t xml:space="preserve"> die wir bereits hatten, habe ich auf die Kriterien </w:t>
      </w:r>
      <w:r w:rsidR="371AB7C3">
        <w:t>des Bewertungsrasters angepasst.</w:t>
      </w:r>
    </w:p>
    <w:p w:rsidR="4617C510" w:rsidP="4617C510" w:rsidRDefault="388F20C4" w14:paraId="25863B66" w14:textId="57E78020">
      <w:pPr>
        <w:pStyle w:val="Text"/>
      </w:pPr>
      <w:r>
        <w:t>16.05.2023</w:t>
      </w:r>
    </w:p>
    <w:p w:rsidR="4617C510" w:rsidP="4617C510" w:rsidRDefault="0710A4BC" w14:paraId="73501823" w14:textId="29F7E3E8">
      <w:pPr>
        <w:pStyle w:val="Text"/>
      </w:pPr>
      <w:r>
        <w:t>Ich habe weiter an der Dokumentation gearbeitet und die Dinge die nicht richtig geschrieben, ausformuliert oder nicht vollständig waren korrigiert.</w:t>
      </w:r>
    </w:p>
    <w:p w:rsidR="4617C510" w:rsidP="4617C510" w:rsidRDefault="388F20C4" w14:paraId="3D9CC6CC" w14:textId="7DAB4B99">
      <w:pPr>
        <w:pStyle w:val="Text"/>
      </w:pPr>
      <w:r>
        <w:t>23.05.2023</w:t>
      </w:r>
    </w:p>
    <w:p w:rsidR="4617C510" w:rsidP="4617C510" w:rsidRDefault="1E2CECAF" w14:paraId="3D3DF83E" w14:textId="62AA803B">
      <w:pPr>
        <w:pStyle w:val="Text"/>
      </w:pPr>
      <w:r>
        <w:t xml:space="preserve">Im </w:t>
      </w:r>
      <w:r w:rsidR="727CBA2A">
        <w:t>Onlineunterricht</w:t>
      </w:r>
      <w:r>
        <w:t xml:space="preserve"> haben wir noch letzte Verbesserungen an der Dokumentation besprochen und diese </w:t>
      </w:r>
      <w:r w:rsidR="7FDBDCC4">
        <w:t xml:space="preserve">dann in die Dokumentation </w:t>
      </w:r>
      <w:r w:rsidR="15CED032">
        <w:t>geschrieben</w:t>
      </w:r>
      <w:r w:rsidR="7FDBDCC4">
        <w:t>.</w:t>
      </w:r>
    </w:p>
    <w:p w:rsidR="4617C510" w:rsidP="4617C510" w:rsidRDefault="4617C510" w14:paraId="3B41586F" w14:textId="10A1E074">
      <w:pPr>
        <w:pStyle w:val="Text"/>
      </w:pPr>
    </w:p>
    <w:p w:rsidR="5B375A1F" w:rsidP="2D0E3B5B" w:rsidRDefault="5B375A1F" w14:paraId="2E547777" w14:textId="3619BB9F">
      <w:pPr>
        <w:pStyle w:val="Text"/>
        <w:rPr>
          <w:b/>
          <w:bCs/>
        </w:rPr>
      </w:pPr>
      <w:r w:rsidRPr="2D0E3B5B">
        <w:rPr>
          <w:b/>
          <w:bCs/>
        </w:rPr>
        <w:t>Yanis:</w:t>
      </w:r>
    </w:p>
    <w:p w:rsidR="699A6D00" w:rsidP="2D0E3B5B" w:rsidRDefault="699A6D00" w14:paraId="664858FF" w14:textId="0698E5C0">
      <w:pPr>
        <w:pStyle w:val="Text"/>
        <w:rPr>
          <w:b/>
          <w:bCs/>
        </w:rPr>
      </w:pPr>
      <w:r>
        <w:t>17.04.2023</w:t>
      </w:r>
      <w:r>
        <w:br/>
      </w:r>
      <w:r w:rsidR="411C90B1">
        <w:t>Beim ersten Mal hatten wir noch nicht viel am Projekt gearbeitet, wir haben heute mehr versucht ein</w:t>
      </w:r>
      <w:r w:rsidR="3AEEE33C">
        <w:t>e gute Projektidee im Team zu finden und zu überlegen, ob wir diese realisieren können und was wir anpassen müssten, um dies zu machen.</w:t>
      </w:r>
      <w:r w:rsidR="527FA4A2">
        <w:t xml:space="preserve"> Wir haben ende Lektion jedoch noch nicht voll sicher ein Projektthema auswählen können. Die Zeit war an dem Nachmittag auch etwas knapper. </w:t>
      </w:r>
    </w:p>
    <w:p w:rsidR="2D0E3B5B" w:rsidP="2D0E3B5B" w:rsidRDefault="2D0E3B5B" w14:paraId="5E51B9CE" w14:textId="61019426">
      <w:pPr>
        <w:pStyle w:val="Text"/>
      </w:pPr>
    </w:p>
    <w:p w:rsidR="411C90B1" w:rsidP="2D0E3B5B" w:rsidRDefault="411C90B1" w14:paraId="71EF826C" w14:textId="4A872920">
      <w:pPr>
        <w:pStyle w:val="Text"/>
      </w:pPr>
      <w:r>
        <w:t xml:space="preserve"> </w:t>
      </w:r>
      <w:r w:rsidR="757ACB19">
        <w:t>02.05.2023</w:t>
      </w:r>
      <w:r>
        <w:br/>
      </w:r>
      <w:r w:rsidR="3E1B11E1">
        <w:t xml:space="preserve">Vorerst haben wir mit der Idee unseres Projektes </w:t>
      </w:r>
      <w:r w:rsidR="67E96D60">
        <w:t>weitergemacht</w:t>
      </w:r>
      <w:r w:rsidR="3E1B11E1">
        <w:t xml:space="preserve"> und </w:t>
      </w:r>
      <w:r w:rsidR="0A59A420">
        <w:t>bei einem Gespräch mit Herr Dummermut</w:t>
      </w:r>
      <w:r w:rsidR="4502AC20">
        <w:t>h unsere Projektidee und wie weit wir sie realisieren können angepasst. So konnten wir dann aber erstmals mit der Realisierung anfangen, ich habe aber mich vor</w:t>
      </w:r>
      <w:r w:rsidR="7DC52D0F">
        <w:t xml:space="preserve"> </w:t>
      </w:r>
      <w:r w:rsidR="4502AC20">
        <w:t xml:space="preserve">allem auf die Dokumentation mit Vladan konzentriert. </w:t>
      </w:r>
      <w:r w:rsidR="5ECCA15F">
        <w:t xml:space="preserve">Im Team konnten wir dann die </w:t>
      </w:r>
      <w:r w:rsidR="3F90576B">
        <w:t xml:space="preserve">Ziele und Anforderungen noch definieren und Vladan schrieb sie nieder. So konnte der Tag gut abgeschlossen werden und ich kam gut voran. </w:t>
      </w:r>
      <w:r>
        <w:br/>
      </w:r>
    </w:p>
    <w:p w:rsidR="2D0E3B5B" w:rsidP="2D0E3B5B" w:rsidRDefault="757ACB19" w14:paraId="4756C1A3" w14:textId="3752319E">
      <w:pPr>
        <w:pStyle w:val="Text"/>
      </w:pPr>
      <w:r w:rsidR="757ACB19">
        <w:rPr/>
        <w:t>09.05.2023</w:t>
      </w:r>
      <w:r>
        <w:br/>
      </w:r>
      <w:r w:rsidR="4485AA5C">
        <w:rPr/>
        <w:t xml:space="preserve">Heute habe ich wieder viel an der Doku </w:t>
      </w:r>
      <w:r w:rsidR="032A8F8E">
        <w:rPr/>
        <w:t>gearbeitet,</w:t>
      </w:r>
      <w:r w:rsidR="4485AA5C">
        <w:rPr/>
        <w:t xml:space="preserve"> aber auch par</w:t>
      </w:r>
      <w:r w:rsidR="5BEDCAE4">
        <w:rPr/>
        <w:t>all</w:t>
      </w:r>
      <w:r w:rsidR="4485AA5C">
        <w:rPr/>
        <w:t xml:space="preserve">el mit unserem Produkt. Ich habe die ersten Testfälle definiert und aufgeschrieben und dann </w:t>
      </w:r>
      <w:r w:rsidR="20DFECBD">
        <w:rPr/>
        <w:t>auch mit unserem Produkt diese getestet und dokumentiert. Dies verlief relativ gut und ich kam so gut voran</w:t>
      </w:r>
      <w:r>
        <w:br/>
      </w:r>
      <w:r w:rsidR="20DFECBD">
        <w:rPr/>
        <w:t xml:space="preserve">und hatte mein Tagesziel erreicht. </w:t>
      </w:r>
    </w:p>
    <w:p w:rsidR="2D0E3B5B" w:rsidP="2D0E3B5B" w:rsidRDefault="757ACB19" w14:paraId="4026F6CD" w14:textId="3F1CD7A3">
      <w:pPr>
        <w:pStyle w:val="Text"/>
      </w:pPr>
      <w:r>
        <w:br/>
      </w:r>
      <w:r w:rsidR="757ACB19">
        <w:rPr/>
        <w:t>16.05.2023</w:t>
      </w:r>
      <w:r>
        <w:br/>
      </w:r>
      <w:r w:rsidR="309710A3">
        <w:rPr/>
        <w:t xml:space="preserve">In der ersten Hälfte des Nachmittags habe ich nochmal die Testfälle angepasst mit </w:t>
      </w:r>
      <w:r w:rsidR="309710A3">
        <w:rPr/>
        <w:t>Vladan</w:t>
      </w:r>
      <w:r w:rsidR="309710A3">
        <w:rPr/>
        <w:t xml:space="preserve"> um sie am Produkt zutreffender zu gestalten. Dies haben wir sehr gut geschafft und waren nun relativ schnell zufrieden mit unseren Testfällen. </w:t>
      </w:r>
    </w:p>
    <w:p w:rsidR="00EED44C" w:rsidP="00EED44C" w:rsidRDefault="00EED44C" w14:paraId="4B4A56FE" w14:textId="20932886">
      <w:pPr>
        <w:pStyle w:val="Text"/>
      </w:pPr>
    </w:p>
    <w:p w:rsidR="757ACB19" w:rsidP="2D0E3B5B" w:rsidRDefault="757ACB19" w14:paraId="50875B43" w14:textId="7DAB4B99">
      <w:pPr>
        <w:pStyle w:val="Text"/>
      </w:pPr>
      <w:r>
        <w:t>23.05.2023</w:t>
      </w:r>
    </w:p>
    <w:p w:rsidR="2D0E3B5B" w:rsidP="2D0E3B5B" w:rsidRDefault="2D0E3B5B" w14:paraId="12D3A30C" w14:textId="08C7B0A8">
      <w:pPr>
        <w:pStyle w:val="Text"/>
      </w:pPr>
      <w:r w:rsidR="6D378E8C">
        <w:rPr/>
        <w:t xml:space="preserve">Am letzten Nachmittag der Projektarbeit haben wir zusammen die Dokumentation angeschaut und allgemeine </w:t>
      </w:r>
      <w:r w:rsidR="69FD26CD">
        <w:rPr/>
        <w:t xml:space="preserve">Verbesserungsvorschläge für das gesamte Projekt besprochen.  </w:t>
      </w:r>
    </w:p>
    <w:p w:rsidR="5728C94A" w:rsidP="00EED44C" w:rsidRDefault="5728C94A" w14:paraId="544F6E50" w14:textId="285FE6B3">
      <w:pPr>
        <w:pStyle w:val="Text"/>
      </w:pPr>
      <w:r w:rsidR="5728C94A">
        <w:rPr/>
        <w:t>Endzeit bis Abgabe</w:t>
      </w:r>
      <w:r>
        <w:br/>
      </w:r>
      <w:r w:rsidR="07190F67">
        <w:rPr/>
        <w:t xml:space="preserve">Viel mehr habe ich nicht gemacht, da ich operiert wurde und so sowieso in der Zeit nicht viel gemacht </w:t>
      </w:r>
      <w:r w:rsidR="42C43689">
        <w:rPr/>
        <w:t xml:space="preserve">habe. </w:t>
      </w:r>
    </w:p>
    <w:p w:rsidR="00BB14CC" w:rsidP="2D0E3B5B" w:rsidRDefault="00BB14CC" w14:paraId="2E82002D" w14:textId="77777777">
      <w:pPr>
        <w:pStyle w:val="Text"/>
      </w:pPr>
    </w:p>
    <w:p w:rsidR="5C31F483" w:rsidP="0959C73D" w:rsidRDefault="5B375A1F" w14:paraId="54DA79C9" w14:textId="2697F029">
      <w:pPr>
        <w:pStyle w:val="Text"/>
        <w:rPr>
          <w:b/>
          <w:bCs/>
        </w:rPr>
      </w:pPr>
      <w:r w:rsidRPr="0959C73D">
        <w:rPr>
          <w:b/>
          <w:bCs/>
        </w:rPr>
        <w:t>Teamarbeit:</w:t>
      </w:r>
    </w:p>
    <w:p w:rsidR="49A62143" w:rsidP="6B8F9956" w:rsidRDefault="49A62143" w14:paraId="069E06DF" w14:textId="3D8B5235">
      <w:pPr>
        <w:pStyle w:val="Text"/>
      </w:pPr>
      <w:r>
        <w:t xml:space="preserve">Anfangs haben wir nach Ideen gesucht, die gut zur Automatisation sind und für uns umsetzbar sind. </w:t>
      </w:r>
      <w:r w:rsidR="40EA206F">
        <w:t xml:space="preserve">Die Idee war </w:t>
      </w:r>
      <w:r w:rsidR="6B8B950D">
        <w:t>nach einer kleiner Absprache Runde</w:t>
      </w:r>
      <w:r w:rsidR="40EA206F">
        <w:t xml:space="preserve"> gefunden und wir fingen an uns darüber Gedanken zu machen wie und in welcher Programmiersprache wir das Programm machen.</w:t>
      </w:r>
      <w:r w:rsidR="7DAFA52E">
        <w:t xml:space="preserve"> Wir mussten aber auch schauen dass wir unser Projekt gut und effektiv umsetzen konnten, so haben wir dann verschiedene Aufgaben im Team aufgeteilt. </w:t>
      </w:r>
    </w:p>
    <w:p w:rsidR="619643F0" w:rsidP="619643F0" w:rsidRDefault="3F91B974" w14:paraId="4236FFC7" w14:textId="58D7D55D">
      <w:pPr>
        <w:pStyle w:val="Text"/>
      </w:pPr>
      <w:r>
        <w:t>Wir suchten mehrere Methoden, die beste davon war, die Daten auszulesen mit Power</w:t>
      </w:r>
      <w:r w:rsidR="469D1084">
        <w:t>S</w:t>
      </w:r>
      <w:r>
        <w:t>hell ISE und danach diese mit Python in einem GUI darzustellen.</w:t>
      </w:r>
    </w:p>
    <w:p w:rsidR="38D1335B" w:rsidP="38D1335B" w:rsidRDefault="38D1335B" w14:paraId="691E6A87" w14:textId="502DD8B6">
      <w:pPr>
        <w:pStyle w:val="Text"/>
      </w:pPr>
    </w:p>
    <w:p w:rsidR="626AEA39" w:rsidP="626AEA39" w:rsidRDefault="626AEA39" w14:paraId="466913E9" w14:textId="5886656F">
      <w:pPr>
        <w:pStyle w:val="Text"/>
      </w:pPr>
    </w:p>
    <w:p w:rsidR="000523A3" w:rsidRDefault="000523A3" w14:paraId="725F1939" w14:textId="7AC10EA4">
      <w:pPr>
        <w:spacing w:after="160"/>
      </w:pPr>
      <w:r>
        <w:br w:type="page"/>
      </w:r>
    </w:p>
    <w:p w:rsidR="00AC4489" w:rsidP="000523A3" w:rsidRDefault="067C426F" w14:paraId="3615C044" w14:textId="4901A77E">
      <w:pPr>
        <w:pStyle w:val="Heading1"/>
      </w:pPr>
      <w:bookmarkStart w:name="_Toc132625411" w:id="23"/>
      <w:r>
        <w:t>Reflexion</w:t>
      </w:r>
      <w:bookmarkEnd w:id="23"/>
    </w:p>
    <w:p w:rsidR="00AC4489" w:rsidP="007011E8" w:rsidRDefault="6C6FD38B" w14:paraId="4616760A" w14:textId="6E68CCD2">
      <w:pPr>
        <w:pStyle w:val="Heading2"/>
      </w:pPr>
      <w:bookmarkStart w:name="_Toc132625412" w:id="24"/>
      <w:r>
        <w:t>Journal</w:t>
      </w:r>
      <w:bookmarkEnd w:id="24"/>
    </w:p>
    <w:tbl>
      <w:tblPr>
        <w:tblStyle w:val="Tabelle1"/>
        <w:tblW w:w="9148" w:type="dxa"/>
        <w:tblLook w:val="04A0" w:firstRow="1" w:lastRow="0" w:firstColumn="1" w:lastColumn="0" w:noHBand="0" w:noVBand="1"/>
      </w:tblPr>
      <w:tblGrid>
        <w:gridCol w:w="703"/>
        <w:gridCol w:w="3115"/>
        <w:gridCol w:w="873"/>
        <w:gridCol w:w="4457"/>
      </w:tblGrid>
      <w:tr w:rsidRPr="001A6634" w:rsidR="00FF71F6" w:rsidTr="0959C73D" w14:paraId="5D5B3A1C" w14:textId="77777777">
        <w:trPr>
          <w:cnfStyle w:val="100000000000" w:firstRow="1" w:lastRow="0" w:firstColumn="0" w:lastColumn="0" w:oddVBand="0" w:evenVBand="0" w:oddHBand="0" w:evenHBand="0" w:firstRowFirstColumn="0" w:firstRowLastColumn="0" w:lastRowFirstColumn="0" w:lastRowLastColumn="0"/>
          <w:trHeight w:val="239"/>
          <w:tblHeader/>
        </w:trPr>
        <w:tc>
          <w:tcPr>
            <w:tcW w:w="704" w:type="dxa"/>
            <w:hideMark/>
          </w:tcPr>
          <w:p w:rsidRPr="001A6634" w:rsidR="00FF71F6" w:rsidRDefault="00FF71F6" w14:paraId="3C26EC38" w14:textId="17F1F86B">
            <w:pPr>
              <w:rPr>
                <w:rFonts w:ascii="Source Sans Pro" w:hAnsi="Source Sans Pro" w:eastAsia="Times New Roman" w:cs="Times New Roman"/>
                <w:b/>
                <w:bCs/>
                <w:color w:val="000000"/>
                <w:lang w:eastAsia="de-CH"/>
              </w:rPr>
            </w:pPr>
            <w:r>
              <w:rPr>
                <w:rFonts w:ascii="Source Sans Pro" w:hAnsi="Source Sans Pro" w:eastAsia="Times New Roman" w:cs="Times New Roman"/>
                <w:b/>
                <w:bCs/>
                <w:color w:val="000000"/>
                <w:lang w:eastAsia="de-CH"/>
              </w:rPr>
              <w:t>Tag</w:t>
            </w:r>
          </w:p>
        </w:tc>
        <w:tc>
          <w:tcPr>
            <w:tcW w:w="3119" w:type="dxa"/>
            <w:hideMark/>
          </w:tcPr>
          <w:p w:rsidRPr="001A6634" w:rsidR="00FF71F6" w:rsidP="00FF71F6" w:rsidRDefault="00FF71F6" w14:paraId="3C40E9C6" w14:textId="6E966D17">
            <w:pPr>
              <w:rPr>
                <w:rFonts w:ascii="Source Sans Pro" w:hAnsi="Source Sans Pro" w:eastAsia="Times New Roman" w:cs="Times New Roman"/>
                <w:b/>
                <w:bCs/>
                <w:color w:val="000000"/>
                <w:lang w:eastAsia="de-CH"/>
              </w:rPr>
            </w:pPr>
            <w:r>
              <w:rPr>
                <w:rFonts w:ascii="Source Sans Pro" w:hAnsi="Source Sans Pro" w:eastAsia="Times New Roman" w:cs="Times New Roman"/>
                <w:b/>
                <w:bCs/>
                <w:color w:val="000000"/>
                <w:lang w:eastAsia="de-CH"/>
              </w:rPr>
              <w:t>Tätigkeit</w:t>
            </w:r>
          </w:p>
        </w:tc>
        <w:tc>
          <w:tcPr>
            <w:tcW w:w="850" w:type="dxa"/>
          </w:tcPr>
          <w:p w:rsidRPr="001A6634" w:rsidR="00FF71F6" w:rsidRDefault="00FF71F6" w14:paraId="21552B12" w14:textId="48E609D3">
            <w:pPr>
              <w:jc w:val="center"/>
              <w:rPr>
                <w:rFonts w:ascii="Source Sans Pro" w:hAnsi="Source Sans Pro" w:eastAsia="Times New Roman" w:cs="Times New Roman"/>
                <w:b/>
                <w:bCs/>
                <w:color w:val="000000"/>
                <w:lang w:eastAsia="de-CH"/>
              </w:rPr>
            </w:pPr>
            <w:r>
              <w:rPr>
                <w:rFonts w:ascii="Source Sans Pro" w:hAnsi="Source Sans Pro" w:eastAsia="Times New Roman" w:cs="Times New Roman"/>
                <w:b/>
                <w:bCs/>
                <w:color w:val="000000"/>
                <w:lang w:eastAsia="de-CH"/>
              </w:rPr>
              <w:t>Person</w:t>
            </w:r>
          </w:p>
        </w:tc>
        <w:tc>
          <w:tcPr>
            <w:tcW w:w="4475" w:type="dxa"/>
          </w:tcPr>
          <w:p w:rsidRPr="001A6634" w:rsidR="00FF71F6" w:rsidRDefault="00FF71F6" w14:paraId="5B6218B8" w14:textId="2155BAE5">
            <w:pPr>
              <w:jc w:val="center"/>
              <w:rPr>
                <w:rFonts w:ascii="Source Sans Pro" w:hAnsi="Source Sans Pro" w:eastAsia="Times New Roman" w:cs="Times New Roman"/>
                <w:b/>
                <w:bCs/>
                <w:color w:val="000000"/>
                <w:lang w:eastAsia="de-CH"/>
              </w:rPr>
            </w:pPr>
            <w:r>
              <w:rPr>
                <w:rFonts w:ascii="Source Sans Pro" w:hAnsi="Source Sans Pro" w:eastAsia="Times New Roman" w:cs="Times New Roman"/>
                <w:b/>
                <w:bCs/>
                <w:color w:val="000000"/>
                <w:lang w:eastAsia="de-CH"/>
              </w:rPr>
              <w:t>Bemerkung</w:t>
            </w:r>
            <w:r w:rsidR="00427429">
              <w:rPr>
                <w:rFonts w:ascii="Source Sans Pro" w:hAnsi="Source Sans Pro" w:eastAsia="Times New Roman" w:cs="Times New Roman"/>
                <w:b/>
                <w:bCs/>
                <w:color w:val="000000"/>
                <w:lang w:eastAsia="de-CH"/>
              </w:rPr>
              <w:t>en</w:t>
            </w:r>
          </w:p>
        </w:tc>
      </w:tr>
      <w:tr w:rsidRPr="001A6634" w:rsidR="00427429" w:rsidTr="0959C73D" w14:paraId="3A43BD95" w14:textId="77777777">
        <w:trPr>
          <w:trHeight w:val="850"/>
        </w:trPr>
        <w:tc>
          <w:tcPr>
            <w:tcW w:w="704" w:type="dxa"/>
          </w:tcPr>
          <w:p w:rsidRPr="001A6634" w:rsidR="00427429" w:rsidRDefault="00F1064A" w14:paraId="3526A984" w14:textId="774AC0EB">
            <w:r>
              <w:fldChar w:fldCharType="begin"/>
            </w:r>
            <w:r>
              <w:instrText>Seq Tag</w:instrText>
            </w:r>
            <w:r>
              <w:fldChar w:fldCharType="separate"/>
            </w:r>
            <w:r w:rsidRPr="4634D2CB">
              <w:rPr>
                <w:noProof/>
              </w:rPr>
              <w:t>1</w:t>
            </w:r>
            <w:r>
              <w:fldChar w:fldCharType="end"/>
            </w:r>
          </w:p>
        </w:tc>
        <w:tc>
          <w:tcPr>
            <w:tcW w:w="3119" w:type="dxa"/>
            <w:hideMark/>
          </w:tcPr>
          <w:p w:rsidRPr="001A6634" w:rsidR="00427429" w:rsidRDefault="00427429" w14:paraId="2741EC32" w14:textId="77777777">
            <w:pPr>
              <w:rPr>
                <w:rFonts w:ascii="Source Sans Pro" w:hAnsi="Source Sans Pro" w:eastAsia="Times New Roman" w:cs="Times New Roman"/>
                <w:color w:val="000000"/>
                <w:lang w:eastAsia="de-CH"/>
              </w:rPr>
            </w:pPr>
            <w:r>
              <w:rPr>
                <w:rFonts w:ascii="Source Sans Pro" w:hAnsi="Source Sans Pro" w:eastAsia="Times New Roman" w:cs="Times New Roman"/>
                <w:color w:val="000000"/>
                <w:lang w:eastAsia="de-CH"/>
              </w:rPr>
              <w:t>Beschreibung</w:t>
            </w:r>
          </w:p>
        </w:tc>
        <w:tc>
          <w:tcPr>
            <w:tcW w:w="850" w:type="dxa"/>
          </w:tcPr>
          <w:p w:rsidRPr="001A6634" w:rsidR="00427429" w:rsidRDefault="00427429" w14:paraId="270EF955" w14:textId="77777777">
            <w:pPr>
              <w:rPr>
                <w:rFonts w:ascii="Source Sans Pro" w:hAnsi="Source Sans Pro" w:eastAsia="Times New Roman" w:cs="Times New Roman"/>
                <w:color w:val="000000"/>
                <w:lang w:eastAsia="de-CH"/>
              </w:rPr>
            </w:pPr>
            <w:r>
              <w:rPr>
                <w:rFonts w:ascii="Source Sans Pro" w:hAnsi="Source Sans Pro" w:eastAsia="Times New Roman" w:cs="Times New Roman"/>
                <w:color w:val="000000"/>
                <w:lang w:eastAsia="de-CH"/>
              </w:rPr>
              <w:t>Kürzel</w:t>
            </w:r>
          </w:p>
        </w:tc>
        <w:tc>
          <w:tcPr>
            <w:tcW w:w="4475" w:type="dxa"/>
          </w:tcPr>
          <w:p w:rsidRPr="001A6634" w:rsidR="00427429" w:rsidRDefault="00427429" w14:paraId="047FEA14" w14:textId="77777777">
            <w:pPr>
              <w:rPr>
                <w:rFonts w:ascii="Source Sans Pro" w:hAnsi="Source Sans Pro" w:eastAsia="Times New Roman" w:cs="Times New Roman"/>
                <w:color w:val="000000"/>
                <w:lang w:eastAsia="de-CH"/>
              </w:rPr>
            </w:pPr>
            <w:r>
              <w:rPr>
                <w:rFonts w:ascii="Source Sans Pro" w:hAnsi="Source Sans Pro" w:eastAsia="Times New Roman" w:cs="Times New Roman"/>
                <w:color w:val="000000"/>
                <w:lang w:eastAsia="de-CH"/>
              </w:rPr>
              <w:t>Erfolge, Probleme oder Schwierigkeiten. Hilfestellung. Reflexion über das Vorgehen, die Resultate. Fazit. Nächste Schritte</w:t>
            </w:r>
          </w:p>
        </w:tc>
      </w:tr>
      <w:tr w:rsidRPr="001A6634" w:rsidR="00427429" w:rsidTr="0959C73D" w14:paraId="25D69B6B" w14:textId="77777777">
        <w:trPr>
          <w:trHeight w:val="850"/>
        </w:trPr>
        <w:tc>
          <w:tcPr>
            <w:tcW w:w="704" w:type="dxa"/>
          </w:tcPr>
          <w:p w:rsidRPr="001A6634" w:rsidR="00427429" w:rsidRDefault="00F1064A" w14:paraId="4E050A1F" w14:textId="66852194">
            <w:r>
              <w:fldChar w:fldCharType="begin"/>
            </w:r>
            <w:r>
              <w:instrText>Seq Tag</w:instrText>
            </w:r>
            <w:r>
              <w:fldChar w:fldCharType="separate"/>
            </w:r>
            <w:r>
              <w:rPr>
                <w:noProof/>
              </w:rPr>
              <w:t>2</w:t>
            </w:r>
            <w:r>
              <w:fldChar w:fldCharType="end"/>
            </w:r>
          </w:p>
        </w:tc>
        <w:tc>
          <w:tcPr>
            <w:tcW w:w="3119" w:type="dxa"/>
          </w:tcPr>
          <w:p w:rsidRPr="001A6634" w:rsidR="00427429" w:rsidRDefault="3AB7E9CA" w14:paraId="32622AC5" w14:textId="7BAEBD30">
            <w:pPr>
              <w:rPr>
                <w:rFonts w:ascii="Source Sans Pro" w:hAnsi="Source Sans Pro" w:eastAsia="Times New Roman" w:cs="Times New Roman"/>
                <w:color w:val="000000"/>
                <w:lang w:eastAsia="de-CH"/>
              </w:rPr>
            </w:pPr>
            <w:r w:rsidRPr="4634D2CB">
              <w:rPr>
                <w:rFonts w:ascii="Source Sans Pro" w:hAnsi="Source Sans Pro" w:eastAsia="Times New Roman" w:cs="Times New Roman"/>
                <w:color w:val="000000" w:themeColor="text1"/>
                <w:lang w:eastAsia="de-CH"/>
              </w:rPr>
              <w:t>Struktogramm erstellen</w:t>
            </w:r>
            <w:r w:rsidRPr="4634D2CB" w:rsidR="59DC4149">
              <w:rPr>
                <w:rFonts w:ascii="Source Sans Pro" w:hAnsi="Source Sans Pro" w:eastAsia="Times New Roman" w:cs="Times New Roman"/>
                <w:color w:val="000000" w:themeColor="text1"/>
                <w:lang w:eastAsia="de-CH"/>
              </w:rPr>
              <w:t xml:space="preserve"> &amp; erste Ideen gesammelt</w:t>
            </w:r>
          </w:p>
        </w:tc>
        <w:tc>
          <w:tcPr>
            <w:tcW w:w="850" w:type="dxa"/>
          </w:tcPr>
          <w:p w:rsidRPr="001A6634" w:rsidR="00427429" w:rsidP="4634D2CB" w:rsidRDefault="59DC4149" w14:paraId="705CBEFC" w14:textId="1F5CBA7A">
            <w:pPr>
              <w:rPr>
                <w:rFonts w:ascii="Source Sans Pro" w:hAnsi="Source Sans Pro" w:eastAsia="Times New Roman" w:cs="Times New Roman"/>
                <w:color w:val="000000" w:themeColor="text1"/>
                <w:lang w:eastAsia="de-CH"/>
              </w:rPr>
            </w:pPr>
            <w:r w:rsidRPr="4634D2CB">
              <w:rPr>
                <w:rFonts w:ascii="Source Sans Pro" w:hAnsi="Source Sans Pro" w:eastAsia="Times New Roman" w:cs="Times New Roman"/>
                <w:color w:val="000000" w:themeColor="text1"/>
                <w:lang w:eastAsia="de-CH"/>
              </w:rPr>
              <w:t>Ganzes</w:t>
            </w:r>
          </w:p>
          <w:p w:rsidRPr="001A6634" w:rsidR="00427429" w:rsidP="4634D2CB" w:rsidRDefault="59DC4149" w14:paraId="7B0F836E" w14:textId="0692C433">
            <w:pPr>
              <w:rPr>
                <w:rFonts w:ascii="Source Sans Pro" w:hAnsi="Source Sans Pro" w:eastAsia="Times New Roman" w:cs="Times New Roman"/>
                <w:color w:val="000000"/>
                <w:lang w:eastAsia="de-CH"/>
              </w:rPr>
            </w:pPr>
            <w:r w:rsidRPr="4634D2CB">
              <w:rPr>
                <w:rFonts w:ascii="Source Sans Pro" w:hAnsi="Source Sans Pro" w:eastAsia="Times New Roman" w:cs="Times New Roman"/>
                <w:color w:val="000000" w:themeColor="text1"/>
                <w:lang w:eastAsia="de-CH"/>
              </w:rPr>
              <w:t>Team</w:t>
            </w:r>
          </w:p>
        </w:tc>
        <w:tc>
          <w:tcPr>
            <w:tcW w:w="4475" w:type="dxa"/>
          </w:tcPr>
          <w:p w:rsidRPr="001A6634" w:rsidR="00427429" w:rsidRDefault="59DC4149" w14:paraId="1D321830" w14:textId="08F17231">
            <w:pPr>
              <w:rPr>
                <w:rFonts w:ascii="Source Sans Pro" w:hAnsi="Source Sans Pro" w:eastAsia="Times New Roman" w:cs="Times New Roman"/>
                <w:color w:val="000000"/>
                <w:lang w:eastAsia="de-CH"/>
              </w:rPr>
            </w:pPr>
            <w:r w:rsidRPr="4634D2CB">
              <w:rPr>
                <w:rFonts w:ascii="Source Sans Pro" w:hAnsi="Source Sans Pro" w:eastAsia="Times New Roman" w:cs="Times New Roman"/>
                <w:color w:val="000000" w:themeColor="text1"/>
                <w:lang w:eastAsia="de-CH"/>
              </w:rPr>
              <w:t>Struktogramm von Vladan</w:t>
            </w:r>
          </w:p>
        </w:tc>
      </w:tr>
      <w:tr w:rsidRPr="001A6634" w:rsidR="00427429" w:rsidTr="0959C73D" w14:paraId="7C2F1C82" w14:textId="77777777">
        <w:trPr>
          <w:trHeight w:val="850"/>
        </w:trPr>
        <w:tc>
          <w:tcPr>
            <w:tcW w:w="704" w:type="dxa"/>
          </w:tcPr>
          <w:p w:rsidRPr="001A6634" w:rsidR="00427429" w:rsidRDefault="00F1064A" w14:paraId="492F6083" w14:textId="12F36727">
            <w:r>
              <w:fldChar w:fldCharType="begin"/>
            </w:r>
            <w:r>
              <w:instrText>Seq Tag</w:instrText>
            </w:r>
            <w:r>
              <w:fldChar w:fldCharType="separate"/>
            </w:r>
            <w:r>
              <w:rPr>
                <w:noProof/>
              </w:rPr>
              <w:t>3</w:t>
            </w:r>
            <w:r>
              <w:fldChar w:fldCharType="end"/>
            </w:r>
          </w:p>
        </w:tc>
        <w:tc>
          <w:tcPr>
            <w:tcW w:w="3119" w:type="dxa"/>
          </w:tcPr>
          <w:p w:rsidRPr="001A6634" w:rsidR="00427429" w:rsidP="4634D2CB" w:rsidRDefault="7379ACCA" w14:paraId="78627CAD" w14:textId="5E5DF094">
            <w:pPr>
              <w:rPr>
                <w:rFonts w:ascii="Source Sans Pro" w:hAnsi="Source Sans Pro" w:eastAsia="Times New Roman" w:cs="Times New Roman"/>
                <w:color w:val="000000" w:themeColor="text1"/>
                <w:lang w:eastAsia="de-CH"/>
              </w:rPr>
            </w:pPr>
            <w:r w:rsidRPr="4634D2CB">
              <w:rPr>
                <w:rFonts w:ascii="Source Sans Pro" w:hAnsi="Source Sans Pro" w:eastAsia="Times New Roman" w:cs="Times New Roman"/>
                <w:color w:val="000000" w:themeColor="text1"/>
                <w:lang w:eastAsia="de-CH"/>
              </w:rPr>
              <w:t xml:space="preserve">Abschnitte in Doku: </w:t>
            </w:r>
          </w:p>
          <w:p w:rsidRPr="001A6634" w:rsidR="00427429" w:rsidP="4634D2CB" w:rsidRDefault="68BAB745" w14:paraId="103A94E9" w14:textId="0DCDC661">
            <w:pPr>
              <w:pStyle w:val="ListParagraph"/>
              <w:numPr>
                <w:ilvl w:val="0"/>
                <w:numId w:val="8"/>
              </w:numPr>
              <w:rPr>
                <w:rFonts w:ascii="Source Sans Pro" w:hAnsi="Source Sans Pro" w:eastAsia="Times New Roman" w:cs="Times New Roman"/>
                <w:color w:val="000000" w:themeColor="text1"/>
                <w:lang w:eastAsia="de-CH"/>
              </w:rPr>
            </w:pPr>
            <w:r w:rsidRPr="4634D2CB">
              <w:rPr>
                <w:rFonts w:ascii="Source Sans Pro" w:hAnsi="Source Sans Pro" w:eastAsia="Times New Roman" w:cs="Times New Roman"/>
                <w:color w:val="000000" w:themeColor="text1"/>
                <w:lang w:eastAsia="de-CH"/>
              </w:rPr>
              <w:t>Ziele</w:t>
            </w:r>
            <w:r w:rsidRPr="4634D2CB" w:rsidR="6D5CD986">
              <w:rPr>
                <w:rFonts w:ascii="Source Sans Pro" w:hAnsi="Source Sans Pro" w:eastAsia="Times New Roman" w:cs="Times New Roman"/>
                <w:color w:val="000000" w:themeColor="text1"/>
                <w:lang w:eastAsia="de-CH"/>
              </w:rPr>
              <w:t xml:space="preserve"> &amp; Anforderungen</w:t>
            </w:r>
          </w:p>
          <w:p w:rsidRPr="001A6634" w:rsidR="00427429" w:rsidP="4634D2CB" w:rsidRDefault="468324BD" w14:paraId="4F45D806" w14:textId="1F81C1AE">
            <w:pPr>
              <w:pStyle w:val="ListParagraph"/>
              <w:numPr>
                <w:ilvl w:val="0"/>
                <w:numId w:val="8"/>
              </w:numPr>
              <w:rPr>
                <w:rFonts w:ascii="Source Sans Pro" w:hAnsi="Source Sans Pro" w:eastAsia="Times New Roman" w:cs="Times New Roman"/>
                <w:color w:val="000000" w:themeColor="text1"/>
                <w:lang w:eastAsia="de-CH"/>
              </w:rPr>
            </w:pPr>
            <w:r w:rsidRPr="4634D2CB">
              <w:rPr>
                <w:rFonts w:ascii="Source Sans Pro" w:hAnsi="Source Sans Pro" w:eastAsia="Times New Roman" w:cs="Times New Roman"/>
                <w:color w:val="000000" w:themeColor="text1"/>
                <w:lang w:eastAsia="de-CH"/>
              </w:rPr>
              <w:t>Ablaufdiagramm</w:t>
            </w:r>
          </w:p>
          <w:p w:rsidRPr="001A6634" w:rsidR="00427429" w:rsidP="4634D2CB" w:rsidRDefault="468324BD" w14:paraId="39967009" w14:textId="3E754214">
            <w:pPr>
              <w:pStyle w:val="ListParagraph"/>
              <w:numPr>
                <w:ilvl w:val="0"/>
                <w:numId w:val="8"/>
              </w:numPr>
              <w:rPr>
                <w:rFonts w:ascii="Source Sans Pro" w:hAnsi="Source Sans Pro" w:eastAsia="Times New Roman" w:cs="Times New Roman"/>
                <w:color w:val="000000"/>
                <w:lang w:eastAsia="de-CH"/>
              </w:rPr>
            </w:pPr>
            <w:r w:rsidRPr="4634D2CB">
              <w:rPr>
                <w:rFonts w:ascii="Source Sans Pro" w:hAnsi="Source Sans Pro" w:eastAsia="Times New Roman" w:cs="Times New Roman"/>
                <w:color w:val="000000" w:themeColor="text1"/>
                <w:lang w:eastAsia="de-CH"/>
              </w:rPr>
              <w:t>Vorbereitung Testfälle</w:t>
            </w:r>
          </w:p>
        </w:tc>
        <w:tc>
          <w:tcPr>
            <w:tcW w:w="850" w:type="dxa"/>
          </w:tcPr>
          <w:p w:rsidRPr="001A6634" w:rsidR="00427429" w:rsidRDefault="7C9678CB" w14:paraId="5B54D911" w14:textId="7AA03961">
            <w:pPr>
              <w:rPr>
                <w:rFonts w:ascii="Source Sans Pro" w:hAnsi="Source Sans Pro" w:eastAsia="Times New Roman" w:cs="Times New Roman"/>
                <w:color w:val="000000"/>
                <w:lang w:eastAsia="de-CH"/>
              </w:rPr>
            </w:pPr>
            <w:r w:rsidRPr="4634D2CB">
              <w:rPr>
                <w:rFonts w:ascii="Source Sans Pro" w:hAnsi="Source Sans Pro" w:eastAsia="Times New Roman" w:cs="Times New Roman"/>
                <w:color w:val="000000" w:themeColor="text1"/>
                <w:lang w:eastAsia="de-CH"/>
              </w:rPr>
              <w:t>Ganzes Team</w:t>
            </w:r>
          </w:p>
        </w:tc>
        <w:tc>
          <w:tcPr>
            <w:tcW w:w="4475" w:type="dxa"/>
          </w:tcPr>
          <w:p w:rsidRPr="001A6634" w:rsidR="00427429" w:rsidP="4634D2CB" w:rsidRDefault="7C9678CB" w14:paraId="1BE8679F" w14:textId="767511F7">
            <w:pPr>
              <w:rPr>
                <w:rFonts w:ascii="Source Sans Pro" w:hAnsi="Source Sans Pro" w:eastAsia="Times New Roman" w:cs="Times New Roman"/>
                <w:color w:val="000000" w:themeColor="text1"/>
                <w:lang w:eastAsia="de-CH"/>
              </w:rPr>
            </w:pPr>
            <w:r w:rsidRPr="4634D2CB">
              <w:rPr>
                <w:rFonts w:ascii="Source Sans Pro" w:hAnsi="Source Sans Pro" w:eastAsia="Times New Roman" w:cs="Times New Roman"/>
                <w:color w:val="000000" w:themeColor="text1"/>
                <w:lang w:eastAsia="de-CH"/>
              </w:rPr>
              <w:t xml:space="preserve"> </w:t>
            </w:r>
            <w:r w:rsidRPr="4634D2CB" w:rsidR="175368D7">
              <w:rPr>
                <w:rFonts w:ascii="Source Sans Pro" w:hAnsi="Source Sans Pro" w:eastAsia="Times New Roman" w:cs="Times New Roman"/>
                <w:color w:val="000000" w:themeColor="text1"/>
                <w:lang w:eastAsia="de-CH"/>
              </w:rPr>
              <w:t>Ziele &amp; Anforderungen    Janis</w:t>
            </w:r>
          </w:p>
          <w:p w:rsidRPr="001A6634" w:rsidR="00427429" w:rsidP="4634D2CB" w:rsidRDefault="175368D7" w14:paraId="3962A6A9" w14:textId="5801A92F">
            <w:pPr>
              <w:rPr>
                <w:rFonts w:ascii="Source Sans Pro" w:hAnsi="Source Sans Pro" w:eastAsia="Times New Roman" w:cs="Times New Roman"/>
                <w:color w:val="000000" w:themeColor="text1"/>
                <w:lang w:eastAsia="de-CH"/>
              </w:rPr>
            </w:pPr>
            <w:r w:rsidRPr="4634D2CB">
              <w:rPr>
                <w:rFonts w:ascii="Source Sans Pro" w:hAnsi="Source Sans Pro" w:eastAsia="Times New Roman" w:cs="Times New Roman"/>
                <w:color w:val="000000" w:themeColor="text1"/>
                <w:lang w:eastAsia="de-CH"/>
              </w:rPr>
              <w:t xml:space="preserve">Ablaufdiagramm </w:t>
            </w:r>
            <w:r w:rsidRPr="4634D2CB" w:rsidR="43CCEF20">
              <w:rPr>
                <w:rFonts w:ascii="Source Sans Pro" w:hAnsi="Source Sans Pro" w:eastAsia="Times New Roman" w:cs="Times New Roman"/>
                <w:color w:val="000000" w:themeColor="text1"/>
                <w:lang w:eastAsia="de-CH"/>
              </w:rPr>
              <w:t xml:space="preserve">               </w:t>
            </w:r>
            <w:r w:rsidRPr="4634D2CB">
              <w:rPr>
                <w:rFonts w:ascii="Source Sans Pro" w:hAnsi="Source Sans Pro" w:eastAsia="Times New Roman" w:cs="Times New Roman"/>
                <w:color w:val="000000" w:themeColor="text1"/>
                <w:lang w:eastAsia="de-CH"/>
              </w:rPr>
              <w:t>Vladan</w:t>
            </w:r>
          </w:p>
          <w:p w:rsidRPr="001A6634" w:rsidR="00427429" w:rsidP="4634D2CB" w:rsidRDefault="175368D7" w14:paraId="61184C2C" w14:textId="6C38DCD4">
            <w:pPr>
              <w:rPr>
                <w:rFonts w:ascii="Source Sans Pro" w:hAnsi="Source Sans Pro" w:eastAsia="Times New Roman" w:cs="Times New Roman"/>
                <w:color w:val="000000"/>
                <w:lang w:eastAsia="de-CH"/>
              </w:rPr>
            </w:pPr>
            <w:r w:rsidRPr="4634D2CB">
              <w:rPr>
                <w:rFonts w:ascii="Source Sans Pro" w:hAnsi="Source Sans Pro" w:eastAsia="Times New Roman" w:cs="Times New Roman"/>
                <w:color w:val="000000" w:themeColor="text1"/>
                <w:lang w:eastAsia="de-CH"/>
              </w:rPr>
              <w:t>Testvorbereitungen</w:t>
            </w:r>
            <w:r w:rsidRPr="4634D2CB" w:rsidR="3519C9AA">
              <w:rPr>
                <w:rFonts w:ascii="Source Sans Pro" w:hAnsi="Source Sans Pro" w:eastAsia="Times New Roman" w:cs="Times New Roman"/>
                <w:color w:val="000000" w:themeColor="text1"/>
                <w:lang w:eastAsia="de-CH"/>
              </w:rPr>
              <w:t xml:space="preserve">         </w:t>
            </w:r>
            <w:r w:rsidRPr="4634D2CB">
              <w:rPr>
                <w:rFonts w:ascii="Source Sans Pro" w:hAnsi="Source Sans Pro" w:eastAsia="Times New Roman" w:cs="Times New Roman"/>
                <w:color w:val="000000" w:themeColor="text1"/>
                <w:lang w:eastAsia="de-CH"/>
              </w:rPr>
              <w:t xml:space="preserve"> Yanis</w:t>
            </w:r>
          </w:p>
        </w:tc>
      </w:tr>
      <w:tr w:rsidRPr="001A6634" w:rsidR="00427429" w:rsidTr="0959C73D" w14:paraId="3DAA3DED" w14:textId="77777777">
        <w:trPr>
          <w:trHeight w:val="850"/>
        </w:trPr>
        <w:tc>
          <w:tcPr>
            <w:tcW w:w="704" w:type="dxa"/>
          </w:tcPr>
          <w:p w:rsidRPr="001A6634" w:rsidR="00427429" w:rsidRDefault="00F1064A" w14:paraId="505D34AE" w14:textId="20C19190">
            <w:r>
              <w:fldChar w:fldCharType="begin"/>
            </w:r>
            <w:r>
              <w:instrText>Seq Tag</w:instrText>
            </w:r>
            <w:r>
              <w:fldChar w:fldCharType="separate"/>
            </w:r>
            <w:r>
              <w:rPr>
                <w:noProof/>
              </w:rPr>
              <w:t>4</w:t>
            </w:r>
            <w:r>
              <w:fldChar w:fldCharType="end"/>
            </w:r>
          </w:p>
        </w:tc>
        <w:tc>
          <w:tcPr>
            <w:tcW w:w="3119" w:type="dxa"/>
          </w:tcPr>
          <w:p w:rsidRPr="001A6634" w:rsidR="00427429" w:rsidP="4634D2CB" w:rsidRDefault="742985AC" w14:paraId="6CE0763B" w14:textId="1E654351">
            <w:pPr>
              <w:rPr>
                <w:rFonts w:ascii="Source Sans Pro" w:hAnsi="Source Sans Pro" w:eastAsia="Times New Roman" w:cs="Times New Roman"/>
                <w:color w:val="000000" w:themeColor="text1"/>
                <w:lang w:eastAsia="de-CH"/>
              </w:rPr>
            </w:pPr>
            <w:r w:rsidRPr="4634D2CB">
              <w:rPr>
                <w:rFonts w:ascii="Source Sans Pro" w:hAnsi="Source Sans Pro" w:eastAsia="Times New Roman" w:cs="Times New Roman"/>
                <w:color w:val="000000" w:themeColor="text1"/>
                <w:lang w:eastAsia="de-CH"/>
              </w:rPr>
              <w:t>Abschnitte erledigt:</w:t>
            </w:r>
          </w:p>
          <w:p w:rsidRPr="001A6634" w:rsidR="00427429" w:rsidP="4634D2CB" w:rsidRDefault="00731622" w14:paraId="3CC3C705" w14:textId="58615C76">
            <w:pPr>
              <w:pStyle w:val="ListParagraph"/>
              <w:numPr>
                <w:ilvl w:val="0"/>
                <w:numId w:val="7"/>
              </w:numPr>
              <w:rPr>
                <w:rFonts w:ascii="Source Sans Pro" w:hAnsi="Source Sans Pro" w:eastAsia="Times New Roman" w:cs="Times New Roman"/>
                <w:color w:val="000000" w:themeColor="text1"/>
                <w:lang w:eastAsia="de-CH"/>
              </w:rPr>
            </w:pPr>
            <w:r w:rsidRPr="0959C73D">
              <w:rPr>
                <w:rFonts w:ascii="Source Sans Pro" w:hAnsi="Source Sans Pro" w:eastAsia="Times New Roman" w:cs="Times New Roman"/>
                <w:color w:val="000000" w:themeColor="text1"/>
                <w:lang w:eastAsia="de-CH"/>
              </w:rPr>
              <w:t>Usecases</w:t>
            </w:r>
          </w:p>
          <w:p w:rsidRPr="001A6634" w:rsidR="00427429" w:rsidP="4634D2CB" w:rsidRDefault="742985AC" w14:paraId="6D9AEBDC" w14:textId="39EA9332">
            <w:pPr>
              <w:pStyle w:val="ListParagraph"/>
              <w:numPr>
                <w:ilvl w:val="0"/>
                <w:numId w:val="7"/>
              </w:numPr>
              <w:rPr>
                <w:rFonts w:ascii="Source Sans Pro" w:hAnsi="Source Sans Pro" w:eastAsia="Times New Roman" w:cs="Times New Roman"/>
                <w:color w:val="000000" w:themeColor="text1"/>
                <w:lang w:eastAsia="de-CH"/>
              </w:rPr>
            </w:pPr>
            <w:r w:rsidRPr="4634D2CB">
              <w:rPr>
                <w:rFonts w:ascii="Source Sans Pro" w:hAnsi="Source Sans Pro" w:eastAsia="Times New Roman" w:cs="Times New Roman"/>
                <w:color w:val="000000" w:themeColor="text1"/>
                <w:lang w:eastAsia="de-CH"/>
              </w:rPr>
              <w:t>Zweck des Skriptes</w:t>
            </w:r>
          </w:p>
          <w:p w:rsidRPr="001A6634" w:rsidR="00427429" w:rsidP="4634D2CB" w:rsidRDefault="3BA9CCF5" w14:paraId="2B9F131A" w14:textId="647C3FF0">
            <w:pPr>
              <w:pStyle w:val="ListParagraph"/>
              <w:numPr>
                <w:ilvl w:val="0"/>
                <w:numId w:val="7"/>
              </w:numPr>
              <w:rPr>
                <w:rFonts w:ascii="Source Sans Pro" w:hAnsi="Source Sans Pro" w:eastAsia="Times New Roman" w:cs="Times New Roman"/>
                <w:color w:val="000000"/>
                <w:lang w:eastAsia="de-CH"/>
              </w:rPr>
            </w:pPr>
            <w:r w:rsidRPr="0959C73D">
              <w:rPr>
                <w:rFonts w:ascii="Source Sans Pro" w:hAnsi="Source Sans Pro" w:eastAsia="Times New Roman" w:cs="Times New Roman"/>
                <w:color w:val="000000" w:themeColor="text1"/>
                <w:lang w:eastAsia="de-CH"/>
              </w:rPr>
              <w:t>Anforderungen</w:t>
            </w:r>
          </w:p>
          <w:p w:rsidRPr="001A6634" w:rsidR="00427429" w:rsidP="4634D2CB" w:rsidRDefault="28BBADCC" w14:paraId="22BAE49C" w14:textId="1FDB19B5">
            <w:pPr>
              <w:pStyle w:val="ListParagraph"/>
              <w:numPr>
                <w:ilvl w:val="0"/>
                <w:numId w:val="7"/>
              </w:numPr>
              <w:rPr>
                <w:rFonts w:ascii="Source Sans Pro" w:hAnsi="Source Sans Pro" w:eastAsia="Times New Roman" w:cs="Times New Roman"/>
                <w:color w:val="000000"/>
                <w:lang w:eastAsia="de-CH"/>
              </w:rPr>
            </w:pPr>
            <w:r w:rsidRPr="0959C73D">
              <w:rPr>
                <w:rFonts w:ascii="Source Sans Pro" w:hAnsi="Source Sans Pro" w:eastAsia="Times New Roman" w:cs="Times New Roman"/>
                <w:color w:val="000000" w:themeColor="text1"/>
                <w:lang w:eastAsia="de-CH"/>
              </w:rPr>
              <w:t>Skripting</w:t>
            </w:r>
          </w:p>
        </w:tc>
        <w:tc>
          <w:tcPr>
            <w:tcW w:w="850" w:type="dxa"/>
          </w:tcPr>
          <w:p w:rsidRPr="001A6634" w:rsidR="00427429" w:rsidRDefault="01DEF4EA" w14:paraId="76E0EFA3" w14:textId="325107E6">
            <w:pPr>
              <w:rPr>
                <w:rFonts w:ascii="Source Sans Pro" w:hAnsi="Source Sans Pro" w:eastAsia="Times New Roman" w:cs="Times New Roman"/>
                <w:color w:val="000000"/>
                <w:lang w:eastAsia="de-CH"/>
              </w:rPr>
            </w:pPr>
            <w:r w:rsidRPr="0959C73D">
              <w:rPr>
                <w:rFonts w:ascii="Source Sans Pro" w:hAnsi="Source Sans Pro" w:eastAsia="Times New Roman" w:cs="Times New Roman"/>
                <w:color w:val="000000" w:themeColor="text1"/>
                <w:lang w:eastAsia="de-CH"/>
              </w:rPr>
              <w:t>Ganzes Team</w:t>
            </w:r>
          </w:p>
        </w:tc>
        <w:tc>
          <w:tcPr>
            <w:tcW w:w="4475" w:type="dxa"/>
          </w:tcPr>
          <w:p w:rsidRPr="001A6634" w:rsidR="00427429" w:rsidP="0959C73D" w:rsidRDefault="28BBADCC" w14:paraId="40A04C7F" w14:textId="00F0D6D8">
            <w:pPr>
              <w:rPr>
                <w:rFonts w:ascii="Source Sans Pro" w:hAnsi="Source Sans Pro" w:eastAsia="Times New Roman" w:cs="Times New Roman"/>
                <w:color w:val="000000" w:themeColor="text1"/>
                <w:lang w:eastAsia="de-CH"/>
              </w:rPr>
            </w:pPr>
            <w:r w:rsidRPr="0959C73D">
              <w:rPr>
                <w:rFonts w:ascii="Source Sans Pro" w:hAnsi="Source Sans Pro" w:eastAsia="Times New Roman" w:cs="Times New Roman"/>
                <w:color w:val="000000" w:themeColor="text1"/>
                <w:lang w:eastAsia="de-CH"/>
              </w:rPr>
              <w:t>Usecases und Testfälle   Vladan</w:t>
            </w:r>
          </w:p>
          <w:p w:rsidRPr="001A6634" w:rsidR="00427429" w:rsidP="0959C73D" w:rsidRDefault="28BBADCC" w14:paraId="266C81E8" w14:textId="3878798B">
            <w:pPr>
              <w:rPr>
                <w:rFonts w:ascii="Source Sans Pro" w:hAnsi="Source Sans Pro" w:eastAsia="Times New Roman" w:cs="Times New Roman"/>
                <w:color w:val="000000" w:themeColor="text1"/>
                <w:lang w:eastAsia="de-CH"/>
              </w:rPr>
            </w:pPr>
            <w:r w:rsidRPr="0959C73D">
              <w:rPr>
                <w:rFonts w:ascii="Source Sans Pro" w:hAnsi="Source Sans Pro" w:eastAsia="Times New Roman" w:cs="Times New Roman"/>
                <w:color w:val="000000" w:themeColor="text1"/>
                <w:lang w:eastAsia="de-CH"/>
              </w:rPr>
              <w:t>Zweck des Skriptes           Vladan</w:t>
            </w:r>
          </w:p>
          <w:p w:rsidRPr="001A6634" w:rsidR="00427429" w:rsidRDefault="28BBADCC" w14:paraId="2E563E8C" w14:textId="7AC210F9">
            <w:pPr>
              <w:rPr>
                <w:rFonts w:ascii="Source Sans Pro" w:hAnsi="Source Sans Pro" w:eastAsia="Times New Roman" w:cs="Times New Roman"/>
                <w:color w:val="000000"/>
                <w:lang w:eastAsia="de-CH"/>
              </w:rPr>
            </w:pPr>
            <w:r w:rsidRPr="0959C73D">
              <w:rPr>
                <w:rFonts w:ascii="Source Sans Pro" w:hAnsi="Source Sans Pro" w:eastAsia="Times New Roman" w:cs="Times New Roman"/>
                <w:color w:val="000000" w:themeColor="text1"/>
                <w:lang w:eastAsia="de-CH"/>
              </w:rPr>
              <w:t xml:space="preserve">Skripting                                Luan </w:t>
            </w:r>
          </w:p>
        </w:tc>
      </w:tr>
      <w:tr w:rsidRPr="001A6634" w:rsidR="00427429" w:rsidTr="0959C73D" w14:paraId="0239F3AB" w14:textId="77777777">
        <w:trPr>
          <w:trHeight w:val="850"/>
        </w:trPr>
        <w:tc>
          <w:tcPr>
            <w:tcW w:w="704" w:type="dxa"/>
          </w:tcPr>
          <w:p w:rsidRPr="001A6634" w:rsidR="00427429" w:rsidRDefault="00F1064A" w14:paraId="575CE745" w14:textId="1D327AF2">
            <w:r>
              <w:fldChar w:fldCharType="begin"/>
            </w:r>
            <w:r>
              <w:instrText>Seq Tag</w:instrText>
            </w:r>
            <w:r>
              <w:fldChar w:fldCharType="separate"/>
            </w:r>
            <w:r w:rsidRPr="4634D2CB">
              <w:rPr>
                <w:noProof/>
              </w:rPr>
              <w:t>5</w:t>
            </w:r>
            <w:r>
              <w:fldChar w:fldCharType="end"/>
            </w:r>
          </w:p>
        </w:tc>
        <w:tc>
          <w:tcPr>
            <w:tcW w:w="3119" w:type="dxa"/>
          </w:tcPr>
          <w:p w:rsidRPr="001A6634" w:rsidR="00427429" w:rsidP="0959C73D" w:rsidRDefault="3028DFB1" w14:paraId="0A3A6EE2" w14:textId="7F11D1F5">
            <w:pPr>
              <w:pStyle w:val="ListParagraph"/>
              <w:numPr>
                <w:ilvl w:val="0"/>
                <w:numId w:val="3"/>
              </w:numPr>
              <w:rPr>
                <w:rFonts w:ascii="Source Sans Pro" w:hAnsi="Source Sans Pro" w:eastAsia="Times New Roman" w:cs="Times New Roman"/>
                <w:color w:val="000000" w:themeColor="text1"/>
                <w:lang w:eastAsia="de-CH"/>
              </w:rPr>
            </w:pPr>
            <w:r w:rsidRPr="0959C73D">
              <w:rPr>
                <w:rFonts w:ascii="Source Sans Pro" w:hAnsi="Source Sans Pro" w:eastAsia="Times New Roman" w:cs="Times New Roman"/>
                <w:color w:val="000000" w:themeColor="text1"/>
                <w:lang w:eastAsia="de-CH"/>
              </w:rPr>
              <w:t>Skripting</w:t>
            </w:r>
          </w:p>
          <w:p w:rsidRPr="001A6634" w:rsidR="00427429" w:rsidP="0959C73D" w:rsidRDefault="155A8845" w14:paraId="3B5F9AEF" w14:textId="0665820A">
            <w:pPr>
              <w:pStyle w:val="ListParagraph"/>
              <w:numPr>
                <w:ilvl w:val="0"/>
                <w:numId w:val="7"/>
              </w:numPr>
              <w:rPr>
                <w:rFonts w:ascii="Source Sans Pro" w:hAnsi="Source Sans Pro" w:eastAsia="Times New Roman" w:cs="Times New Roman"/>
                <w:color w:val="000000" w:themeColor="text1"/>
                <w:lang w:eastAsia="de-CH"/>
              </w:rPr>
            </w:pPr>
            <w:r w:rsidRPr="0959C73D">
              <w:rPr>
                <w:rFonts w:ascii="Source Sans Pro" w:hAnsi="Source Sans Pro" w:eastAsia="Times New Roman" w:cs="Times New Roman"/>
                <w:color w:val="000000" w:themeColor="text1"/>
                <w:lang w:eastAsia="de-CH"/>
              </w:rPr>
              <w:t>Kontrollstrukturen</w:t>
            </w:r>
          </w:p>
          <w:p w:rsidRPr="001A6634" w:rsidR="00427429" w:rsidP="0959C73D" w:rsidRDefault="155A8845" w14:paraId="4BEF3346" w14:textId="34E0BA56">
            <w:pPr>
              <w:pStyle w:val="ListParagraph"/>
              <w:numPr>
                <w:ilvl w:val="0"/>
                <w:numId w:val="7"/>
              </w:numPr>
              <w:rPr>
                <w:rFonts w:ascii="Source Sans Pro" w:hAnsi="Source Sans Pro" w:eastAsia="Times New Roman" w:cs="Times New Roman"/>
                <w:color w:val="000000" w:themeColor="text1"/>
                <w:lang w:eastAsia="de-CH"/>
              </w:rPr>
            </w:pPr>
            <w:r w:rsidRPr="0959C73D">
              <w:rPr>
                <w:rFonts w:ascii="Source Sans Pro" w:hAnsi="Source Sans Pro" w:eastAsia="Times New Roman" w:cs="Times New Roman"/>
                <w:color w:val="000000" w:themeColor="text1"/>
                <w:lang w:eastAsia="de-CH"/>
              </w:rPr>
              <w:t>Einleitung</w:t>
            </w:r>
          </w:p>
          <w:p w:rsidRPr="001A6634" w:rsidR="00427429" w:rsidP="0959C73D" w:rsidRDefault="00427429" w14:paraId="222114B7" w14:textId="59C72E07">
            <w:pPr>
              <w:rPr>
                <w:rFonts w:ascii="Source Sans Pro" w:hAnsi="Source Sans Pro" w:eastAsia="Times New Roman" w:cs="Times New Roman"/>
                <w:color w:val="000000"/>
                <w:lang w:eastAsia="de-CH"/>
              </w:rPr>
            </w:pPr>
          </w:p>
        </w:tc>
        <w:tc>
          <w:tcPr>
            <w:tcW w:w="850" w:type="dxa"/>
          </w:tcPr>
          <w:p w:rsidRPr="001A6634" w:rsidR="00427429" w:rsidRDefault="00427429" w14:paraId="6A24715E" w14:textId="4EAA14B5">
            <w:pPr>
              <w:rPr>
                <w:rFonts w:ascii="Source Sans Pro" w:hAnsi="Source Sans Pro" w:eastAsia="Times New Roman" w:cs="Times New Roman"/>
                <w:color w:val="000000"/>
                <w:lang w:eastAsia="de-CH"/>
              </w:rPr>
            </w:pPr>
          </w:p>
        </w:tc>
        <w:tc>
          <w:tcPr>
            <w:tcW w:w="4475" w:type="dxa"/>
          </w:tcPr>
          <w:p w:rsidRPr="001A6634" w:rsidR="00427429" w:rsidRDefault="00427429" w14:paraId="131E0888" w14:textId="0D2F7AE5">
            <w:pPr>
              <w:rPr>
                <w:rFonts w:ascii="Source Sans Pro" w:hAnsi="Source Sans Pro" w:eastAsia="Times New Roman" w:cs="Times New Roman"/>
                <w:color w:val="000000"/>
                <w:lang w:eastAsia="de-CH"/>
              </w:rPr>
            </w:pPr>
          </w:p>
        </w:tc>
      </w:tr>
      <w:tr w:rsidRPr="001A6634" w:rsidR="00427429" w:rsidTr="0959C73D" w14:paraId="60767679" w14:textId="77777777">
        <w:trPr>
          <w:trHeight w:val="850"/>
        </w:trPr>
        <w:tc>
          <w:tcPr>
            <w:tcW w:w="704" w:type="dxa"/>
          </w:tcPr>
          <w:p w:rsidRPr="001A6634" w:rsidR="00427429" w:rsidRDefault="00F1064A" w14:paraId="53B50BCB" w14:textId="15FC145C">
            <w:r>
              <w:fldChar w:fldCharType="begin"/>
            </w:r>
            <w:r>
              <w:instrText>Seq Tag</w:instrText>
            </w:r>
            <w:r>
              <w:fldChar w:fldCharType="separate"/>
            </w:r>
            <w:r>
              <w:rPr>
                <w:noProof/>
              </w:rPr>
              <w:t>6</w:t>
            </w:r>
            <w:r>
              <w:fldChar w:fldCharType="end"/>
            </w:r>
          </w:p>
        </w:tc>
        <w:tc>
          <w:tcPr>
            <w:tcW w:w="3119" w:type="dxa"/>
          </w:tcPr>
          <w:p w:rsidRPr="001A6634" w:rsidR="00427429" w:rsidP="4634D2CB" w:rsidRDefault="28D2C4A5" w14:paraId="63924BED" w14:textId="2B8E6F7C">
            <w:pPr>
              <w:rPr>
                <w:rFonts w:ascii="Source Sans Pro" w:hAnsi="Source Sans Pro" w:eastAsia="Times New Roman" w:cs="Times New Roman"/>
                <w:color w:val="000000"/>
                <w:lang w:eastAsia="de-CH"/>
              </w:rPr>
            </w:pPr>
            <w:r w:rsidRPr="4634D2CB">
              <w:rPr>
                <w:rFonts w:ascii="Source Sans Pro" w:hAnsi="Source Sans Pro" w:eastAsia="Times New Roman" w:cs="Times New Roman"/>
                <w:color w:val="000000" w:themeColor="text1"/>
                <w:lang w:eastAsia="de-CH"/>
              </w:rPr>
              <w:t xml:space="preserve">Überarbeitung der Programmabhängigen Texte </w:t>
            </w:r>
          </w:p>
        </w:tc>
        <w:tc>
          <w:tcPr>
            <w:tcW w:w="850" w:type="dxa"/>
          </w:tcPr>
          <w:p w:rsidRPr="001A6634" w:rsidR="00427429" w:rsidRDefault="00427429" w14:paraId="7E77B37D" w14:textId="77777777">
            <w:pPr>
              <w:rPr>
                <w:rFonts w:ascii="Source Sans Pro" w:hAnsi="Source Sans Pro" w:eastAsia="Times New Roman" w:cs="Times New Roman"/>
                <w:color w:val="000000"/>
                <w:lang w:eastAsia="de-CH"/>
              </w:rPr>
            </w:pPr>
          </w:p>
        </w:tc>
        <w:tc>
          <w:tcPr>
            <w:tcW w:w="4475" w:type="dxa"/>
          </w:tcPr>
          <w:p w:rsidRPr="001A6634" w:rsidR="00427429" w:rsidRDefault="00427429" w14:paraId="512DADEE" w14:textId="77777777">
            <w:pPr>
              <w:rPr>
                <w:rFonts w:ascii="Source Sans Pro" w:hAnsi="Source Sans Pro" w:eastAsia="Times New Roman" w:cs="Times New Roman"/>
                <w:color w:val="000000"/>
                <w:lang w:eastAsia="de-CH"/>
              </w:rPr>
            </w:pPr>
          </w:p>
        </w:tc>
      </w:tr>
      <w:tr w:rsidRPr="001A6634" w:rsidR="00427429" w:rsidTr="0959C73D" w14:paraId="5B701F19" w14:textId="77777777">
        <w:trPr>
          <w:trHeight w:val="850"/>
        </w:trPr>
        <w:tc>
          <w:tcPr>
            <w:tcW w:w="704" w:type="dxa"/>
          </w:tcPr>
          <w:p w:rsidRPr="001A6634" w:rsidR="00427429" w:rsidRDefault="00F1064A" w14:paraId="0D791209" w14:textId="2D6CF7A4">
            <w:r>
              <w:fldChar w:fldCharType="begin"/>
            </w:r>
            <w:r>
              <w:instrText>Seq Tag</w:instrText>
            </w:r>
            <w:r>
              <w:fldChar w:fldCharType="separate"/>
            </w:r>
            <w:r>
              <w:rPr>
                <w:noProof/>
              </w:rPr>
              <w:t>7</w:t>
            </w:r>
            <w:r>
              <w:fldChar w:fldCharType="end"/>
            </w:r>
          </w:p>
        </w:tc>
        <w:tc>
          <w:tcPr>
            <w:tcW w:w="3119" w:type="dxa"/>
          </w:tcPr>
          <w:p w:rsidRPr="001A6634" w:rsidR="00427429" w:rsidRDefault="00427429" w14:paraId="78B58E93" w14:textId="77777777">
            <w:pPr>
              <w:rPr>
                <w:rFonts w:ascii="Source Sans Pro" w:hAnsi="Source Sans Pro" w:eastAsia="Times New Roman" w:cs="Times New Roman"/>
                <w:color w:val="000000"/>
                <w:lang w:eastAsia="de-CH"/>
              </w:rPr>
            </w:pPr>
          </w:p>
        </w:tc>
        <w:tc>
          <w:tcPr>
            <w:tcW w:w="850" w:type="dxa"/>
          </w:tcPr>
          <w:p w:rsidRPr="001A6634" w:rsidR="00427429" w:rsidRDefault="00427429" w14:paraId="682B9D27" w14:textId="77777777">
            <w:pPr>
              <w:rPr>
                <w:rFonts w:ascii="Source Sans Pro" w:hAnsi="Source Sans Pro" w:eastAsia="Times New Roman" w:cs="Times New Roman"/>
                <w:color w:val="000000"/>
                <w:lang w:eastAsia="de-CH"/>
              </w:rPr>
            </w:pPr>
          </w:p>
        </w:tc>
        <w:tc>
          <w:tcPr>
            <w:tcW w:w="4475" w:type="dxa"/>
          </w:tcPr>
          <w:p w:rsidRPr="001A6634" w:rsidR="00427429" w:rsidRDefault="00427429" w14:paraId="6C38D5D4" w14:textId="77777777">
            <w:pPr>
              <w:rPr>
                <w:rFonts w:ascii="Source Sans Pro" w:hAnsi="Source Sans Pro" w:eastAsia="Times New Roman" w:cs="Times New Roman"/>
                <w:color w:val="000000"/>
                <w:lang w:eastAsia="de-CH"/>
              </w:rPr>
            </w:pPr>
          </w:p>
        </w:tc>
      </w:tr>
      <w:tr w:rsidRPr="001A6634" w:rsidR="00427429" w:rsidTr="0959C73D" w14:paraId="3234FAB4" w14:textId="77777777">
        <w:trPr>
          <w:trHeight w:val="850"/>
        </w:trPr>
        <w:tc>
          <w:tcPr>
            <w:tcW w:w="704" w:type="dxa"/>
          </w:tcPr>
          <w:p w:rsidRPr="001A6634" w:rsidR="00427429" w:rsidRDefault="00F1064A" w14:paraId="6FFFCCFC" w14:textId="683A62AB">
            <w:r>
              <w:fldChar w:fldCharType="begin"/>
            </w:r>
            <w:r>
              <w:instrText>Seq Tag</w:instrText>
            </w:r>
            <w:r>
              <w:fldChar w:fldCharType="separate"/>
            </w:r>
            <w:r>
              <w:rPr>
                <w:noProof/>
              </w:rPr>
              <w:t>8</w:t>
            </w:r>
            <w:r>
              <w:fldChar w:fldCharType="end"/>
            </w:r>
          </w:p>
        </w:tc>
        <w:tc>
          <w:tcPr>
            <w:tcW w:w="3119" w:type="dxa"/>
          </w:tcPr>
          <w:p w:rsidRPr="001A6634" w:rsidR="00427429" w:rsidRDefault="00427429" w14:paraId="4367CE24" w14:textId="77777777">
            <w:pPr>
              <w:rPr>
                <w:rFonts w:ascii="Source Sans Pro" w:hAnsi="Source Sans Pro" w:eastAsia="Times New Roman" w:cs="Times New Roman"/>
                <w:color w:val="000000"/>
                <w:lang w:eastAsia="de-CH"/>
              </w:rPr>
            </w:pPr>
          </w:p>
        </w:tc>
        <w:tc>
          <w:tcPr>
            <w:tcW w:w="850" w:type="dxa"/>
          </w:tcPr>
          <w:p w:rsidRPr="001A6634" w:rsidR="00427429" w:rsidRDefault="00427429" w14:paraId="005C18D1" w14:textId="77777777">
            <w:pPr>
              <w:rPr>
                <w:rFonts w:ascii="Source Sans Pro" w:hAnsi="Source Sans Pro" w:eastAsia="Times New Roman" w:cs="Times New Roman"/>
                <w:color w:val="000000"/>
                <w:lang w:eastAsia="de-CH"/>
              </w:rPr>
            </w:pPr>
          </w:p>
        </w:tc>
        <w:tc>
          <w:tcPr>
            <w:tcW w:w="4475" w:type="dxa"/>
          </w:tcPr>
          <w:p w:rsidRPr="001A6634" w:rsidR="00427429" w:rsidRDefault="00427429" w14:paraId="6830C651" w14:textId="77777777">
            <w:pPr>
              <w:rPr>
                <w:rFonts w:ascii="Source Sans Pro" w:hAnsi="Source Sans Pro" w:eastAsia="Times New Roman" w:cs="Times New Roman"/>
                <w:color w:val="000000"/>
                <w:lang w:eastAsia="de-CH"/>
              </w:rPr>
            </w:pPr>
          </w:p>
        </w:tc>
      </w:tr>
      <w:tr w:rsidRPr="001A6634" w:rsidR="00FF71F6" w:rsidTr="0959C73D" w14:paraId="79DE2E55" w14:textId="77777777">
        <w:trPr>
          <w:trHeight w:val="850"/>
        </w:trPr>
        <w:tc>
          <w:tcPr>
            <w:tcW w:w="704" w:type="dxa"/>
          </w:tcPr>
          <w:p w:rsidRPr="001A6634" w:rsidR="00FF71F6" w:rsidRDefault="00F1064A" w14:paraId="0FD13A43" w14:textId="4190F9A5">
            <w:r>
              <w:fldChar w:fldCharType="begin"/>
            </w:r>
            <w:r>
              <w:instrText>Seq Tag</w:instrText>
            </w:r>
            <w:r>
              <w:fldChar w:fldCharType="separate"/>
            </w:r>
            <w:r>
              <w:rPr>
                <w:noProof/>
              </w:rPr>
              <w:t>9</w:t>
            </w:r>
            <w:r>
              <w:fldChar w:fldCharType="end"/>
            </w:r>
          </w:p>
        </w:tc>
        <w:tc>
          <w:tcPr>
            <w:tcW w:w="3119" w:type="dxa"/>
          </w:tcPr>
          <w:p w:rsidRPr="001A6634" w:rsidR="00FF71F6" w:rsidP="00FF71F6" w:rsidRDefault="00FF71F6" w14:paraId="68B4DA01" w14:textId="2EA32B41">
            <w:pPr>
              <w:rPr>
                <w:rFonts w:ascii="Source Sans Pro" w:hAnsi="Source Sans Pro" w:eastAsia="Times New Roman" w:cs="Times New Roman"/>
                <w:color w:val="000000"/>
                <w:lang w:eastAsia="de-CH"/>
              </w:rPr>
            </w:pPr>
          </w:p>
        </w:tc>
        <w:tc>
          <w:tcPr>
            <w:tcW w:w="850" w:type="dxa"/>
          </w:tcPr>
          <w:p w:rsidRPr="001A6634" w:rsidR="00FF71F6" w:rsidP="00FF71F6" w:rsidRDefault="00FF71F6" w14:paraId="7D1C4502" w14:textId="493FC631">
            <w:pPr>
              <w:rPr>
                <w:rFonts w:ascii="Source Sans Pro" w:hAnsi="Source Sans Pro" w:eastAsia="Times New Roman" w:cs="Times New Roman"/>
                <w:color w:val="000000"/>
                <w:lang w:eastAsia="de-CH"/>
              </w:rPr>
            </w:pPr>
          </w:p>
        </w:tc>
        <w:tc>
          <w:tcPr>
            <w:tcW w:w="4475" w:type="dxa"/>
          </w:tcPr>
          <w:p w:rsidRPr="001A6634" w:rsidR="00FF71F6" w:rsidP="00FF71F6" w:rsidRDefault="00FF71F6" w14:paraId="4090461A" w14:textId="59205A94">
            <w:pPr>
              <w:rPr>
                <w:rFonts w:ascii="Source Sans Pro" w:hAnsi="Source Sans Pro" w:eastAsia="Times New Roman" w:cs="Times New Roman"/>
                <w:color w:val="000000"/>
                <w:lang w:eastAsia="de-CH"/>
              </w:rPr>
            </w:pPr>
          </w:p>
        </w:tc>
      </w:tr>
    </w:tbl>
    <w:p w:rsidR="00427429" w:rsidP="00427429" w:rsidRDefault="00427429" w14:paraId="607028B9" w14:textId="6840AC23">
      <w:pPr>
        <w:pStyle w:val="ZwZeile"/>
      </w:pPr>
    </w:p>
    <w:p w:rsidR="00427429" w:rsidRDefault="00427429" w14:paraId="1418A604" w14:textId="77777777">
      <w:pPr>
        <w:spacing w:after="160"/>
        <w:rPr>
          <w:sz w:val="12"/>
        </w:rPr>
      </w:pPr>
      <w:r>
        <w:br w:type="page"/>
      </w:r>
    </w:p>
    <w:p w:rsidR="007011E8" w:rsidP="007011E8" w:rsidRDefault="6C6FD38B" w14:paraId="1C84B745" w14:textId="731AA671">
      <w:pPr>
        <w:pStyle w:val="Heading2"/>
      </w:pPr>
      <w:bookmarkStart w:name="_Toc132625413" w:id="25"/>
      <w:r>
        <w:t>Auswertung</w:t>
      </w:r>
      <w:bookmarkEnd w:id="25"/>
    </w:p>
    <w:p w:rsidR="007011E8" w:rsidP="007011E8" w:rsidRDefault="007011E8" w14:paraId="2A0AF00D" w14:textId="77777777">
      <w:pPr>
        <w:pStyle w:val="Text"/>
      </w:pPr>
    </w:p>
    <w:p w:rsidR="00184676" w:rsidP="00BD5012" w:rsidRDefault="00BD5012" w14:paraId="6C3B3C76" w14:textId="77777777">
      <w:pPr>
        <w:pStyle w:val="Text"/>
      </w:pPr>
      <w:r>
        <w:t xml:space="preserve">Das Projekt zur Erstellung eines Python-Skripts mit GUI zur Darstellung von Informationen aus Textdokumenten wie IP-Adresse, MAC-Adresse und Subnetz war äußerst erfolgreich. </w:t>
      </w:r>
    </w:p>
    <w:p w:rsidR="00BD5012" w:rsidP="00BD5012" w:rsidRDefault="00BD5012" w14:paraId="73D6EFEA" w14:textId="5A9DA120">
      <w:pPr>
        <w:pStyle w:val="Text"/>
      </w:pPr>
      <w:r>
        <w:t>Hier sind einige der positiven Aspekte, die ich aus diesem Projekt ziehe:</w:t>
      </w:r>
    </w:p>
    <w:p w:rsidR="00BD5012" w:rsidP="00184676" w:rsidRDefault="00BD5012" w14:paraId="11319E33" w14:textId="41A81129">
      <w:pPr>
        <w:pStyle w:val="Text"/>
        <w:numPr>
          <w:ilvl w:val="0"/>
          <w:numId w:val="15"/>
        </w:numPr>
      </w:pPr>
      <w:r>
        <w:t>Effektive Datenvisualisierung: Das Python-Skript mit GUI hat es ermöglicht, die Informationen aus den Textdokumenten anschaulich darzustellen. Die Benutzeroberfläche bot eine benutzerfreundliche Möglichkeit, die Daten zu präsentieren.</w:t>
      </w:r>
    </w:p>
    <w:p w:rsidR="00BD5012" w:rsidP="00BD5012" w:rsidRDefault="00BD5012" w14:paraId="789DAF3B" w14:textId="1D3F2C9F">
      <w:pPr>
        <w:pStyle w:val="Text"/>
        <w:numPr>
          <w:ilvl w:val="0"/>
          <w:numId w:val="15"/>
        </w:numPr>
      </w:pPr>
      <w:r>
        <w:t>Flexibilität und Anpassungsfähigkeit: Das Skript konnte problemlos mit verschiedenen Textdokumenten arbeiten und die enthaltenen Informationen extrahieren. Es bot die Möglichkeit, verschiedene Datenquellen zu verwenden und die Darstellung entsprechend anzupassen.</w:t>
      </w:r>
    </w:p>
    <w:p w:rsidR="00BD5012" w:rsidP="00BD5012" w:rsidRDefault="00BD5012" w14:paraId="6897D55F" w14:textId="03713537">
      <w:pPr>
        <w:pStyle w:val="Text"/>
        <w:numPr>
          <w:ilvl w:val="0"/>
          <w:numId w:val="15"/>
        </w:numPr>
      </w:pPr>
      <w:r>
        <w:t>Zeiteinsparungen und Effizienzsteigerung: Durch die Automatisierung des Prozesses konnten wir Zeit sparen und die Effizienz steigern. Die manuelle Extraktion und Darstellung der Informationen aus den Textdokumenten wurde durch das Skript vereinfacht und beschleunigt.</w:t>
      </w:r>
    </w:p>
    <w:p w:rsidR="00BD5012" w:rsidP="007011E8" w:rsidRDefault="00BD5012" w14:paraId="673E7B8F" w14:textId="07601319">
      <w:pPr>
        <w:pStyle w:val="Text"/>
      </w:pPr>
      <w:r>
        <w:t>Insgesamt war das Projekt ein großer Erfolg und hat dazu beigetragen, die Verarbeitung und Visualisierung von Netzwerkinformationen aus Textdokumenten zu verbessern.</w:t>
      </w:r>
    </w:p>
    <w:p w:rsidR="00BD5012" w:rsidP="007011E8" w:rsidRDefault="00BD5012" w14:paraId="11A59C81" w14:textId="77777777">
      <w:pPr>
        <w:pStyle w:val="Text"/>
      </w:pPr>
    </w:p>
    <w:p w:rsidR="007011E8" w:rsidP="007011E8" w:rsidRDefault="6C6FD38B" w14:paraId="57DA78D8" w14:textId="3F479747">
      <w:pPr>
        <w:pStyle w:val="Heading2"/>
      </w:pPr>
      <w:bookmarkStart w:name="_Toc132625414" w:id="26"/>
      <w:r>
        <w:t>Fazit</w:t>
      </w:r>
      <w:bookmarkEnd w:id="26"/>
    </w:p>
    <w:p w:rsidR="00CE0154" w:rsidRDefault="594461FE" w14:paraId="61A7F419" w14:textId="48C5CA5C">
      <w:pPr>
        <w:spacing w:after="160"/>
      </w:pPr>
      <w:r>
        <w:t>Zwar haben wir nicht mit richtigen Netzwerkscans gearbeitet, doch aber lernten wir andere wertvolle Lektionen. Zum Beispiel wie man mit PowerShell und Python skriptet un</w:t>
      </w:r>
      <w:r w:rsidR="600F0C50">
        <w:t xml:space="preserve">d auch Daten grafisch darstellen lassen. </w:t>
      </w:r>
    </w:p>
    <w:p w:rsidR="600F0C50" w:rsidP="0959C73D" w:rsidRDefault="600F0C50" w14:paraId="424FED0A" w14:textId="55AE7255">
      <w:pPr>
        <w:spacing w:after="160"/>
      </w:pPr>
      <w:r>
        <w:t>Auch lernten wir dazu, wie man die Teamarbeit fördert und jeden dazu bringt etwas Neues für sich zu entdecken.</w:t>
      </w:r>
    </w:p>
    <w:p w:rsidR="600F0C50" w:rsidP="0959C73D" w:rsidRDefault="600F0C50" w14:paraId="09E5FF91" w14:textId="2D9A0C94">
      <w:pPr>
        <w:spacing w:after="160"/>
      </w:pPr>
      <w:r>
        <w:t>An manchen Stellen war es zwar etwas nervenbelastend, da Fehler immer wieder auftauchten, doch lernten wir auch unsere Geduld weiterzubilden.</w:t>
      </w:r>
    </w:p>
    <w:p w:rsidR="007F0C3C" w:rsidP="00123304" w:rsidRDefault="78B59E4D" w14:paraId="1886FC8E" w14:textId="05885E4A">
      <w:pPr>
        <w:pStyle w:val="Heading1"/>
      </w:pPr>
      <w:bookmarkStart w:name="_Toc132625415" w:id="27"/>
      <w:r>
        <w:t>Anhang</w:t>
      </w:r>
      <w:bookmarkEnd w:id="27"/>
    </w:p>
    <w:p w:rsidR="004326ED" w:rsidP="001A758F" w:rsidRDefault="1BE8C050" w14:paraId="0E655417" w14:textId="7A4F571C">
      <w:pPr>
        <w:pStyle w:val="Heading2"/>
      </w:pPr>
      <w:bookmarkStart w:name="_Toc132625416" w:id="28"/>
      <w:r>
        <w:t>Skript/Programm-Listing</w:t>
      </w:r>
      <w:bookmarkEnd w:id="28"/>
    </w:p>
    <w:p w:rsidRPr="00C22A60" w:rsidR="00C22A60" w:rsidP="00C22A60" w:rsidRDefault="00C22A60" w14:paraId="7D07A012" w14:textId="4FE6C72C">
      <w:pPr>
        <w:pStyle w:val="Text"/>
        <w:rPr>
          <w:sz w:val="14"/>
          <w:szCs w:val="14"/>
        </w:rPr>
      </w:pPr>
      <w:r w:rsidRPr="00C22A60">
        <w:rPr>
          <w:rStyle w:val="ui-provider"/>
          <w:sz w:val="14"/>
          <w:szCs w:val="14"/>
        </w:rPr>
        <w:t>#Dieses Script Wurde im Modul 122 Erstellt und sollte Anhand von .txt Dateien ein Netzwerk Simulieren. Diese Dateien werden dann in Python Ausgelesen und in einem GUI dargestellt.</w:t>
      </w:r>
      <w:r w:rsidRPr="00C22A60">
        <w:rPr>
          <w:sz w:val="14"/>
          <w:szCs w:val="14"/>
        </w:rPr>
        <w:br/>
      </w:r>
      <w:r w:rsidRPr="00C22A60">
        <w:rPr>
          <w:sz w:val="14"/>
          <w:szCs w:val="14"/>
        </w:rPr>
        <w:br/>
      </w:r>
      <w:r w:rsidRPr="00C22A60">
        <w:rPr>
          <w:rStyle w:val="ui-provider"/>
          <w:sz w:val="14"/>
          <w:szCs w:val="14"/>
        </w:rPr>
        <w:t>#Modul Zeit Importieren</w:t>
      </w:r>
      <w:r w:rsidRPr="00C22A60">
        <w:rPr>
          <w:sz w:val="14"/>
          <w:szCs w:val="14"/>
        </w:rPr>
        <w:br/>
      </w:r>
      <w:r w:rsidRPr="00C22A60">
        <w:rPr>
          <w:rStyle w:val="ui-provider"/>
          <w:sz w:val="14"/>
          <w:szCs w:val="14"/>
        </w:rPr>
        <w:t>import time</w:t>
      </w:r>
      <w:r w:rsidRPr="00C22A60">
        <w:rPr>
          <w:sz w:val="14"/>
          <w:szCs w:val="14"/>
        </w:rPr>
        <w:br/>
      </w:r>
      <w:r w:rsidRPr="00C22A60">
        <w:rPr>
          <w:sz w:val="14"/>
          <w:szCs w:val="14"/>
        </w:rPr>
        <w:br/>
      </w:r>
      <w:r w:rsidRPr="00C22A60">
        <w:rPr>
          <w:rStyle w:val="ui-provider"/>
          <w:sz w:val="14"/>
          <w:szCs w:val="14"/>
        </w:rPr>
        <w:t>#Scannen des Inhalts der simulierten PCs (Textdateien)</w:t>
      </w:r>
      <w:r w:rsidRPr="00C22A60">
        <w:rPr>
          <w:sz w:val="14"/>
          <w:szCs w:val="14"/>
        </w:rPr>
        <w:br/>
      </w:r>
      <w:r w:rsidRPr="00C22A60">
        <w:rPr>
          <w:rStyle w:val="ui-provider"/>
          <w:sz w:val="14"/>
          <w:szCs w:val="14"/>
        </w:rPr>
        <w:t>datei = open('PC01.txt', 'r') #datei.read() zum auslesen</w:t>
      </w:r>
      <w:r w:rsidRPr="00C22A60">
        <w:rPr>
          <w:sz w:val="14"/>
          <w:szCs w:val="14"/>
        </w:rPr>
        <w:br/>
      </w:r>
      <w:r w:rsidRPr="00C22A60">
        <w:rPr>
          <w:rStyle w:val="ui-provider"/>
          <w:sz w:val="14"/>
          <w:szCs w:val="14"/>
        </w:rPr>
        <w:t>datei1 = open('PC02.txt', 'r')</w:t>
      </w:r>
      <w:r w:rsidRPr="00C22A60">
        <w:rPr>
          <w:sz w:val="14"/>
          <w:szCs w:val="14"/>
        </w:rPr>
        <w:br/>
      </w:r>
      <w:r w:rsidRPr="00C22A60">
        <w:rPr>
          <w:rStyle w:val="ui-provider"/>
          <w:sz w:val="14"/>
          <w:szCs w:val="14"/>
        </w:rPr>
        <w:t>datei2 = open('PC03.txt', 'r')</w:t>
      </w:r>
      <w:r w:rsidRPr="00C22A60">
        <w:rPr>
          <w:sz w:val="14"/>
          <w:szCs w:val="14"/>
        </w:rPr>
        <w:br/>
      </w:r>
      <w:r w:rsidRPr="00C22A60">
        <w:rPr>
          <w:rStyle w:val="ui-provider"/>
          <w:sz w:val="14"/>
          <w:szCs w:val="14"/>
        </w:rPr>
        <w:t>datei3 = open('PC04.txt', 'r')</w:t>
      </w:r>
      <w:r w:rsidRPr="00C22A60">
        <w:rPr>
          <w:sz w:val="14"/>
          <w:szCs w:val="14"/>
        </w:rPr>
        <w:br/>
      </w:r>
      <w:r w:rsidRPr="00C22A60">
        <w:rPr>
          <w:rStyle w:val="ui-provider"/>
          <w:sz w:val="14"/>
          <w:szCs w:val="14"/>
        </w:rPr>
        <w:t>datei4 = open('PC05.txt', 'r')</w:t>
      </w:r>
      <w:r w:rsidRPr="00C22A60">
        <w:rPr>
          <w:sz w:val="14"/>
          <w:szCs w:val="14"/>
        </w:rPr>
        <w:br/>
      </w:r>
      <w:r w:rsidRPr="00C22A60">
        <w:rPr>
          <w:sz w:val="14"/>
          <w:szCs w:val="14"/>
        </w:rPr>
        <w:br/>
      </w:r>
      <w:r w:rsidRPr="00C22A60">
        <w:rPr>
          <w:rStyle w:val="ui-provider"/>
          <w:sz w:val="14"/>
          <w:szCs w:val="14"/>
        </w:rPr>
        <w:t>#Endlosschlaufe mit Usereingabe</w:t>
      </w:r>
      <w:r w:rsidRPr="00C22A60">
        <w:rPr>
          <w:sz w:val="14"/>
          <w:szCs w:val="14"/>
        </w:rPr>
        <w:br/>
      </w:r>
      <w:r w:rsidRPr="00C22A60">
        <w:rPr>
          <w:rStyle w:val="ui-provider"/>
          <w:sz w:val="14"/>
          <w:szCs w:val="14"/>
        </w:rPr>
        <w:t>i = 1</w:t>
      </w:r>
      <w:r w:rsidRPr="00C22A60">
        <w:rPr>
          <w:sz w:val="14"/>
          <w:szCs w:val="14"/>
        </w:rPr>
        <w:br/>
      </w:r>
      <w:r w:rsidRPr="00C22A60">
        <w:rPr>
          <w:rStyle w:val="ui-provider"/>
          <w:sz w:val="14"/>
          <w:szCs w:val="14"/>
        </w:rPr>
        <w:t>while i == 1:</w:t>
      </w:r>
      <w:r w:rsidRPr="00C22A60">
        <w:rPr>
          <w:sz w:val="14"/>
          <w:szCs w:val="14"/>
        </w:rPr>
        <w:br/>
      </w:r>
      <w:r w:rsidRPr="00C22A60">
        <w:rPr>
          <w:rStyle w:val="ui-provider"/>
          <w:sz w:val="14"/>
          <w:szCs w:val="14"/>
        </w:rPr>
        <w:t>#User Entscheidet sich ob er den Scann durchführen will</w:t>
      </w:r>
      <w:r w:rsidRPr="00C22A60">
        <w:rPr>
          <w:sz w:val="14"/>
          <w:szCs w:val="14"/>
        </w:rPr>
        <w:br/>
      </w:r>
      <w:r w:rsidRPr="00C22A60">
        <w:rPr>
          <w:rStyle w:val="ui-provider"/>
          <w:sz w:val="14"/>
          <w:szCs w:val="14"/>
        </w:rPr>
        <w:t>Jaodernein = input("Willst du das Netzwerk Scannen (J/N)")</w:t>
      </w:r>
      <w:r w:rsidRPr="00C22A60">
        <w:rPr>
          <w:sz w:val="14"/>
          <w:szCs w:val="14"/>
        </w:rPr>
        <w:br/>
      </w:r>
      <w:r w:rsidRPr="00C22A60">
        <w:rPr>
          <w:rStyle w:val="ui-provider"/>
          <w:sz w:val="14"/>
          <w:szCs w:val="14"/>
        </w:rPr>
        <w:t>if Jaodernein == "J": #Wenn er den scann durchführen will dann wird Gescannt</w:t>
      </w:r>
      <w:r w:rsidRPr="00C22A60">
        <w:rPr>
          <w:sz w:val="14"/>
          <w:szCs w:val="14"/>
        </w:rPr>
        <w:br/>
      </w:r>
      <w:r w:rsidRPr="00C22A60">
        <w:rPr>
          <w:rStyle w:val="ui-provider"/>
          <w:sz w:val="14"/>
          <w:szCs w:val="14"/>
        </w:rPr>
        <w:t># Simulierung für ein erlebniss eines Scanns</w:t>
      </w:r>
      <w:r w:rsidRPr="00C22A60">
        <w:rPr>
          <w:sz w:val="14"/>
          <w:szCs w:val="14"/>
        </w:rPr>
        <w:br/>
      </w:r>
      <w:r w:rsidRPr="00C22A60">
        <w:rPr>
          <w:rStyle w:val="ui-provider"/>
          <w:sz w:val="14"/>
          <w:szCs w:val="14"/>
        </w:rPr>
        <w:t>print("Netzwerk-Scann wird Ausgeführt...")</w:t>
      </w:r>
      <w:r w:rsidRPr="00C22A60">
        <w:rPr>
          <w:sz w:val="14"/>
          <w:szCs w:val="14"/>
        </w:rPr>
        <w:br/>
      </w:r>
      <w:r w:rsidRPr="00C22A60">
        <w:rPr>
          <w:rStyle w:val="ui-provider"/>
          <w:sz w:val="14"/>
          <w:szCs w:val="14"/>
        </w:rPr>
        <w:t>time.sleep(3)</w:t>
      </w:r>
      <w:r w:rsidRPr="00C22A60">
        <w:rPr>
          <w:sz w:val="14"/>
          <w:szCs w:val="14"/>
        </w:rPr>
        <w:br/>
      </w:r>
      <w:r w:rsidRPr="00C22A60">
        <w:rPr>
          <w:rStyle w:val="ui-provider"/>
          <w:sz w:val="14"/>
          <w:szCs w:val="14"/>
        </w:rPr>
        <w:t>print("_________________________________________________________________")</w:t>
      </w:r>
      <w:r w:rsidRPr="00C22A60">
        <w:rPr>
          <w:sz w:val="14"/>
          <w:szCs w:val="14"/>
        </w:rPr>
        <w:br/>
      </w:r>
      <w:r w:rsidRPr="00C22A60">
        <w:rPr>
          <w:rStyle w:val="ui-provider"/>
          <w:sz w:val="14"/>
          <w:szCs w:val="14"/>
        </w:rPr>
        <w:t>print("5 Geräte Gefunden...")</w:t>
      </w:r>
      <w:r w:rsidRPr="00C22A60">
        <w:rPr>
          <w:sz w:val="14"/>
          <w:szCs w:val="14"/>
        </w:rPr>
        <w:br/>
      </w:r>
      <w:r w:rsidRPr="00C22A60">
        <w:rPr>
          <w:rStyle w:val="ui-provider"/>
          <w:sz w:val="14"/>
          <w:szCs w:val="14"/>
        </w:rPr>
        <w:t>time.sleep(3)</w:t>
      </w:r>
      <w:r w:rsidRPr="00C22A60">
        <w:rPr>
          <w:sz w:val="14"/>
          <w:szCs w:val="14"/>
        </w:rPr>
        <w:br/>
      </w:r>
      <w:r w:rsidRPr="00C22A60">
        <w:rPr>
          <w:rStyle w:val="ui-provider"/>
          <w:sz w:val="14"/>
          <w:szCs w:val="14"/>
        </w:rPr>
        <w:t>print("_________________________________________________________________")</w:t>
      </w:r>
      <w:r w:rsidRPr="00C22A60">
        <w:rPr>
          <w:sz w:val="14"/>
          <w:szCs w:val="14"/>
        </w:rPr>
        <w:br/>
      </w:r>
      <w:r w:rsidRPr="00C22A60">
        <w:rPr>
          <w:rStyle w:val="ui-provider"/>
          <w:sz w:val="14"/>
          <w:szCs w:val="14"/>
        </w:rPr>
        <w:t>print("Informationen Auslesen...")</w:t>
      </w:r>
      <w:r w:rsidRPr="00C22A60">
        <w:rPr>
          <w:sz w:val="14"/>
          <w:szCs w:val="14"/>
        </w:rPr>
        <w:br/>
      </w:r>
      <w:r w:rsidRPr="00C22A60">
        <w:rPr>
          <w:rStyle w:val="ui-provider"/>
          <w:sz w:val="14"/>
          <w:szCs w:val="14"/>
        </w:rPr>
        <w:t>time.sleep(3)</w:t>
      </w:r>
      <w:r w:rsidRPr="00C22A60">
        <w:rPr>
          <w:sz w:val="14"/>
          <w:szCs w:val="14"/>
        </w:rPr>
        <w:br/>
      </w:r>
      <w:r w:rsidRPr="00C22A60">
        <w:rPr>
          <w:rStyle w:val="ui-provider"/>
          <w:sz w:val="14"/>
          <w:szCs w:val="14"/>
        </w:rPr>
        <w:t>print("_________________________________________________________________")</w:t>
      </w:r>
      <w:r w:rsidRPr="00C22A60">
        <w:rPr>
          <w:sz w:val="14"/>
          <w:szCs w:val="14"/>
        </w:rPr>
        <w:br/>
      </w:r>
      <w:r w:rsidRPr="00C22A60">
        <w:rPr>
          <w:sz w:val="14"/>
          <w:szCs w:val="14"/>
        </w:rPr>
        <w:br/>
      </w:r>
      <w:r w:rsidRPr="00C22A60">
        <w:rPr>
          <w:rStyle w:val="ui-provider"/>
          <w:sz w:val="14"/>
          <w:szCs w:val="14"/>
        </w:rPr>
        <w:t># GUI erstellen</w:t>
      </w:r>
      <w:r w:rsidRPr="00C22A60">
        <w:rPr>
          <w:sz w:val="14"/>
          <w:szCs w:val="14"/>
        </w:rPr>
        <w:br/>
      </w:r>
      <w:r w:rsidRPr="00C22A60">
        <w:rPr>
          <w:rStyle w:val="ui-provider"/>
          <w:sz w:val="14"/>
          <w:szCs w:val="14"/>
        </w:rPr>
        <w:t>from tkinter import *</w:t>
      </w:r>
      <w:r w:rsidRPr="00C22A60">
        <w:rPr>
          <w:sz w:val="14"/>
          <w:szCs w:val="14"/>
        </w:rPr>
        <w:br/>
      </w:r>
      <w:r w:rsidRPr="00C22A60">
        <w:rPr>
          <w:sz w:val="14"/>
          <w:szCs w:val="14"/>
        </w:rPr>
        <w:br/>
      </w:r>
      <w:r w:rsidRPr="00C22A60">
        <w:rPr>
          <w:rStyle w:val="ui-provider"/>
          <w:sz w:val="14"/>
          <w:szCs w:val="14"/>
        </w:rPr>
        <w:t>from tkinter import ttk</w:t>
      </w:r>
      <w:r w:rsidRPr="00C22A60">
        <w:rPr>
          <w:sz w:val="14"/>
          <w:szCs w:val="14"/>
        </w:rPr>
        <w:br/>
      </w:r>
      <w:r w:rsidRPr="00C22A60">
        <w:rPr>
          <w:sz w:val="14"/>
          <w:szCs w:val="14"/>
        </w:rPr>
        <w:br/>
      </w:r>
      <w:r w:rsidRPr="00C22A60">
        <w:rPr>
          <w:rStyle w:val="ui-provider"/>
          <w:sz w:val="14"/>
          <w:szCs w:val="14"/>
        </w:rPr>
        <w:t>window = Tk()</w:t>
      </w:r>
      <w:r w:rsidRPr="00C22A60">
        <w:rPr>
          <w:sz w:val="14"/>
          <w:szCs w:val="14"/>
        </w:rPr>
        <w:br/>
      </w:r>
      <w:r w:rsidRPr="00C22A60">
        <w:rPr>
          <w:sz w:val="14"/>
          <w:szCs w:val="14"/>
        </w:rPr>
        <w:br/>
      </w:r>
      <w:r w:rsidRPr="00C22A60">
        <w:rPr>
          <w:rStyle w:val="ui-provider"/>
          <w:sz w:val="14"/>
          <w:szCs w:val="14"/>
        </w:rPr>
        <w:t># Fenstergrösse setzen</w:t>
      </w:r>
      <w:r w:rsidRPr="00C22A60">
        <w:rPr>
          <w:sz w:val="14"/>
          <w:szCs w:val="14"/>
        </w:rPr>
        <w:br/>
      </w:r>
      <w:r w:rsidRPr="00C22A60">
        <w:rPr>
          <w:rStyle w:val="ui-provider"/>
          <w:sz w:val="14"/>
          <w:szCs w:val="14"/>
        </w:rPr>
        <w:t>window.geometry('750x500')</w:t>
      </w:r>
      <w:r w:rsidRPr="00C22A60">
        <w:rPr>
          <w:sz w:val="14"/>
          <w:szCs w:val="14"/>
        </w:rPr>
        <w:br/>
      </w:r>
      <w:r w:rsidRPr="00C22A60">
        <w:rPr>
          <w:sz w:val="14"/>
          <w:szCs w:val="14"/>
        </w:rPr>
        <w:br/>
      </w:r>
      <w:r w:rsidRPr="00C22A60">
        <w:rPr>
          <w:rStyle w:val="ui-provider"/>
          <w:sz w:val="14"/>
          <w:szCs w:val="14"/>
        </w:rPr>
        <w:t># Titel setzen</w:t>
      </w:r>
      <w:r w:rsidRPr="00C22A60">
        <w:rPr>
          <w:sz w:val="14"/>
          <w:szCs w:val="14"/>
        </w:rPr>
        <w:br/>
      </w:r>
      <w:r w:rsidRPr="00C22A60">
        <w:rPr>
          <w:rStyle w:val="ui-provider"/>
          <w:sz w:val="14"/>
          <w:szCs w:val="14"/>
        </w:rPr>
        <w:t>window.title("Welcome to LikeGeeks app")</w:t>
      </w:r>
      <w:r w:rsidRPr="00C22A60">
        <w:rPr>
          <w:sz w:val="14"/>
          <w:szCs w:val="14"/>
        </w:rPr>
        <w:br/>
      </w:r>
      <w:r w:rsidRPr="00C22A60">
        <w:rPr>
          <w:sz w:val="14"/>
          <w:szCs w:val="14"/>
        </w:rPr>
        <w:br/>
      </w:r>
      <w:r w:rsidRPr="00C22A60">
        <w:rPr>
          <w:rStyle w:val="ui-provider"/>
          <w:sz w:val="14"/>
          <w:szCs w:val="14"/>
        </w:rPr>
        <w:t># Verschiedene Seiten Erstellen</w:t>
      </w:r>
      <w:r w:rsidRPr="00C22A60">
        <w:rPr>
          <w:sz w:val="14"/>
          <w:szCs w:val="14"/>
        </w:rPr>
        <w:br/>
      </w:r>
      <w:r w:rsidRPr="00C22A60">
        <w:rPr>
          <w:rStyle w:val="ui-provider"/>
          <w:sz w:val="14"/>
          <w:szCs w:val="14"/>
        </w:rPr>
        <w:t>tab_control = ttk.Notebook(window)</w:t>
      </w:r>
      <w:r w:rsidRPr="00C22A60">
        <w:rPr>
          <w:sz w:val="14"/>
          <w:szCs w:val="14"/>
        </w:rPr>
        <w:br/>
      </w:r>
      <w:r w:rsidRPr="00C22A60">
        <w:rPr>
          <w:sz w:val="14"/>
          <w:szCs w:val="14"/>
        </w:rPr>
        <w:br/>
      </w:r>
      <w:r w:rsidRPr="00C22A60">
        <w:rPr>
          <w:rStyle w:val="ui-provider"/>
          <w:sz w:val="14"/>
          <w:szCs w:val="14"/>
        </w:rPr>
        <w:t>tab1 = ttk.Frame(tab_control)</w:t>
      </w:r>
      <w:r w:rsidRPr="00C22A60">
        <w:rPr>
          <w:sz w:val="14"/>
          <w:szCs w:val="14"/>
        </w:rPr>
        <w:br/>
      </w:r>
      <w:r w:rsidRPr="00C22A60">
        <w:rPr>
          <w:sz w:val="14"/>
          <w:szCs w:val="14"/>
        </w:rPr>
        <w:br/>
      </w:r>
      <w:r w:rsidRPr="00C22A60">
        <w:rPr>
          <w:rStyle w:val="ui-provider"/>
          <w:sz w:val="14"/>
          <w:szCs w:val="14"/>
        </w:rPr>
        <w:t>tab2 = ttk.Frame(tab_control)</w:t>
      </w:r>
      <w:r w:rsidRPr="00C22A60">
        <w:rPr>
          <w:sz w:val="14"/>
          <w:szCs w:val="14"/>
        </w:rPr>
        <w:br/>
      </w:r>
      <w:r w:rsidRPr="00C22A60">
        <w:rPr>
          <w:sz w:val="14"/>
          <w:szCs w:val="14"/>
        </w:rPr>
        <w:br/>
      </w:r>
      <w:r w:rsidRPr="00C22A60">
        <w:rPr>
          <w:rStyle w:val="ui-provider"/>
          <w:sz w:val="14"/>
          <w:szCs w:val="14"/>
        </w:rPr>
        <w:t>tab3 = ttk.Frame(tab_control)</w:t>
      </w:r>
      <w:r w:rsidRPr="00C22A60">
        <w:rPr>
          <w:sz w:val="14"/>
          <w:szCs w:val="14"/>
        </w:rPr>
        <w:br/>
      </w:r>
      <w:r w:rsidRPr="00C22A60">
        <w:rPr>
          <w:sz w:val="14"/>
          <w:szCs w:val="14"/>
        </w:rPr>
        <w:br/>
      </w:r>
      <w:r w:rsidRPr="00C22A60">
        <w:rPr>
          <w:rStyle w:val="ui-provider"/>
          <w:sz w:val="14"/>
          <w:szCs w:val="14"/>
        </w:rPr>
        <w:t>tab4 = ttk.Frame(tab_control)</w:t>
      </w:r>
      <w:r w:rsidRPr="00C22A60">
        <w:rPr>
          <w:sz w:val="14"/>
          <w:szCs w:val="14"/>
        </w:rPr>
        <w:br/>
      </w:r>
      <w:r w:rsidRPr="00C22A60">
        <w:rPr>
          <w:sz w:val="14"/>
          <w:szCs w:val="14"/>
        </w:rPr>
        <w:br/>
      </w:r>
      <w:r w:rsidRPr="00C22A60">
        <w:rPr>
          <w:rStyle w:val="ui-provider"/>
          <w:sz w:val="14"/>
          <w:szCs w:val="14"/>
        </w:rPr>
        <w:t>tab5 = ttk.Frame(tab_control)</w:t>
      </w:r>
      <w:r w:rsidRPr="00C22A60">
        <w:rPr>
          <w:sz w:val="14"/>
          <w:szCs w:val="14"/>
        </w:rPr>
        <w:br/>
      </w:r>
      <w:r w:rsidRPr="00C22A60">
        <w:rPr>
          <w:sz w:val="14"/>
          <w:szCs w:val="14"/>
        </w:rPr>
        <w:br/>
      </w:r>
      <w:r w:rsidRPr="00C22A60">
        <w:rPr>
          <w:rStyle w:val="ui-provider"/>
          <w:sz w:val="14"/>
          <w:szCs w:val="14"/>
        </w:rPr>
        <w:t># Titel der Seiten definieren</w:t>
      </w:r>
      <w:r w:rsidRPr="00C22A60">
        <w:rPr>
          <w:sz w:val="14"/>
          <w:szCs w:val="14"/>
        </w:rPr>
        <w:br/>
      </w:r>
      <w:r w:rsidRPr="00C22A60">
        <w:rPr>
          <w:rStyle w:val="ui-provider"/>
          <w:sz w:val="14"/>
          <w:szCs w:val="14"/>
        </w:rPr>
        <w:t>tab_control.add(tab1, text='PC01')</w:t>
      </w:r>
      <w:r w:rsidRPr="00C22A60">
        <w:rPr>
          <w:sz w:val="14"/>
          <w:szCs w:val="14"/>
        </w:rPr>
        <w:br/>
      </w:r>
      <w:r w:rsidRPr="00C22A60">
        <w:rPr>
          <w:sz w:val="14"/>
          <w:szCs w:val="14"/>
        </w:rPr>
        <w:br/>
      </w:r>
      <w:r w:rsidRPr="00C22A60">
        <w:rPr>
          <w:rStyle w:val="ui-provider"/>
          <w:sz w:val="14"/>
          <w:szCs w:val="14"/>
        </w:rPr>
        <w:t>tab_control.add(tab2, text='PC02')</w:t>
      </w:r>
      <w:r w:rsidRPr="00C22A60">
        <w:rPr>
          <w:sz w:val="14"/>
          <w:szCs w:val="14"/>
        </w:rPr>
        <w:br/>
      </w:r>
      <w:r w:rsidRPr="00C22A60">
        <w:rPr>
          <w:sz w:val="14"/>
          <w:szCs w:val="14"/>
        </w:rPr>
        <w:br/>
      </w:r>
      <w:r w:rsidRPr="00C22A60">
        <w:rPr>
          <w:rStyle w:val="ui-provider"/>
          <w:sz w:val="14"/>
          <w:szCs w:val="14"/>
        </w:rPr>
        <w:t>tab_control.add(tab3, text='PC03')</w:t>
      </w:r>
      <w:r w:rsidRPr="00C22A60">
        <w:rPr>
          <w:sz w:val="14"/>
          <w:szCs w:val="14"/>
        </w:rPr>
        <w:br/>
      </w:r>
      <w:r w:rsidRPr="00C22A60">
        <w:rPr>
          <w:sz w:val="14"/>
          <w:szCs w:val="14"/>
        </w:rPr>
        <w:br/>
      </w:r>
      <w:r w:rsidRPr="00C22A60">
        <w:rPr>
          <w:rStyle w:val="ui-provider"/>
          <w:sz w:val="14"/>
          <w:szCs w:val="14"/>
        </w:rPr>
        <w:t>tab_control.add(tab4, text='PC04')</w:t>
      </w:r>
      <w:r w:rsidRPr="00C22A60">
        <w:rPr>
          <w:sz w:val="14"/>
          <w:szCs w:val="14"/>
        </w:rPr>
        <w:br/>
      </w:r>
      <w:r w:rsidRPr="00C22A60">
        <w:rPr>
          <w:sz w:val="14"/>
          <w:szCs w:val="14"/>
        </w:rPr>
        <w:br/>
      </w:r>
      <w:r w:rsidRPr="00C22A60">
        <w:rPr>
          <w:rStyle w:val="ui-provider"/>
          <w:sz w:val="14"/>
          <w:szCs w:val="14"/>
        </w:rPr>
        <w:t>tab_control.add(tab5, text='PC05')</w:t>
      </w:r>
      <w:r w:rsidRPr="00C22A60">
        <w:rPr>
          <w:sz w:val="14"/>
          <w:szCs w:val="14"/>
        </w:rPr>
        <w:br/>
      </w:r>
      <w:r w:rsidRPr="00C22A60">
        <w:rPr>
          <w:sz w:val="14"/>
          <w:szCs w:val="14"/>
        </w:rPr>
        <w:br/>
      </w:r>
      <w:r w:rsidRPr="00C22A60">
        <w:rPr>
          <w:rStyle w:val="ui-provider"/>
          <w:sz w:val="14"/>
          <w:szCs w:val="14"/>
        </w:rPr>
        <w:t># Inhalt der Seiten von den Simulierten PCs auslesen</w:t>
      </w:r>
      <w:r w:rsidRPr="00C22A60">
        <w:rPr>
          <w:sz w:val="14"/>
          <w:szCs w:val="14"/>
        </w:rPr>
        <w:br/>
      </w:r>
      <w:r w:rsidRPr="00C22A60">
        <w:rPr>
          <w:rStyle w:val="ui-provider"/>
          <w:sz w:val="14"/>
          <w:szCs w:val="14"/>
        </w:rPr>
        <w:t>lbl1 = Label(tab1, text=datei.read())</w:t>
      </w:r>
      <w:r w:rsidRPr="00C22A60">
        <w:rPr>
          <w:sz w:val="14"/>
          <w:szCs w:val="14"/>
        </w:rPr>
        <w:br/>
      </w:r>
      <w:r w:rsidRPr="00C22A60">
        <w:rPr>
          <w:sz w:val="14"/>
          <w:szCs w:val="14"/>
        </w:rPr>
        <w:br/>
      </w:r>
      <w:r w:rsidRPr="00C22A60">
        <w:rPr>
          <w:rStyle w:val="ui-provider"/>
          <w:sz w:val="14"/>
          <w:szCs w:val="14"/>
        </w:rPr>
        <w:t>lbl1.grid(column=0, row=0)</w:t>
      </w:r>
      <w:r w:rsidRPr="00C22A60">
        <w:rPr>
          <w:sz w:val="14"/>
          <w:szCs w:val="14"/>
        </w:rPr>
        <w:br/>
      </w:r>
      <w:r w:rsidRPr="00C22A60">
        <w:rPr>
          <w:sz w:val="14"/>
          <w:szCs w:val="14"/>
        </w:rPr>
        <w:br/>
      </w:r>
      <w:r w:rsidRPr="00C22A60">
        <w:rPr>
          <w:rStyle w:val="ui-provider"/>
          <w:sz w:val="14"/>
          <w:szCs w:val="14"/>
        </w:rPr>
        <w:t>lbl2 = Label(tab2, text=datei1.read())</w:t>
      </w:r>
      <w:r w:rsidRPr="00C22A60">
        <w:rPr>
          <w:sz w:val="14"/>
          <w:szCs w:val="14"/>
        </w:rPr>
        <w:br/>
      </w:r>
      <w:r w:rsidRPr="00C22A60">
        <w:rPr>
          <w:sz w:val="14"/>
          <w:szCs w:val="14"/>
        </w:rPr>
        <w:br/>
      </w:r>
      <w:r w:rsidRPr="00C22A60">
        <w:rPr>
          <w:rStyle w:val="ui-provider"/>
          <w:sz w:val="14"/>
          <w:szCs w:val="14"/>
        </w:rPr>
        <w:t>lbl2.grid(column=0, row=0)</w:t>
      </w:r>
      <w:r w:rsidRPr="00C22A60">
        <w:rPr>
          <w:sz w:val="14"/>
          <w:szCs w:val="14"/>
        </w:rPr>
        <w:br/>
      </w:r>
      <w:r w:rsidRPr="00C22A60">
        <w:rPr>
          <w:sz w:val="14"/>
          <w:szCs w:val="14"/>
        </w:rPr>
        <w:br/>
      </w:r>
      <w:r w:rsidRPr="00C22A60">
        <w:rPr>
          <w:rStyle w:val="ui-provider"/>
          <w:sz w:val="14"/>
          <w:szCs w:val="14"/>
        </w:rPr>
        <w:t>lbl3 = Label(tab3, text=datei2.read())</w:t>
      </w:r>
      <w:r w:rsidRPr="00C22A60">
        <w:rPr>
          <w:sz w:val="14"/>
          <w:szCs w:val="14"/>
        </w:rPr>
        <w:br/>
      </w:r>
      <w:r w:rsidRPr="00C22A60">
        <w:rPr>
          <w:sz w:val="14"/>
          <w:szCs w:val="14"/>
        </w:rPr>
        <w:br/>
      </w:r>
      <w:r w:rsidRPr="00C22A60">
        <w:rPr>
          <w:rStyle w:val="ui-provider"/>
          <w:sz w:val="14"/>
          <w:szCs w:val="14"/>
        </w:rPr>
        <w:t>lbl3.grid(column=0, row=0)</w:t>
      </w:r>
      <w:r w:rsidRPr="00C22A60">
        <w:rPr>
          <w:sz w:val="14"/>
          <w:szCs w:val="14"/>
        </w:rPr>
        <w:br/>
      </w:r>
      <w:r w:rsidRPr="00C22A60">
        <w:rPr>
          <w:sz w:val="14"/>
          <w:szCs w:val="14"/>
        </w:rPr>
        <w:br/>
      </w:r>
      <w:r w:rsidRPr="00C22A60">
        <w:rPr>
          <w:rStyle w:val="ui-provider"/>
          <w:sz w:val="14"/>
          <w:szCs w:val="14"/>
        </w:rPr>
        <w:t>lbl4 = Label(tab4, text=datei3.read())</w:t>
      </w:r>
      <w:r w:rsidRPr="00C22A60">
        <w:rPr>
          <w:sz w:val="14"/>
          <w:szCs w:val="14"/>
        </w:rPr>
        <w:br/>
      </w:r>
      <w:r w:rsidRPr="00C22A60">
        <w:rPr>
          <w:sz w:val="14"/>
          <w:szCs w:val="14"/>
        </w:rPr>
        <w:br/>
      </w:r>
      <w:r w:rsidRPr="00C22A60">
        <w:rPr>
          <w:rStyle w:val="ui-provider"/>
          <w:sz w:val="14"/>
          <w:szCs w:val="14"/>
        </w:rPr>
        <w:t>lbl4.grid(column=0, row=0)</w:t>
      </w:r>
      <w:r w:rsidRPr="00C22A60">
        <w:rPr>
          <w:sz w:val="14"/>
          <w:szCs w:val="14"/>
        </w:rPr>
        <w:br/>
      </w:r>
      <w:r w:rsidRPr="00C22A60">
        <w:rPr>
          <w:sz w:val="14"/>
          <w:szCs w:val="14"/>
        </w:rPr>
        <w:br/>
      </w:r>
      <w:r w:rsidRPr="00C22A60">
        <w:rPr>
          <w:rStyle w:val="ui-provider"/>
          <w:sz w:val="14"/>
          <w:szCs w:val="14"/>
        </w:rPr>
        <w:t>lbl5 = Label(tab5, text=datei4.read())</w:t>
      </w:r>
      <w:r w:rsidRPr="00C22A60">
        <w:rPr>
          <w:sz w:val="14"/>
          <w:szCs w:val="14"/>
        </w:rPr>
        <w:br/>
      </w:r>
      <w:r w:rsidRPr="00C22A60">
        <w:rPr>
          <w:sz w:val="14"/>
          <w:szCs w:val="14"/>
        </w:rPr>
        <w:br/>
      </w:r>
      <w:r w:rsidRPr="00C22A60">
        <w:rPr>
          <w:rStyle w:val="ui-provider"/>
          <w:sz w:val="14"/>
          <w:szCs w:val="14"/>
        </w:rPr>
        <w:t>lbl5.grid(column=0, row=0)</w:t>
      </w:r>
      <w:r w:rsidRPr="00C22A60">
        <w:rPr>
          <w:sz w:val="14"/>
          <w:szCs w:val="14"/>
        </w:rPr>
        <w:br/>
      </w:r>
      <w:r w:rsidRPr="00C22A60">
        <w:rPr>
          <w:sz w:val="14"/>
          <w:szCs w:val="14"/>
        </w:rPr>
        <w:br/>
      </w:r>
      <w:r w:rsidRPr="00C22A60">
        <w:rPr>
          <w:rStyle w:val="ui-provider"/>
          <w:sz w:val="14"/>
          <w:szCs w:val="14"/>
        </w:rPr>
        <w:t>tab_control.pack(expand=1, fill='both')</w:t>
      </w:r>
      <w:r w:rsidRPr="00C22A60">
        <w:rPr>
          <w:sz w:val="14"/>
          <w:szCs w:val="14"/>
        </w:rPr>
        <w:br/>
      </w:r>
      <w:r w:rsidRPr="00C22A60">
        <w:rPr>
          <w:sz w:val="14"/>
          <w:szCs w:val="14"/>
        </w:rPr>
        <w:br/>
      </w:r>
      <w:r w:rsidRPr="00C22A60">
        <w:rPr>
          <w:rStyle w:val="ui-provider"/>
          <w:sz w:val="14"/>
          <w:szCs w:val="14"/>
        </w:rPr>
        <w:t>#Fenster Permanent Ersichtlich Machen bis es geschlossen wird</w:t>
      </w:r>
      <w:r w:rsidRPr="00C22A60">
        <w:rPr>
          <w:sz w:val="14"/>
          <w:szCs w:val="14"/>
        </w:rPr>
        <w:br/>
      </w:r>
      <w:r w:rsidRPr="00C22A60">
        <w:rPr>
          <w:rStyle w:val="ui-provider"/>
          <w:sz w:val="14"/>
          <w:szCs w:val="14"/>
        </w:rPr>
        <w:t>window.mainloop()</w:t>
      </w:r>
      <w:r w:rsidRPr="00C22A60">
        <w:rPr>
          <w:sz w:val="14"/>
          <w:szCs w:val="14"/>
        </w:rPr>
        <w:br/>
      </w:r>
      <w:r w:rsidRPr="00C22A60">
        <w:rPr>
          <w:rStyle w:val="ui-provider"/>
          <w:sz w:val="14"/>
          <w:szCs w:val="14"/>
        </w:rPr>
        <w:t>break</w:t>
      </w:r>
      <w:r w:rsidRPr="00C22A60">
        <w:rPr>
          <w:sz w:val="14"/>
          <w:szCs w:val="14"/>
        </w:rPr>
        <w:br/>
      </w:r>
      <w:r w:rsidRPr="00C22A60">
        <w:rPr>
          <w:rStyle w:val="ui-provider"/>
          <w:sz w:val="14"/>
          <w:szCs w:val="14"/>
        </w:rPr>
        <w:t>elif Jaodernein == "N": #Wenn der User Den Scann nicht Durchführen will ist das Programm Beendet</w:t>
      </w:r>
      <w:r w:rsidRPr="00C22A60">
        <w:rPr>
          <w:sz w:val="14"/>
          <w:szCs w:val="14"/>
        </w:rPr>
        <w:br/>
      </w:r>
      <w:r w:rsidRPr="00C22A60">
        <w:rPr>
          <w:rStyle w:val="ui-provider"/>
          <w:sz w:val="14"/>
          <w:szCs w:val="14"/>
        </w:rPr>
        <w:t>print("Kein Netzwerk-Scann wird durchgeführt")</w:t>
      </w:r>
      <w:r w:rsidRPr="00C22A60">
        <w:rPr>
          <w:sz w:val="14"/>
          <w:szCs w:val="14"/>
        </w:rPr>
        <w:br/>
      </w:r>
      <w:r w:rsidRPr="00C22A60">
        <w:rPr>
          <w:rStyle w:val="ui-provider"/>
          <w:sz w:val="14"/>
          <w:szCs w:val="14"/>
        </w:rPr>
        <w:t>break</w:t>
      </w:r>
      <w:r w:rsidRPr="00C22A60">
        <w:rPr>
          <w:sz w:val="14"/>
          <w:szCs w:val="14"/>
        </w:rPr>
        <w:br/>
      </w:r>
      <w:r w:rsidRPr="00C22A60">
        <w:rPr>
          <w:rStyle w:val="ui-provider"/>
          <w:sz w:val="14"/>
          <w:szCs w:val="14"/>
        </w:rPr>
        <w:t>else: #Wenn der User etwas Anderes als J oder N eingibt dann fragt es ihn nochmal ob er Scannen will (Fehlerbehebung)</w:t>
      </w:r>
      <w:r w:rsidRPr="00C22A60">
        <w:rPr>
          <w:sz w:val="14"/>
          <w:szCs w:val="14"/>
        </w:rPr>
        <w:br/>
      </w:r>
      <w:r w:rsidRPr="00C22A60">
        <w:rPr>
          <w:rStyle w:val="ui-provider"/>
          <w:sz w:val="14"/>
          <w:szCs w:val="14"/>
        </w:rPr>
        <w:t>print("Ungültige eingabe")</w:t>
      </w:r>
      <w:r w:rsidRPr="00C22A60">
        <w:rPr>
          <w:sz w:val="14"/>
          <w:szCs w:val="14"/>
        </w:rPr>
        <w:br/>
      </w:r>
      <w:r w:rsidRPr="00C22A60">
        <w:rPr>
          <w:sz w:val="14"/>
          <w:szCs w:val="14"/>
        </w:rPr>
        <w:br/>
      </w:r>
      <w:r w:rsidRPr="00C22A60">
        <w:rPr>
          <w:rStyle w:val="ui-provider"/>
          <w:sz w:val="14"/>
          <w:szCs w:val="14"/>
        </w:rPr>
        <w:t> </w:t>
      </w:r>
    </w:p>
    <w:p w:rsidRPr="001A758F" w:rsidR="001A758F" w:rsidP="001A758F" w:rsidRDefault="001A758F" w14:paraId="50CDC80E" w14:textId="77777777">
      <w:pPr>
        <w:pStyle w:val="Text"/>
      </w:pPr>
    </w:p>
    <w:sectPr w:rsidRPr="001A758F" w:rsidR="001A758F" w:rsidSect="00D52C6D">
      <w:headerReference w:type="default" r:id="rId17"/>
      <w:footerReference w:type="default" r:id="rId18"/>
      <w:headerReference w:type="first" r:id="rId19"/>
      <w:footerReference w:type="first" r:id="rId20"/>
      <w:pgSz w:w="11906" w:h="16838" w:orient="portrait"/>
      <w:pgMar w:top="1440" w:right="1440" w:bottom="1440" w:left="1440" w:header="68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47C3" w:rsidP="00572BD0" w:rsidRDefault="009747C3" w14:paraId="15FFC3B0" w14:textId="77777777">
      <w:r>
        <w:separator/>
      </w:r>
    </w:p>
  </w:endnote>
  <w:endnote w:type="continuationSeparator" w:id="0">
    <w:p w:rsidR="009747C3" w:rsidP="00572BD0" w:rsidRDefault="009747C3" w14:paraId="5C4C2624" w14:textId="77777777">
      <w:r>
        <w:continuationSeparator/>
      </w:r>
    </w:p>
  </w:endnote>
  <w:endnote w:type="continuationNotice" w:id="1">
    <w:p w:rsidR="009747C3" w:rsidRDefault="009747C3" w14:paraId="33B378D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3A591C" w:rsidR="00F82209" w:rsidP="00742C6C" w:rsidRDefault="00F91602" w14:paraId="3310A5E7" w14:textId="7D453D0B">
    <w:pPr>
      <w:pStyle w:val="Footer"/>
    </w:pPr>
    <w:r w:rsidRPr="003A591C">
      <w:rPr>
        <w:noProof/>
        <w:lang w:eastAsia="de-CH"/>
      </w:rPr>
      <mc:AlternateContent>
        <mc:Choice Requires="wpg">
          <w:drawing>
            <wp:anchor distT="0" distB="0" distL="114300" distR="114300" simplePos="0" relativeHeight="251658240" behindDoc="0" locked="0" layoutInCell="1" allowOverlap="1" wp14:anchorId="3050E278" wp14:editId="2A0CEA90">
              <wp:simplePos x="0" y="0"/>
              <wp:positionH relativeFrom="rightMargin">
                <wp:posOffset>-1035126</wp:posOffset>
              </wp:positionH>
              <wp:positionV relativeFrom="topMargin">
                <wp:posOffset>8800186</wp:posOffset>
              </wp:positionV>
              <wp:extent cx="1901393" cy="1925076"/>
              <wp:effectExtent l="0" t="0" r="3810" b="0"/>
              <wp:wrapNone/>
              <wp:docPr id="70" name="Group 70"/>
              <wp:cNvGraphicFramePr/>
              <a:graphic xmlns:a="http://schemas.openxmlformats.org/drawingml/2006/main">
                <a:graphicData uri="http://schemas.microsoft.com/office/word/2010/wordprocessingGroup">
                  <wpg:wgp>
                    <wpg:cNvGrpSpPr/>
                    <wpg:grpSpPr>
                      <a:xfrm>
                        <a:off x="0" y="0"/>
                        <a:ext cx="1901393" cy="1925076"/>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28E05F67">
            <v:group id="Gruppe 70" style="position:absolute;margin-left:-81.5pt;margin-top:692.95pt;width:149.7pt;height:151.6pt;z-index:251659264;mso-position-horizontal-relative:right-margin-area;mso-position-vertical-relative:top-margin-area;mso-width-relative:margin;mso-height-relative:margin" coordsize="7317,7466" coordorigin=",121" o:spid="_x0000_s1026" w14:anchorId="0A9DF3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">
              <v:shape id="Freihandform 71" style="position:absolute;left:2560;top:121;width:4756;height:4733;visibility:visible;mso-wrap-style:square;v-text-anchor:top" coordsize="420,420" o:spid="_x0000_s1027" fillcolor="#8496b0 [1951]" stroked="f" path="m,420r,l416,r4,l,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v:path arrowok="t" o:connecttype="custom" o:connectlocs="0,473242;0,473242;471071,0;475601,0;0,473242" o:connectangles="0,0,0,0,0"/>
              </v:shape>
              <v:shape id="Freihandform 72" style="position:absolute;left:1341;top:487;width:5956;height:5927;visibility:visible;mso-wrap-style:square;v-text-anchor:top" coordsize="526,526" o:spid="_x0000_s1028" fillcolor="#8496b0 [1951]" stroked="f" path="m,526r,l522,r4,4l,5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v:path arrowok="t" o:connecttype="custom" o:connectlocs="0,592679;0,592679;591104,0;595634,4507;0,592679" o:connectangles="0,0,0,0,0"/>
              </v:shape>
              <v:shape id="Freihandform 73" style="position:absolute;left:1463;top:365;width:5854;height:5826;visibility:visible;mso-wrap-style:square;v-text-anchor:top" coordsize="517,517" o:spid="_x0000_s1029" fillcolor="#8496b0 [1951]" stroked="f" path="m,517r,-5l513,r4,l,5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v:path arrowok="t" o:connecttype="custom" o:connectlocs="0,582539;0,576905;580913,0;585443,0;0,582539" o:connectangles="0,0,0,0,0"/>
              </v:shape>
              <v:shape id="Freihandform 74" style="position:absolute;left:2072;top:975;width:5220;height:5206;visibility:visible;mso-wrap-style:square;v-text-anchor:top" coordsize="461,462" o:spid="_x0000_s1030" fillcolor="#8496b0 [1951]" stroked="f" path="m,462r,l457,r4,5l,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v:path arrowok="t" o:connecttype="custom" o:connectlocs="0,520566;0,520566;517499,0;522029,5634;0,520566" o:connectangles="0,0,0,0,0"/>
              </v:shape>
              <v:shape id="Freihandform 75" style="position:absolute;top:365;width:7315;height:7223;visibility:visible;mso-wrap-style:square;v-text-anchor:top" coordsize="646,641" o:spid="_x0000_s1031" fillcolor="#8496b0 [1951]" stroked="f" path="m5,641r-5,l642,r4,l5,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v:path arrowok="t" o:connecttype="custom" o:connectlocs="5662,722258;0,722258;726990,0;731520,0;5662,722258" o:connectangles="0,0,0,0,0"/>
              </v:shape>
              <w10:wrap anchorx="margin" anchory="margin"/>
            </v:group>
          </w:pict>
        </mc:Fallback>
      </mc:AlternateContent>
    </w:r>
    <w:r>
      <w:fldChar w:fldCharType="begin"/>
    </w:r>
    <w:r>
      <w:instrText>FILENAME \* MERGEFORMAT</w:instrText>
    </w:r>
    <w:r>
      <w:fldChar w:fldCharType="separate"/>
    </w:r>
    <w:r w:rsidR="00C30739">
      <w:rPr>
        <w:noProof/>
      </w:rPr>
      <w:t>inf-122-22x-sgx_LB1_Dokumentation_Nachname_Vorname.docx</w:t>
    </w:r>
    <w:r>
      <w:fldChar w:fldCharType="end"/>
    </w:r>
    <w:r w:rsidRPr="003A591C" w:rsidR="00F82209">
      <w:tab/>
    </w:r>
    <w:r w:rsidRPr="003A591C" w:rsidR="00F82209">
      <w:fldChar w:fldCharType="begin"/>
    </w:r>
    <w:r w:rsidRPr="003A591C" w:rsidR="00F82209">
      <w:instrText>PAGE   \* MERGEFORMAT</w:instrText>
    </w:r>
    <w:r w:rsidRPr="003A591C" w:rsidR="00F82209">
      <w:fldChar w:fldCharType="separate"/>
    </w:r>
    <w:r w:rsidRPr="00E51A3B" w:rsidR="00E51A3B">
      <w:rPr>
        <w:noProof/>
        <w:lang w:val="de-DE"/>
      </w:rPr>
      <w:t>7</w:t>
    </w:r>
    <w:r w:rsidRPr="003A591C" w:rsidR="00F8220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C6D" w:rsidP="00742C6C" w:rsidRDefault="00C30739" w14:paraId="6484F96A" w14:textId="14F2B16C">
    <w:pPr>
      <w:pStyle w:val="Footer"/>
    </w:pPr>
    <w:r>
      <w:fldChar w:fldCharType="begin"/>
    </w:r>
    <w:r>
      <w:instrText>FILENAME \* MERGEFORMAT</w:instrText>
    </w:r>
    <w:r>
      <w:fldChar w:fldCharType="separate"/>
    </w:r>
    <w:r>
      <w:rPr>
        <w:noProof/>
      </w:rPr>
      <w:t>inf-122-22x-sgx_LB1_Dokumentation_Nachname_Vorname.docx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47C3" w:rsidP="00572BD0" w:rsidRDefault="009747C3" w14:paraId="3838F565" w14:textId="77777777">
      <w:r>
        <w:separator/>
      </w:r>
    </w:p>
  </w:footnote>
  <w:footnote w:type="continuationSeparator" w:id="0">
    <w:p w:rsidR="009747C3" w:rsidP="00572BD0" w:rsidRDefault="009747C3" w14:paraId="17E5A0BD" w14:textId="77777777">
      <w:r>
        <w:continuationSeparator/>
      </w:r>
    </w:p>
  </w:footnote>
  <w:footnote w:type="continuationNotice" w:id="1">
    <w:p w:rsidR="009747C3" w:rsidRDefault="009747C3" w14:paraId="3978E7B3"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F24368" w:rsidR="00F82209" w:rsidP="00F56176" w:rsidRDefault="006565C4" w14:paraId="00775C64" w14:textId="129A01D3">
    <w:pPr>
      <w:pStyle w:val="Kopfzeile2"/>
    </w:pPr>
    <w:r w:rsidRPr="003A591C">
      <w:rPr>
        <w:noProof/>
        <w:lang w:eastAsia="de-CH"/>
      </w:rPr>
      <mc:AlternateContent>
        <mc:Choice Requires="wps">
          <w:drawing>
            <wp:anchor distT="0" distB="0" distL="114300" distR="114300" simplePos="0" relativeHeight="251658243" behindDoc="0" locked="0" layoutInCell="1" allowOverlap="1" wp14:anchorId="56A564BC" wp14:editId="2216648E">
              <wp:simplePos x="0" y="0"/>
              <wp:positionH relativeFrom="column">
                <wp:posOffset>386723</wp:posOffset>
              </wp:positionH>
              <wp:positionV relativeFrom="paragraph">
                <wp:posOffset>298450</wp:posOffset>
              </wp:positionV>
              <wp:extent cx="5400000" cy="0"/>
              <wp:effectExtent l="0" t="0" r="0" b="0"/>
              <wp:wrapNone/>
              <wp:docPr id="67" name="Free-form: 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00" cy="0"/>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12700">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72483ED8">
            <v:shape id="Freihandform 67" style="position:absolute;margin-left:30.45pt;margin-top:23.5pt;width:425.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spid="_x0000_s1026" fillcolor="#8496b0 [1951]" strokecolor="#8496b0 [1951]" strokeweight="1pt" path="m9,1966l,1957,1952,r9,9l9,196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" w14:anchorId="510FB6AB">
              <v:path arrowok="t" o:connecttype="custom" o:connectlocs="24783,1;0,1;5375217,0;5400000,0;24783,1" o:connectangles="0,0,0,0,0"/>
            </v:shape>
          </w:pict>
        </mc:Fallback>
      </mc:AlternateContent>
    </w:r>
    <w:r w:rsidRPr="003A591C">
      <w:rPr>
        <w:noProof/>
        <w:lang w:eastAsia="de-CH"/>
      </w:rPr>
      <mc:AlternateContent>
        <mc:Choice Requires="wps">
          <w:drawing>
            <wp:anchor distT="0" distB="0" distL="114300" distR="114300" simplePos="0" relativeHeight="251658242" behindDoc="0" locked="0" layoutInCell="1" allowOverlap="1" wp14:anchorId="501C5069" wp14:editId="6945A827">
              <wp:simplePos x="0" y="0"/>
              <wp:positionH relativeFrom="column">
                <wp:posOffset>0</wp:posOffset>
              </wp:positionH>
              <wp:positionV relativeFrom="paragraph">
                <wp:posOffset>256540</wp:posOffset>
              </wp:positionV>
              <wp:extent cx="5494020" cy="0"/>
              <wp:effectExtent l="0" t="0" r="0" b="0"/>
              <wp:wrapNone/>
              <wp:docPr id="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4020" cy="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9525">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49E55EBD">
            <v:shape id="Freihandform 68" style="position:absolute;margin-left:0;margin-top:20.2pt;width:432.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27,2732" o:spid="_x0000_s1026" fillcolor="#8496b0 [1951]" strokecolor="#8496b0 [1951]" path="m,2732r,-4l2722,r5,5l,273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" w14:anchorId="26F160B0">
              <v:path arrowok="t" o:connecttype="custom" o:connectlocs="0,1;0,1;5483947,0;5494020,0;0,1" o:connectangles="0,0,0,0,0"/>
            </v:shape>
          </w:pict>
        </mc:Fallback>
      </mc:AlternateContent>
    </w:r>
    <w:sdt>
      <w:sdtPr>
        <w:alias w:val="Titel"/>
        <w:tag w:val=""/>
        <w:id w:val="465252986"/>
        <w:placeholder>
          <w:docPart w:val="9139D831031F4DC7A4692F815168C07C"/>
        </w:placeholder>
        <w:dataBinding w:prefixMappings="xmlns:ns0='http://purl.org/dc/elements/1.1/' xmlns:ns1='http://schemas.openxmlformats.org/package/2006/metadata/core-properties' " w:xpath="/ns1:coreProperties[1]/ns0:title[1]" w:storeItemID="{6C3C8BC8-F283-45AE-878A-BAB7291924A1}"/>
        <w:text/>
      </w:sdtPr>
      <w:sdtEndPr/>
      <w:sdtContent>
        <w:r w:rsidR="003513DF">
          <w:t>Praxisarbeit NMAP-Projekt</w:t>
        </w:r>
      </w:sdtContent>
    </w:sdt>
    <w:r w:rsidRPr="003A591C" w:rsidR="00F82209">
      <w:t xml:space="preserve"> - </w:t>
    </w:r>
    <w:r w:rsidR="00F1064A">
      <w:fldChar w:fldCharType="begin"/>
    </w:r>
    <w:r w:rsidR="00F1064A">
      <w:instrText xml:space="preserve"> Styleref "Kandidat" </w:instrText>
    </w:r>
    <w:r w:rsidR="00F1064A">
      <w:fldChar w:fldCharType="separate"/>
    </w:r>
    <w:r w:rsidR="00BD3195">
      <w:rPr>
        <w:noProof/>
      </w:rPr>
      <w:t>INF-122-22C-Stammgruppe 3</w:t>
    </w:r>
    <w:r w:rsidR="00F1064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F56176" w:rsidR="006565C4" w:rsidP="00F56176" w:rsidRDefault="00EA298C" w14:paraId="04116ADC" w14:textId="77777777">
    <w:pPr>
      <w:pStyle w:val="Header"/>
    </w:pPr>
    <w:sdt>
      <w:sdtPr>
        <w:alias w:val="Firma"/>
        <w:tag w:val=""/>
        <w:id w:val="687497222"/>
        <w:placeholder>
          <w:docPart w:val="4B79E195536A4840A4AA146EA20957E9"/>
        </w:placeholder>
        <w:dataBinding w:prefixMappings="xmlns:ns0='http://schemas.openxmlformats.org/officeDocument/2006/extended-properties' " w:xpath="/ns0:Properties[1]/ns0:Company[1]" w:storeItemID="{6668398D-A668-4E3E-A5EB-62B293D839F1}"/>
        <w:text/>
      </w:sdtPr>
      <w:sdtEndPr/>
      <w:sdtContent>
        <w:r w:rsidRPr="00F56176" w:rsidR="00D52C6D">
          <w:t xml:space="preserve">gibb </w:t>
        </w:r>
        <w:r w:rsidRPr="00F56176" w:rsidR="00D52C6D">
          <w:t>- Abteilung IET</w:t>
        </w:r>
      </w:sdtContent>
    </w:sdt>
    <w:r w:rsidRPr="00F56176" w:rsidR="006565C4">
      <w:rPr>
        <w:noProof/>
      </w:rPr>
      <mc:AlternateContent>
        <mc:Choice Requires="wpg">
          <w:drawing>
            <wp:anchor distT="0" distB="0" distL="114300" distR="114300" simplePos="0" relativeHeight="251658241" behindDoc="1" locked="0" layoutInCell="1" allowOverlap="1" wp14:anchorId="4C8F6F67" wp14:editId="35B19B22">
              <wp:simplePos x="0" y="0"/>
              <wp:positionH relativeFrom="page">
                <wp:posOffset>1857375</wp:posOffset>
              </wp:positionH>
              <wp:positionV relativeFrom="page">
                <wp:posOffset>9248775</wp:posOffset>
              </wp:positionV>
              <wp:extent cx="4500245" cy="4646930"/>
              <wp:effectExtent l="990600" t="762000" r="890905" b="820420"/>
              <wp:wrapNone/>
              <wp:docPr id="38" name="Group 3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2699250">
                        <a:off x="0" y="0"/>
                        <a:ext cx="4500245" cy="4646930"/>
                        <a:chOff x="782637" y="109538"/>
                        <a:chExt cx="3546476" cy="3663950"/>
                      </a:xfrm>
                      <a:solidFill>
                        <a:schemeClr val="tx2">
                          <a:lumMod val="60000"/>
                          <a:lumOff val="40000"/>
                        </a:schemeClr>
                      </a:solidFill>
                    </wpg:grpSpPr>
                    <wps:wsp>
                      <wps:cNvPr id="40"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4421B3D9">
            <v:group id="Gruppe 2" style="position:absolute;margin-left:146.25pt;margin-top:728.25pt;width:354.35pt;height:365.9pt;rotation:2948301fd;z-index:-251655168;mso-position-horizontal-relative:page;mso-position-vertical-relative:page" coordsize="35464,36639" coordorigin="7826,1095" o:spid="_x0000_s1026" w14:anchorId="23C93F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">
              <o:lock v:ext="edit" aspectratio="t"/>
              <v:shape id="Freihandform 65" style="position:absolute;left:7826;top:2270;width:35465;height:35464;visibility:visible;mso-wrap-style:square;v-text-anchor:top" coordsize="2234,2234" o:spid="_x0000_s1027"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">
                <v:path arrowok="t" o:connecttype="custom" o:connectlocs="7938,3546475;0,3538538;3538538,0;3546475,7938;7938,3546475" o:connectangles="0,0,0,0,0"/>
              </v:shape>
              <v:shape id="Freihandform 66" style="position:absolute;left:8413;top:1095;width:34878;height:34877;visibility:visible;mso-wrap-style:square;v-text-anchor:top" coordsize="2197,2197" o:spid="_x0000_s1028"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">
                <v:path arrowok="t" o:connecttype="custom" o:connectlocs="14288,3487738;0,3481388;3473450,0;3487738,15875;14288,3487738" o:connectangles="0,0,0,0,0"/>
              </v:shape>
              <w10:wrap anchorx="page" anchory="page"/>
            </v:group>
          </w:pict>
        </mc:Fallback>
      </mc:AlternateContent>
    </w:r>
    <w:r w:rsidRPr="00F56176" w:rsidR="00D52C6D">
      <w:tab/>
    </w:r>
    <w:r w:rsidRPr="00F56176" w:rsidR="00D52C6D">
      <w:tab/>
    </w:r>
    <w:sdt>
      <w:sdtPr>
        <w:alias w:val="Autor"/>
        <w:tag w:val=""/>
        <w:id w:val="916438725"/>
        <w:placeholder>
          <w:docPart w:val="707B35B7FC84475D830F7FDAA03B0EC8"/>
        </w:placeholder>
        <w:dataBinding w:prefixMappings="xmlns:ns0='http://purl.org/dc/elements/1.1/' xmlns:ns1='http://schemas.openxmlformats.org/package/2006/metadata/core-properties' " w:xpath="/ns1:coreProperties[1]/ns0:creator[1]" w:storeItemID="{6C3C8BC8-F283-45AE-878A-BAB7291924A1}"/>
        <w:text/>
      </w:sdtPr>
      <w:sdtEndPr/>
      <w:sdtContent>
        <w:r w:rsidRPr="00F56176" w:rsidR="00D52C6D">
          <w:t>Urs Dummermuth</w:t>
        </w:r>
      </w:sdtContent>
    </w:sdt>
  </w:p>
</w:hdr>
</file>

<file path=word/intelligence2.xml><?xml version="1.0" encoding="utf-8"?>
<int2:intelligence xmlns:int2="http://schemas.microsoft.com/office/intelligence/2020/intelligence" xmlns:oel="http://schemas.microsoft.com/office/2019/extlst">
  <int2:observations>
    <int2:textHash int2:hashCode="lr7W0eza5blyMT" int2:id="BUXoq1mF">
      <int2:state int2:value="Rejected" int2:type="AugLoop_Text_Critique"/>
    </int2:textHash>
    <int2:textHash int2:hashCode="Dssy6tQU+vwuJe" int2:id="PrS5WOxX">
      <int2:state int2:value="Rejected" int2:type="AugLoop_Text_Critique"/>
    </int2:textHash>
    <int2:textHash int2:hashCode="9OP/v/dh7tLLv7" int2:id="V6xBgyFg">
      <int2:state int2:value="Rejected" int2:type="AugLoop_Text_Critique"/>
    </int2:textHash>
    <int2:textHash int2:hashCode="zuKePdn4aO0dxY" int2:id="XYmTKPJu">
      <int2:state int2:value="Rejected" int2:type="AugLoop_Text_Critique"/>
    </int2:textHash>
    <int2:textHash int2:hashCode="K5wK8Rkc2ozk3p" int2:id="rNu7gGJa">
      <int2:state int2:value="Rejected" int2:type="AugLoop_Text_Critique"/>
    </int2:textHash>
    <int2:textHash int2:hashCode="5QUjBHB9XRo9ej" int2:id="vxqd49z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DD7E"/>
    <w:multiLevelType w:val="hybridMultilevel"/>
    <w:tmpl w:val="FFFFFFFF"/>
    <w:lvl w:ilvl="0" w:tplc="D4DC9B32">
      <w:start w:val="1"/>
      <w:numFmt w:val="decimal"/>
      <w:lvlText w:val="%1."/>
      <w:lvlJc w:val="left"/>
      <w:pPr>
        <w:ind w:left="720" w:hanging="360"/>
      </w:pPr>
    </w:lvl>
    <w:lvl w:ilvl="1" w:tplc="787499EE">
      <w:start w:val="1"/>
      <w:numFmt w:val="lowerLetter"/>
      <w:lvlText w:val="%2."/>
      <w:lvlJc w:val="left"/>
      <w:pPr>
        <w:ind w:left="1440" w:hanging="360"/>
      </w:pPr>
    </w:lvl>
    <w:lvl w:ilvl="2" w:tplc="A9C67AB6">
      <w:start w:val="1"/>
      <w:numFmt w:val="lowerRoman"/>
      <w:lvlText w:val="%3."/>
      <w:lvlJc w:val="right"/>
      <w:pPr>
        <w:ind w:left="2160" w:hanging="180"/>
      </w:pPr>
    </w:lvl>
    <w:lvl w:ilvl="3" w:tplc="07A6A9FC">
      <w:start w:val="1"/>
      <w:numFmt w:val="decimal"/>
      <w:lvlText w:val="%4."/>
      <w:lvlJc w:val="left"/>
      <w:pPr>
        <w:ind w:left="2880" w:hanging="360"/>
      </w:pPr>
    </w:lvl>
    <w:lvl w:ilvl="4" w:tplc="D1F89060">
      <w:start w:val="1"/>
      <w:numFmt w:val="lowerLetter"/>
      <w:lvlText w:val="%5."/>
      <w:lvlJc w:val="left"/>
      <w:pPr>
        <w:ind w:left="3600" w:hanging="360"/>
      </w:pPr>
    </w:lvl>
    <w:lvl w:ilvl="5" w:tplc="4D72A5DC">
      <w:start w:val="1"/>
      <w:numFmt w:val="lowerRoman"/>
      <w:lvlText w:val="%6."/>
      <w:lvlJc w:val="right"/>
      <w:pPr>
        <w:ind w:left="4320" w:hanging="180"/>
      </w:pPr>
    </w:lvl>
    <w:lvl w:ilvl="6" w:tplc="91F6F074">
      <w:start w:val="1"/>
      <w:numFmt w:val="decimal"/>
      <w:lvlText w:val="%7."/>
      <w:lvlJc w:val="left"/>
      <w:pPr>
        <w:ind w:left="5040" w:hanging="360"/>
      </w:pPr>
    </w:lvl>
    <w:lvl w:ilvl="7" w:tplc="5380BEC2">
      <w:start w:val="1"/>
      <w:numFmt w:val="lowerLetter"/>
      <w:lvlText w:val="%8."/>
      <w:lvlJc w:val="left"/>
      <w:pPr>
        <w:ind w:left="5760" w:hanging="360"/>
      </w:pPr>
    </w:lvl>
    <w:lvl w:ilvl="8" w:tplc="BF62A932">
      <w:start w:val="1"/>
      <w:numFmt w:val="lowerRoman"/>
      <w:lvlText w:val="%9."/>
      <w:lvlJc w:val="right"/>
      <w:pPr>
        <w:ind w:left="6480" w:hanging="180"/>
      </w:pPr>
    </w:lvl>
  </w:abstractNum>
  <w:abstractNum w:abstractNumId="1" w15:restartNumberingAfterBreak="0">
    <w:nsid w:val="0165B52F"/>
    <w:multiLevelType w:val="hybridMultilevel"/>
    <w:tmpl w:val="FFFFFFFF"/>
    <w:lvl w:ilvl="0" w:tplc="71181E0A">
      <w:start w:val="1"/>
      <w:numFmt w:val="decimal"/>
      <w:lvlText w:val="%1."/>
      <w:lvlJc w:val="left"/>
      <w:pPr>
        <w:ind w:left="720" w:hanging="360"/>
      </w:pPr>
    </w:lvl>
    <w:lvl w:ilvl="1" w:tplc="B84AA62E">
      <w:start w:val="1"/>
      <w:numFmt w:val="lowerLetter"/>
      <w:lvlText w:val="%2."/>
      <w:lvlJc w:val="left"/>
      <w:pPr>
        <w:ind w:left="1440" w:hanging="360"/>
      </w:pPr>
    </w:lvl>
    <w:lvl w:ilvl="2" w:tplc="BACA58FC">
      <w:start w:val="1"/>
      <w:numFmt w:val="lowerRoman"/>
      <w:lvlText w:val="%3."/>
      <w:lvlJc w:val="right"/>
      <w:pPr>
        <w:ind w:left="2160" w:hanging="180"/>
      </w:pPr>
    </w:lvl>
    <w:lvl w:ilvl="3" w:tplc="25184E26">
      <w:start w:val="1"/>
      <w:numFmt w:val="decimal"/>
      <w:lvlText w:val="%4."/>
      <w:lvlJc w:val="left"/>
      <w:pPr>
        <w:ind w:left="2880" w:hanging="360"/>
      </w:pPr>
    </w:lvl>
    <w:lvl w:ilvl="4" w:tplc="899223E4">
      <w:start w:val="1"/>
      <w:numFmt w:val="lowerLetter"/>
      <w:lvlText w:val="%5."/>
      <w:lvlJc w:val="left"/>
      <w:pPr>
        <w:ind w:left="3600" w:hanging="360"/>
      </w:pPr>
    </w:lvl>
    <w:lvl w:ilvl="5" w:tplc="59D6DD38">
      <w:start w:val="1"/>
      <w:numFmt w:val="lowerRoman"/>
      <w:lvlText w:val="%6."/>
      <w:lvlJc w:val="right"/>
      <w:pPr>
        <w:ind w:left="4320" w:hanging="180"/>
      </w:pPr>
    </w:lvl>
    <w:lvl w:ilvl="6" w:tplc="59D48986">
      <w:start w:val="1"/>
      <w:numFmt w:val="decimal"/>
      <w:lvlText w:val="%7."/>
      <w:lvlJc w:val="left"/>
      <w:pPr>
        <w:ind w:left="5040" w:hanging="360"/>
      </w:pPr>
    </w:lvl>
    <w:lvl w:ilvl="7" w:tplc="57E43F38">
      <w:start w:val="1"/>
      <w:numFmt w:val="lowerLetter"/>
      <w:lvlText w:val="%8."/>
      <w:lvlJc w:val="left"/>
      <w:pPr>
        <w:ind w:left="5760" w:hanging="360"/>
      </w:pPr>
    </w:lvl>
    <w:lvl w:ilvl="8" w:tplc="937C9B32">
      <w:start w:val="1"/>
      <w:numFmt w:val="lowerRoman"/>
      <w:lvlText w:val="%9."/>
      <w:lvlJc w:val="right"/>
      <w:pPr>
        <w:ind w:left="6480" w:hanging="180"/>
      </w:pPr>
    </w:lvl>
  </w:abstractNum>
  <w:abstractNum w:abstractNumId="2" w15:restartNumberingAfterBreak="0">
    <w:nsid w:val="1BF412DF"/>
    <w:multiLevelType w:val="hybridMultilevel"/>
    <w:tmpl w:val="FFFFFFFF"/>
    <w:lvl w:ilvl="0" w:tplc="65445276">
      <w:start w:val="1"/>
      <w:numFmt w:val="bullet"/>
      <w:lvlText w:val=""/>
      <w:lvlJc w:val="left"/>
      <w:pPr>
        <w:ind w:left="720" w:hanging="360"/>
      </w:pPr>
      <w:rPr>
        <w:rFonts w:hint="default" w:ascii="Symbol" w:hAnsi="Symbol"/>
      </w:rPr>
    </w:lvl>
    <w:lvl w:ilvl="1" w:tplc="D084EAE6">
      <w:start w:val="1"/>
      <w:numFmt w:val="bullet"/>
      <w:lvlText w:val="o"/>
      <w:lvlJc w:val="left"/>
      <w:pPr>
        <w:ind w:left="1440" w:hanging="360"/>
      </w:pPr>
      <w:rPr>
        <w:rFonts w:hint="default" w:ascii="Courier New" w:hAnsi="Courier New"/>
      </w:rPr>
    </w:lvl>
    <w:lvl w:ilvl="2" w:tplc="17404944">
      <w:start w:val="1"/>
      <w:numFmt w:val="bullet"/>
      <w:lvlText w:val=""/>
      <w:lvlJc w:val="left"/>
      <w:pPr>
        <w:ind w:left="2160" w:hanging="360"/>
      </w:pPr>
      <w:rPr>
        <w:rFonts w:hint="default" w:ascii="Wingdings" w:hAnsi="Wingdings"/>
      </w:rPr>
    </w:lvl>
    <w:lvl w:ilvl="3" w:tplc="45EE1566">
      <w:start w:val="1"/>
      <w:numFmt w:val="bullet"/>
      <w:lvlText w:val=""/>
      <w:lvlJc w:val="left"/>
      <w:pPr>
        <w:ind w:left="2880" w:hanging="360"/>
      </w:pPr>
      <w:rPr>
        <w:rFonts w:hint="default" w:ascii="Symbol" w:hAnsi="Symbol"/>
      </w:rPr>
    </w:lvl>
    <w:lvl w:ilvl="4" w:tplc="6156B6B2">
      <w:start w:val="1"/>
      <w:numFmt w:val="bullet"/>
      <w:lvlText w:val="o"/>
      <w:lvlJc w:val="left"/>
      <w:pPr>
        <w:ind w:left="3600" w:hanging="360"/>
      </w:pPr>
      <w:rPr>
        <w:rFonts w:hint="default" w:ascii="Courier New" w:hAnsi="Courier New"/>
      </w:rPr>
    </w:lvl>
    <w:lvl w:ilvl="5" w:tplc="67AC956E">
      <w:start w:val="1"/>
      <w:numFmt w:val="bullet"/>
      <w:lvlText w:val=""/>
      <w:lvlJc w:val="left"/>
      <w:pPr>
        <w:ind w:left="4320" w:hanging="360"/>
      </w:pPr>
      <w:rPr>
        <w:rFonts w:hint="default" w:ascii="Wingdings" w:hAnsi="Wingdings"/>
      </w:rPr>
    </w:lvl>
    <w:lvl w:ilvl="6" w:tplc="3E2C9270">
      <w:start w:val="1"/>
      <w:numFmt w:val="bullet"/>
      <w:lvlText w:val=""/>
      <w:lvlJc w:val="left"/>
      <w:pPr>
        <w:ind w:left="5040" w:hanging="360"/>
      </w:pPr>
      <w:rPr>
        <w:rFonts w:hint="default" w:ascii="Symbol" w:hAnsi="Symbol"/>
      </w:rPr>
    </w:lvl>
    <w:lvl w:ilvl="7" w:tplc="6408016A">
      <w:start w:val="1"/>
      <w:numFmt w:val="bullet"/>
      <w:lvlText w:val="o"/>
      <w:lvlJc w:val="left"/>
      <w:pPr>
        <w:ind w:left="5760" w:hanging="360"/>
      </w:pPr>
      <w:rPr>
        <w:rFonts w:hint="default" w:ascii="Courier New" w:hAnsi="Courier New"/>
      </w:rPr>
    </w:lvl>
    <w:lvl w:ilvl="8" w:tplc="8C984EC0">
      <w:start w:val="1"/>
      <w:numFmt w:val="bullet"/>
      <w:lvlText w:val=""/>
      <w:lvlJc w:val="left"/>
      <w:pPr>
        <w:ind w:left="6480" w:hanging="360"/>
      </w:pPr>
      <w:rPr>
        <w:rFonts w:hint="default" w:ascii="Wingdings" w:hAnsi="Wingdings"/>
      </w:rPr>
    </w:lvl>
  </w:abstractNum>
  <w:abstractNum w:abstractNumId="3" w15:restartNumberingAfterBreak="0">
    <w:nsid w:val="441FC24F"/>
    <w:multiLevelType w:val="hybridMultilevel"/>
    <w:tmpl w:val="FFFFFFFF"/>
    <w:lvl w:ilvl="0" w:tplc="AED0DD60">
      <w:start w:val="1"/>
      <w:numFmt w:val="bullet"/>
      <w:lvlText w:val=""/>
      <w:lvlJc w:val="left"/>
      <w:pPr>
        <w:ind w:left="720" w:hanging="360"/>
      </w:pPr>
      <w:rPr>
        <w:rFonts w:hint="default" w:ascii="Symbol" w:hAnsi="Symbol"/>
      </w:rPr>
    </w:lvl>
    <w:lvl w:ilvl="1" w:tplc="3D08AF68">
      <w:start w:val="1"/>
      <w:numFmt w:val="bullet"/>
      <w:lvlText w:val="o"/>
      <w:lvlJc w:val="left"/>
      <w:pPr>
        <w:ind w:left="1440" w:hanging="360"/>
      </w:pPr>
      <w:rPr>
        <w:rFonts w:hint="default" w:ascii="Courier New" w:hAnsi="Courier New"/>
      </w:rPr>
    </w:lvl>
    <w:lvl w:ilvl="2" w:tplc="D0225CA2">
      <w:start w:val="1"/>
      <w:numFmt w:val="bullet"/>
      <w:lvlText w:val=""/>
      <w:lvlJc w:val="left"/>
      <w:pPr>
        <w:ind w:left="2160" w:hanging="360"/>
      </w:pPr>
      <w:rPr>
        <w:rFonts w:hint="default" w:ascii="Wingdings" w:hAnsi="Wingdings"/>
      </w:rPr>
    </w:lvl>
    <w:lvl w:ilvl="3" w:tplc="2BCA588A">
      <w:start w:val="1"/>
      <w:numFmt w:val="bullet"/>
      <w:lvlText w:val=""/>
      <w:lvlJc w:val="left"/>
      <w:pPr>
        <w:ind w:left="2880" w:hanging="360"/>
      </w:pPr>
      <w:rPr>
        <w:rFonts w:hint="default" w:ascii="Symbol" w:hAnsi="Symbol"/>
      </w:rPr>
    </w:lvl>
    <w:lvl w:ilvl="4" w:tplc="3870A044">
      <w:start w:val="1"/>
      <w:numFmt w:val="bullet"/>
      <w:lvlText w:val="o"/>
      <w:lvlJc w:val="left"/>
      <w:pPr>
        <w:ind w:left="3600" w:hanging="360"/>
      </w:pPr>
      <w:rPr>
        <w:rFonts w:hint="default" w:ascii="Courier New" w:hAnsi="Courier New"/>
      </w:rPr>
    </w:lvl>
    <w:lvl w:ilvl="5" w:tplc="F14C71FC">
      <w:start w:val="1"/>
      <w:numFmt w:val="bullet"/>
      <w:lvlText w:val=""/>
      <w:lvlJc w:val="left"/>
      <w:pPr>
        <w:ind w:left="4320" w:hanging="360"/>
      </w:pPr>
      <w:rPr>
        <w:rFonts w:hint="default" w:ascii="Wingdings" w:hAnsi="Wingdings"/>
      </w:rPr>
    </w:lvl>
    <w:lvl w:ilvl="6" w:tplc="66B822AC">
      <w:start w:val="1"/>
      <w:numFmt w:val="bullet"/>
      <w:lvlText w:val=""/>
      <w:lvlJc w:val="left"/>
      <w:pPr>
        <w:ind w:left="5040" w:hanging="360"/>
      </w:pPr>
      <w:rPr>
        <w:rFonts w:hint="default" w:ascii="Symbol" w:hAnsi="Symbol"/>
      </w:rPr>
    </w:lvl>
    <w:lvl w:ilvl="7" w:tplc="710C3B30">
      <w:start w:val="1"/>
      <w:numFmt w:val="bullet"/>
      <w:lvlText w:val="o"/>
      <w:lvlJc w:val="left"/>
      <w:pPr>
        <w:ind w:left="5760" w:hanging="360"/>
      </w:pPr>
      <w:rPr>
        <w:rFonts w:hint="default" w:ascii="Courier New" w:hAnsi="Courier New"/>
      </w:rPr>
    </w:lvl>
    <w:lvl w:ilvl="8" w:tplc="F7C04462">
      <w:start w:val="1"/>
      <w:numFmt w:val="bullet"/>
      <w:lvlText w:val=""/>
      <w:lvlJc w:val="left"/>
      <w:pPr>
        <w:ind w:left="6480" w:hanging="360"/>
      </w:pPr>
      <w:rPr>
        <w:rFonts w:hint="default" w:ascii="Wingdings" w:hAnsi="Wingdings"/>
      </w:rPr>
    </w:lvl>
  </w:abstractNum>
  <w:abstractNum w:abstractNumId="4" w15:restartNumberingAfterBreak="0">
    <w:nsid w:val="453CD192"/>
    <w:multiLevelType w:val="hybridMultilevel"/>
    <w:tmpl w:val="FFFFFFFF"/>
    <w:lvl w:ilvl="0" w:tplc="060EB384">
      <w:start w:val="1"/>
      <w:numFmt w:val="bullet"/>
      <w:lvlText w:val="-"/>
      <w:lvlJc w:val="left"/>
      <w:pPr>
        <w:ind w:left="720" w:hanging="360"/>
      </w:pPr>
      <w:rPr>
        <w:rFonts w:hint="default" w:ascii="Calibri" w:hAnsi="Calibri"/>
      </w:rPr>
    </w:lvl>
    <w:lvl w:ilvl="1" w:tplc="7FEE3F30">
      <w:start w:val="1"/>
      <w:numFmt w:val="bullet"/>
      <w:lvlText w:val="o"/>
      <w:lvlJc w:val="left"/>
      <w:pPr>
        <w:ind w:left="1440" w:hanging="360"/>
      </w:pPr>
      <w:rPr>
        <w:rFonts w:hint="default" w:ascii="Courier New" w:hAnsi="Courier New"/>
      </w:rPr>
    </w:lvl>
    <w:lvl w:ilvl="2" w:tplc="99B65712">
      <w:start w:val="1"/>
      <w:numFmt w:val="bullet"/>
      <w:lvlText w:val=""/>
      <w:lvlJc w:val="left"/>
      <w:pPr>
        <w:ind w:left="2160" w:hanging="360"/>
      </w:pPr>
      <w:rPr>
        <w:rFonts w:hint="default" w:ascii="Wingdings" w:hAnsi="Wingdings"/>
      </w:rPr>
    </w:lvl>
    <w:lvl w:ilvl="3" w:tplc="C1628704">
      <w:start w:val="1"/>
      <w:numFmt w:val="bullet"/>
      <w:lvlText w:val=""/>
      <w:lvlJc w:val="left"/>
      <w:pPr>
        <w:ind w:left="2880" w:hanging="360"/>
      </w:pPr>
      <w:rPr>
        <w:rFonts w:hint="default" w:ascii="Symbol" w:hAnsi="Symbol"/>
      </w:rPr>
    </w:lvl>
    <w:lvl w:ilvl="4" w:tplc="1B68ED22">
      <w:start w:val="1"/>
      <w:numFmt w:val="bullet"/>
      <w:lvlText w:val="o"/>
      <w:lvlJc w:val="left"/>
      <w:pPr>
        <w:ind w:left="3600" w:hanging="360"/>
      </w:pPr>
      <w:rPr>
        <w:rFonts w:hint="default" w:ascii="Courier New" w:hAnsi="Courier New"/>
      </w:rPr>
    </w:lvl>
    <w:lvl w:ilvl="5" w:tplc="EFA65472">
      <w:start w:val="1"/>
      <w:numFmt w:val="bullet"/>
      <w:lvlText w:val=""/>
      <w:lvlJc w:val="left"/>
      <w:pPr>
        <w:ind w:left="4320" w:hanging="360"/>
      </w:pPr>
      <w:rPr>
        <w:rFonts w:hint="default" w:ascii="Wingdings" w:hAnsi="Wingdings"/>
      </w:rPr>
    </w:lvl>
    <w:lvl w:ilvl="6" w:tplc="29F4CF8E">
      <w:start w:val="1"/>
      <w:numFmt w:val="bullet"/>
      <w:lvlText w:val=""/>
      <w:lvlJc w:val="left"/>
      <w:pPr>
        <w:ind w:left="5040" w:hanging="360"/>
      </w:pPr>
      <w:rPr>
        <w:rFonts w:hint="default" w:ascii="Symbol" w:hAnsi="Symbol"/>
      </w:rPr>
    </w:lvl>
    <w:lvl w:ilvl="7" w:tplc="F870A968">
      <w:start w:val="1"/>
      <w:numFmt w:val="bullet"/>
      <w:lvlText w:val="o"/>
      <w:lvlJc w:val="left"/>
      <w:pPr>
        <w:ind w:left="5760" w:hanging="360"/>
      </w:pPr>
      <w:rPr>
        <w:rFonts w:hint="default" w:ascii="Courier New" w:hAnsi="Courier New"/>
      </w:rPr>
    </w:lvl>
    <w:lvl w:ilvl="8" w:tplc="6C3A7B56">
      <w:start w:val="1"/>
      <w:numFmt w:val="bullet"/>
      <w:lvlText w:val=""/>
      <w:lvlJc w:val="left"/>
      <w:pPr>
        <w:ind w:left="6480" w:hanging="360"/>
      </w:pPr>
      <w:rPr>
        <w:rFonts w:hint="default" w:ascii="Wingdings" w:hAnsi="Wingdings"/>
      </w:rPr>
    </w:lvl>
  </w:abstractNum>
  <w:abstractNum w:abstractNumId="5" w15:restartNumberingAfterBreak="0">
    <w:nsid w:val="455CADC0"/>
    <w:multiLevelType w:val="hybridMultilevel"/>
    <w:tmpl w:val="FFFFFFFF"/>
    <w:lvl w:ilvl="0" w:tplc="A2B6C398">
      <w:start w:val="1"/>
      <w:numFmt w:val="bullet"/>
      <w:lvlText w:val="-"/>
      <w:lvlJc w:val="left"/>
      <w:pPr>
        <w:ind w:left="720" w:hanging="360"/>
      </w:pPr>
      <w:rPr>
        <w:rFonts w:hint="default" w:ascii="Calibri" w:hAnsi="Calibri"/>
      </w:rPr>
    </w:lvl>
    <w:lvl w:ilvl="1" w:tplc="3C723AE2">
      <w:start w:val="1"/>
      <w:numFmt w:val="bullet"/>
      <w:lvlText w:val="o"/>
      <w:lvlJc w:val="left"/>
      <w:pPr>
        <w:ind w:left="1440" w:hanging="360"/>
      </w:pPr>
      <w:rPr>
        <w:rFonts w:hint="default" w:ascii="Courier New" w:hAnsi="Courier New"/>
      </w:rPr>
    </w:lvl>
    <w:lvl w:ilvl="2" w:tplc="730AD724">
      <w:start w:val="1"/>
      <w:numFmt w:val="bullet"/>
      <w:lvlText w:val=""/>
      <w:lvlJc w:val="left"/>
      <w:pPr>
        <w:ind w:left="2160" w:hanging="360"/>
      </w:pPr>
      <w:rPr>
        <w:rFonts w:hint="default" w:ascii="Wingdings" w:hAnsi="Wingdings"/>
      </w:rPr>
    </w:lvl>
    <w:lvl w:ilvl="3" w:tplc="22BE3574">
      <w:start w:val="1"/>
      <w:numFmt w:val="bullet"/>
      <w:lvlText w:val=""/>
      <w:lvlJc w:val="left"/>
      <w:pPr>
        <w:ind w:left="2880" w:hanging="360"/>
      </w:pPr>
      <w:rPr>
        <w:rFonts w:hint="default" w:ascii="Symbol" w:hAnsi="Symbol"/>
      </w:rPr>
    </w:lvl>
    <w:lvl w:ilvl="4" w:tplc="20F84938">
      <w:start w:val="1"/>
      <w:numFmt w:val="bullet"/>
      <w:lvlText w:val="o"/>
      <w:lvlJc w:val="left"/>
      <w:pPr>
        <w:ind w:left="3600" w:hanging="360"/>
      </w:pPr>
      <w:rPr>
        <w:rFonts w:hint="default" w:ascii="Courier New" w:hAnsi="Courier New"/>
      </w:rPr>
    </w:lvl>
    <w:lvl w:ilvl="5" w:tplc="446EAB4E">
      <w:start w:val="1"/>
      <w:numFmt w:val="bullet"/>
      <w:lvlText w:val=""/>
      <w:lvlJc w:val="left"/>
      <w:pPr>
        <w:ind w:left="4320" w:hanging="360"/>
      </w:pPr>
      <w:rPr>
        <w:rFonts w:hint="default" w:ascii="Wingdings" w:hAnsi="Wingdings"/>
      </w:rPr>
    </w:lvl>
    <w:lvl w:ilvl="6" w:tplc="44387146">
      <w:start w:val="1"/>
      <w:numFmt w:val="bullet"/>
      <w:lvlText w:val=""/>
      <w:lvlJc w:val="left"/>
      <w:pPr>
        <w:ind w:left="5040" w:hanging="360"/>
      </w:pPr>
      <w:rPr>
        <w:rFonts w:hint="default" w:ascii="Symbol" w:hAnsi="Symbol"/>
      </w:rPr>
    </w:lvl>
    <w:lvl w:ilvl="7" w:tplc="156070FC">
      <w:start w:val="1"/>
      <w:numFmt w:val="bullet"/>
      <w:lvlText w:val="o"/>
      <w:lvlJc w:val="left"/>
      <w:pPr>
        <w:ind w:left="5760" w:hanging="360"/>
      </w:pPr>
      <w:rPr>
        <w:rFonts w:hint="default" w:ascii="Courier New" w:hAnsi="Courier New"/>
      </w:rPr>
    </w:lvl>
    <w:lvl w:ilvl="8" w:tplc="050A8C68">
      <w:start w:val="1"/>
      <w:numFmt w:val="bullet"/>
      <w:lvlText w:val=""/>
      <w:lvlJc w:val="left"/>
      <w:pPr>
        <w:ind w:left="6480" w:hanging="360"/>
      </w:pPr>
      <w:rPr>
        <w:rFonts w:hint="default" w:ascii="Wingdings" w:hAnsi="Wingdings"/>
      </w:rPr>
    </w:lvl>
  </w:abstractNum>
  <w:abstractNum w:abstractNumId="6" w15:restartNumberingAfterBreak="0">
    <w:nsid w:val="5C7376EB"/>
    <w:multiLevelType w:val="hybridMultilevel"/>
    <w:tmpl w:val="979CB38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5CCC7818"/>
    <w:multiLevelType w:val="hybridMultilevel"/>
    <w:tmpl w:val="FFFFFFFF"/>
    <w:lvl w:ilvl="0" w:tplc="975AC830">
      <w:start w:val="1"/>
      <w:numFmt w:val="bullet"/>
      <w:lvlText w:val=""/>
      <w:lvlJc w:val="left"/>
      <w:pPr>
        <w:ind w:left="720" w:hanging="360"/>
      </w:pPr>
      <w:rPr>
        <w:rFonts w:hint="default" w:ascii="Symbol" w:hAnsi="Symbol"/>
      </w:rPr>
    </w:lvl>
    <w:lvl w:ilvl="1" w:tplc="6D26BDBE">
      <w:start w:val="1"/>
      <w:numFmt w:val="bullet"/>
      <w:lvlText w:val="o"/>
      <w:lvlJc w:val="left"/>
      <w:pPr>
        <w:ind w:left="1440" w:hanging="360"/>
      </w:pPr>
      <w:rPr>
        <w:rFonts w:hint="default" w:ascii="Courier New" w:hAnsi="Courier New"/>
      </w:rPr>
    </w:lvl>
    <w:lvl w:ilvl="2" w:tplc="9ABEE736">
      <w:start w:val="1"/>
      <w:numFmt w:val="bullet"/>
      <w:lvlText w:val=""/>
      <w:lvlJc w:val="left"/>
      <w:pPr>
        <w:ind w:left="2160" w:hanging="360"/>
      </w:pPr>
      <w:rPr>
        <w:rFonts w:hint="default" w:ascii="Wingdings" w:hAnsi="Wingdings"/>
      </w:rPr>
    </w:lvl>
    <w:lvl w:ilvl="3" w:tplc="BCFA7454">
      <w:start w:val="1"/>
      <w:numFmt w:val="bullet"/>
      <w:lvlText w:val=""/>
      <w:lvlJc w:val="left"/>
      <w:pPr>
        <w:ind w:left="2880" w:hanging="360"/>
      </w:pPr>
      <w:rPr>
        <w:rFonts w:hint="default" w:ascii="Symbol" w:hAnsi="Symbol"/>
      </w:rPr>
    </w:lvl>
    <w:lvl w:ilvl="4" w:tplc="1416EBE6">
      <w:start w:val="1"/>
      <w:numFmt w:val="bullet"/>
      <w:lvlText w:val="o"/>
      <w:lvlJc w:val="left"/>
      <w:pPr>
        <w:ind w:left="3600" w:hanging="360"/>
      </w:pPr>
      <w:rPr>
        <w:rFonts w:hint="default" w:ascii="Courier New" w:hAnsi="Courier New"/>
      </w:rPr>
    </w:lvl>
    <w:lvl w:ilvl="5" w:tplc="9C0058C4">
      <w:start w:val="1"/>
      <w:numFmt w:val="bullet"/>
      <w:lvlText w:val=""/>
      <w:lvlJc w:val="left"/>
      <w:pPr>
        <w:ind w:left="4320" w:hanging="360"/>
      </w:pPr>
      <w:rPr>
        <w:rFonts w:hint="default" w:ascii="Wingdings" w:hAnsi="Wingdings"/>
      </w:rPr>
    </w:lvl>
    <w:lvl w:ilvl="6" w:tplc="EDAEC630">
      <w:start w:val="1"/>
      <w:numFmt w:val="bullet"/>
      <w:lvlText w:val=""/>
      <w:lvlJc w:val="left"/>
      <w:pPr>
        <w:ind w:left="5040" w:hanging="360"/>
      </w:pPr>
      <w:rPr>
        <w:rFonts w:hint="default" w:ascii="Symbol" w:hAnsi="Symbol"/>
      </w:rPr>
    </w:lvl>
    <w:lvl w:ilvl="7" w:tplc="AAE8218A">
      <w:start w:val="1"/>
      <w:numFmt w:val="bullet"/>
      <w:lvlText w:val="o"/>
      <w:lvlJc w:val="left"/>
      <w:pPr>
        <w:ind w:left="5760" w:hanging="360"/>
      </w:pPr>
      <w:rPr>
        <w:rFonts w:hint="default" w:ascii="Courier New" w:hAnsi="Courier New"/>
      </w:rPr>
    </w:lvl>
    <w:lvl w:ilvl="8" w:tplc="1210356A">
      <w:start w:val="1"/>
      <w:numFmt w:val="bullet"/>
      <w:lvlText w:val=""/>
      <w:lvlJc w:val="left"/>
      <w:pPr>
        <w:ind w:left="6480" w:hanging="360"/>
      </w:pPr>
      <w:rPr>
        <w:rFonts w:hint="default" w:ascii="Wingdings" w:hAnsi="Wingdings"/>
      </w:rPr>
    </w:lvl>
  </w:abstractNum>
  <w:abstractNum w:abstractNumId="8" w15:restartNumberingAfterBreak="0">
    <w:nsid w:val="5F395E62"/>
    <w:multiLevelType w:val="hybridMultilevel"/>
    <w:tmpl w:val="4ADEBE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36FFB68"/>
    <w:multiLevelType w:val="hybridMultilevel"/>
    <w:tmpl w:val="FFFFFFFF"/>
    <w:lvl w:ilvl="0" w:tplc="04F0DF84">
      <w:start w:val="1"/>
      <w:numFmt w:val="bullet"/>
      <w:lvlText w:val="-"/>
      <w:lvlJc w:val="left"/>
      <w:pPr>
        <w:ind w:left="720" w:hanging="360"/>
      </w:pPr>
      <w:rPr>
        <w:rFonts w:hint="default" w:ascii="Calibri" w:hAnsi="Calibri"/>
      </w:rPr>
    </w:lvl>
    <w:lvl w:ilvl="1" w:tplc="49722194">
      <w:start w:val="1"/>
      <w:numFmt w:val="bullet"/>
      <w:lvlText w:val="o"/>
      <w:lvlJc w:val="left"/>
      <w:pPr>
        <w:ind w:left="1440" w:hanging="360"/>
      </w:pPr>
      <w:rPr>
        <w:rFonts w:hint="default" w:ascii="Courier New" w:hAnsi="Courier New"/>
      </w:rPr>
    </w:lvl>
    <w:lvl w:ilvl="2" w:tplc="8B908106">
      <w:start w:val="1"/>
      <w:numFmt w:val="bullet"/>
      <w:lvlText w:val=""/>
      <w:lvlJc w:val="left"/>
      <w:pPr>
        <w:ind w:left="2160" w:hanging="360"/>
      </w:pPr>
      <w:rPr>
        <w:rFonts w:hint="default" w:ascii="Wingdings" w:hAnsi="Wingdings"/>
      </w:rPr>
    </w:lvl>
    <w:lvl w:ilvl="3" w:tplc="6666EED8">
      <w:start w:val="1"/>
      <w:numFmt w:val="bullet"/>
      <w:lvlText w:val=""/>
      <w:lvlJc w:val="left"/>
      <w:pPr>
        <w:ind w:left="2880" w:hanging="360"/>
      </w:pPr>
      <w:rPr>
        <w:rFonts w:hint="default" w:ascii="Symbol" w:hAnsi="Symbol"/>
      </w:rPr>
    </w:lvl>
    <w:lvl w:ilvl="4" w:tplc="95B4A7C0">
      <w:start w:val="1"/>
      <w:numFmt w:val="bullet"/>
      <w:lvlText w:val="o"/>
      <w:lvlJc w:val="left"/>
      <w:pPr>
        <w:ind w:left="3600" w:hanging="360"/>
      </w:pPr>
      <w:rPr>
        <w:rFonts w:hint="default" w:ascii="Courier New" w:hAnsi="Courier New"/>
      </w:rPr>
    </w:lvl>
    <w:lvl w:ilvl="5" w:tplc="1BD630E4">
      <w:start w:val="1"/>
      <w:numFmt w:val="bullet"/>
      <w:lvlText w:val=""/>
      <w:lvlJc w:val="left"/>
      <w:pPr>
        <w:ind w:left="4320" w:hanging="360"/>
      </w:pPr>
      <w:rPr>
        <w:rFonts w:hint="default" w:ascii="Wingdings" w:hAnsi="Wingdings"/>
      </w:rPr>
    </w:lvl>
    <w:lvl w:ilvl="6" w:tplc="FECC9D18">
      <w:start w:val="1"/>
      <w:numFmt w:val="bullet"/>
      <w:lvlText w:val=""/>
      <w:lvlJc w:val="left"/>
      <w:pPr>
        <w:ind w:left="5040" w:hanging="360"/>
      </w:pPr>
      <w:rPr>
        <w:rFonts w:hint="default" w:ascii="Symbol" w:hAnsi="Symbol"/>
      </w:rPr>
    </w:lvl>
    <w:lvl w:ilvl="7" w:tplc="4772598A">
      <w:start w:val="1"/>
      <w:numFmt w:val="bullet"/>
      <w:lvlText w:val="o"/>
      <w:lvlJc w:val="left"/>
      <w:pPr>
        <w:ind w:left="5760" w:hanging="360"/>
      </w:pPr>
      <w:rPr>
        <w:rFonts w:hint="default" w:ascii="Courier New" w:hAnsi="Courier New"/>
      </w:rPr>
    </w:lvl>
    <w:lvl w:ilvl="8" w:tplc="8C645F3C">
      <w:start w:val="1"/>
      <w:numFmt w:val="bullet"/>
      <w:lvlText w:val=""/>
      <w:lvlJc w:val="left"/>
      <w:pPr>
        <w:ind w:left="6480" w:hanging="360"/>
      </w:pPr>
      <w:rPr>
        <w:rFonts w:hint="default" w:ascii="Wingdings" w:hAnsi="Wingdings"/>
      </w:rPr>
    </w:lvl>
  </w:abstractNum>
  <w:abstractNum w:abstractNumId="10" w15:restartNumberingAfterBreak="0">
    <w:nsid w:val="63E1188E"/>
    <w:multiLevelType w:val="hybridMultilevel"/>
    <w:tmpl w:val="FFFFFFFF"/>
    <w:lvl w:ilvl="0" w:tplc="5F68B202">
      <w:start w:val="1"/>
      <w:numFmt w:val="bullet"/>
      <w:lvlText w:val=""/>
      <w:lvlJc w:val="left"/>
      <w:pPr>
        <w:ind w:left="720" w:hanging="360"/>
      </w:pPr>
      <w:rPr>
        <w:rFonts w:hint="default" w:ascii="Symbol" w:hAnsi="Symbol"/>
      </w:rPr>
    </w:lvl>
    <w:lvl w:ilvl="1" w:tplc="A3F6BDDE">
      <w:start w:val="1"/>
      <w:numFmt w:val="bullet"/>
      <w:lvlText w:val="o"/>
      <w:lvlJc w:val="left"/>
      <w:pPr>
        <w:ind w:left="1440" w:hanging="360"/>
      </w:pPr>
      <w:rPr>
        <w:rFonts w:hint="default" w:ascii="Courier New" w:hAnsi="Courier New"/>
      </w:rPr>
    </w:lvl>
    <w:lvl w:ilvl="2" w:tplc="6BCE45A6">
      <w:start w:val="1"/>
      <w:numFmt w:val="bullet"/>
      <w:lvlText w:val=""/>
      <w:lvlJc w:val="left"/>
      <w:pPr>
        <w:ind w:left="2160" w:hanging="360"/>
      </w:pPr>
      <w:rPr>
        <w:rFonts w:hint="default" w:ascii="Wingdings" w:hAnsi="Wingdings"/>
      </w:rPr>
    </w:lvl>
    <w:lvl w:ilvl="3" w:tplc="3E080F24">
      <w:start w:val="1"/>
      <w:numFmt w:val="bullet"/>
      <w:lvlText w:val=""/>
      <w:lvlJc w:val="left"/>
      <w:pPr>
        <w:ind w:left="2880" w:hanging="360"/>
      </w:pPr>
      <w:rPr>
        <w:rFonts w:hint="default" w:ascii="Symbol" w:hAnsi="Symbol"/>
      </w:rPr>
    </w:lvl>
    <w:lvl w:ilvl="4" w:tplc="3708AAF8">
      <w:start w:val="1"/>
      <w:numFmt w:val="bullet"/>
      <w:lvlText w:val="o"/>
      <w:lvlJc w:val="left"/>
      <w:pPr>
        <w:ind w:left="3600" w:hanging="360"/>
      </w:pPr>
      <w:rPr>
        <w:rFonts w:hint="default" w:ascii="Courier New" w:hAnsi="Courier New"/>
      </w:rPr>
    </w:lvl>
    <w:lvl w:ilvl="5" w:tplc="A1B0885C">
      <w:start w:val="1"/>
      <w:numFmt w:val="bullet"/>
      <w:lvlText w:val=""/>
      <w:lvlJc w:val="left"/>
      <w:pPr>
        <w:ind w:left="4320" w:hanging="360"/>
      </w:pPr>
      <w:rPr>
        <w:rFonts w:hint="default" w:ascii="Wingdings" w:hAnsi="Wingdings"/>
      </w:rPr>
    </w:lvl>
    <w:lvl w:ilvl="6" w:tplc="BA748842">
      <w:start w:val="1"/>
      <w:numFmt w:val="bullet"/>
      <w:lvlText w:val=""/>
      <w:lvlJc w:val="left"/>
      <w:pPr>
        <w:ind w:left="5040" w:hanging="360"/>
      </w:pPr>
      <w:rPr>
        <w:rFonts w:hint="default" w:ascii="Symbol" w:hAnsi="Symbol"/>
      </w:rPr>
    </w:lvl>
    <w:lvl w:ilvl="7" w:tplc="EFFACDA0">
      <w:start w:val="1"/>
      <w:numFmt w:val="bullet"/>
      <w:lvlText w:val="o"/>
      <w:lvlJc w:val="left"/>
      <w:pPr>
        <w:ind w:left="5760" w:hanging="360"/>
      </w:pPr>
      <w:rPr>
        <w:rFonts w:hint="default" w:ascii="Courier New" w:hAnsi="Courier New"/>
      </w:rPr>
    </w:lvl>
    <w:lvl w:ilvl="8" w:tplc="15AE1E04">
      <w:start w:val="1"/>
      <w:numFmt w:val="bullet"/>
      <w:lvlText w:val=""/>
      <w:lvlJc w:val="left"/>
      <w:pPr>
        <w:ind w:left="6480" w:hanging="360"/>
      </w:pPr>
      <w:rPr>
        <w:rFonts w:hint="default" w:ascii="Wingdings" w:hAnsi="Wingdings"/>
      </w:rPr>
    </w:lvl>
  </w:abstractNum>
  <w:abstractNum w:abstractNumId="11" w15:restartNumberingAfterBreak="0">
    <w:nsid w:val="64DD86C4"/>
    <w:multiLevelType w:val="hybridMultilevel"/>
    <w:tmpl w:val="FFFFFFFF"/>
    <w:lvl w:ilvl="0" w:tplc="92683076">
      <w:start w:val="1"/>
      <w:numFmt w:val="bullet"/>
      <w:lvlText w:val=""/>
      <w:lvlJc w:val="left"/>
      <w:pPr>
        <w:ind w:left="720" w:hanging="360"/>
      </w:pPr>
      <w:rPr>
        <w:rFonts w:hint="default" w:ascii="Symbol" w:hAnsi="Symbol"/>
      </w:rPr>
    </w:lvl>
    <w:lvl w:ilvl="1" w:tplc="739E12BA">
      <w:start w:val="1"/>
      <w:numFmt w:val="bullet"/>
      <w:lvlText w:val="o"/>
      <w:lvlJc w:val="left"/>
      <w:pPr>
        <w:ind w:left="1440" w:hanging="360"/>
      </w:pPr>
      <w:rPr>
        <w:rFonts w:hint="default" w:ascii="Courier New" w:hAnsi="Courier New"/>
      </w:rPr>
    </w:lvl>
    <w:lvl w:ilvl="2" w:tplc="E7AA29EA">
      <w:start w:val="1"/>
      <w:numFmt w:val="bullet"/>
      <w:lvlText w:val=""/>
      <w:lvlJc w:val="left"/>
      <w:pPr>
        <w:ind w:left="2160" w:hanging="360"/>
      </w:pPr>
      <w:rPr>
        <w:rFonts w:hint="default" w:ascii="Wingdings" w:hAnsi="Wingdings"/>
      </w:rPr>
    </w:lvl>
    <w:lvl w:ilvl="3" w:tplc="6D28F9BC">
      <w:start w:val="1"/>
      <w:numFmt w:val="bullet"/>
      <w:lvlText w:val=""/>
      <w:lvlJc w:val="left"/>
      <w:pPr>
        <w:ind w:left="2880" w:hanging="360"/>
      </w:pPr>
      <w:rPr>
        <w:rFonts w:hint="default" w:ascii="Symbol" w:hAnsi="Symbol"/>
      </w:rPr>
    </w:lvl>
    <w:lvl w:ilvl="4" w:tplc="22DEEB7E">
      <w:start w:val="1"/>
      <w:numFmt w:val="bullet"/>
      <w:lvlText w:val="o"/>
      <w:lvlJc w:val="left"/>
      <w:pPr>
        <w:ind w:left="3600" w:hanging="360"/>
      </w:pPr>
      <w:rPr>
        <w:rFonts w:hint="default" w:ascii="Courier New" w:hAnsi="Courier New"/>
      </w:rPr>
    </w:lvl>
    <w:lvl w:ilvl="5" w:tplc="FC1A1A1E">
      <w:start w:val="1"/>
      <w:numFmt w:val="bullet"/>
      <w:lvlText w:val=""/>
      <w:lvlJc w:val="left"/>
      <w:pPr>
        <w:ind w:left="4320" w:hanging="360"/>
      </w:pPr>
      <w:rPr>
        <w:rFonts w:hint="default" w:ascii="Wingdings" w:hAnsi="Wingdings"/>
      </w:rPr>
    </w:lvl>
    <w:lvl w:ilvl="6" w:tplc="4E4E89BC">
      <w:start w:val="1"/>
      <w:numFmt w:val="bullet"/>
      <w:lvlText w:val=""/>
      <w:lvlJc w:val="left"/>
      <w:pPr>
        <w:ind w:left="5040" w:hanging="360"/>
      </w:pPr>
      <w:rPr>
        <w:rFonts w:hint="default" w:ascii="Symbol" w:hAnsi="Symbol"/>
      </w:rPr>
    </w:lvl>
    <w:lvl w:ilvl="7" w:tplc="6BCAB6AA">
      <w:start w:val="1"/>
      <w:numFmt w:val="bullet"/>
      <w:lvlText w:val="o"/>
      <w:lvlJc w:val="left"/>
      <w:pPr>
        <w:ind w:left="5760" w:hanging="360"/>
      </w:pPr>
      <w:rPr>
        <w:rFonts w:hint="default" w:ascii="Courier New" w:hAnsi="Courier New"/>
      </w:rPr>
    </w:lvl>
    <w:lvl w:ilvl="8" w:tplc="3B442320">
      <w:start w:val="1"/>
      <w:numFmt w:val="bullet"/>
      <w:lvlText w:val=""/>
      <w:lvlJc w:val="left"/>
      <w:pPr>
        <w:ind w:left="6480" w:hanging="360"/>
      </w:pPr>
      <w:rPr>
        <w:rFonts w:hint="default" w:ascii="Wingdings" w:hAnsi="Wingdings"/>
      </w:rPr>
    </w:lvl>
  </w:abstractNum>
  <w:abstractNum w:abstractNumId="12" w15:restartNumberingAfterBreak="0">
    <w:nsid w:val="6A1F6DC1"/>
    <w:multiLevelType w:val="hybridMultilevel"/>
    <w:tmpl w:val="19343EF8"/>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3" w15:restartNumberingAfterBreak="0">
    <w:nsid w:val="6C2A4DE9"/>
    <w:multiLevelType w:val="multilevel"/>
    <w:tmpl w:val="E29612C6"/>
    <w:lvl w:ilvl="0">
      <w:start w:val="1"/>
      <w:numFmt w:val="bullet"/>
      <w:pStyle w:val="Heading1"/>
      <w:lvlText w:val=""/>
      <w:lvlJc w:val="left"/>
      <w:pPr>
        <w:ind w:left="432" w:hanging="432"/>
      </w:pPr>
      <w:rPr>
        <w:rFonts w:hint="default" w:ascii="Symbol" w:hAnsi="Symbol"/>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93378B8"/>
    <w:multiLevelType w:val="hybridMultilevel"/>
    <w:tmpl w:val="E0CEE346"/>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num w:numId="1" w16cid:durableId="112141224">
    <w:abstractNumId w:val="3"/>
  </w:num>
  <w:num w:numId="2" w16cid:durableId="1403604270">
    <w:abstractNumId w:val="7"/>
  </w:num>
  <w:num w:numId="3" w16cid:durableId="1349286923">
    <w:abstractNumId w:val="5"/>
  </w:num>
  <w:num w:numId="4" w16cid:durableId="1845699890">
    <w:abstractNumId w:val="10"/>
  </w:num>
  <w:num w:numId="5" w16cid:durableId="709307100">
    <w:abstractNumId w:val="11"/>
  </w:num>
  <w:num w:numId="6" w16cid:durableId="1965651491">
    <w:abstractNumId w:val="2"/>
  </w:num>
  <w:num w:numId="7" w16cid:durableId="1545672948">
    <w:abstractNumId w:val="4"/>
  </w:num>
  <w:num w:numId="8" w16cid:durableId="449931686">
    <w:abstractNumId w:val="9"/>
  </w:num>
  <w:num w:numId="9" w16cid:durableId="1237789717">
    <w:abstractNumId w:val="0"/>
  </w:num>
  <w:num w:numId="10" w16cid:durableId="445925399">
    <w:abstractNumId w:val="1"/>
  </w:num>
  <w:num w:numId="11" w16cid:durableId="375547764">
    <w:abstractNumId w:val="13"/>
  </w:num>
  <w:num w:numId="12" w16cid:durableId="993869856">
    <w:abstractNumId w:val="8"/>
  </w:num>
  <w:num w:numId="13" w16cid:durableId="199127328">
    <w:abstractNumId w:val="6"/>
  </w:num>
  <w:num w:numId="14" w16cid:durableId="476145984">
    <w:abstractNumId w:val="14"/>
  </w:num>
  <w:num w:numId="15" w16cid:durableId="2008828755">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0" w:nlCheck="1" w:checkStyle="0" w:appName="MSWord"/>
  <w:attachedTemplate r:id="rId1"/>
  <w:trackRevisions w:val="fals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AC"/>
    <w:rsid w:val="000002E7"/>
    <w:rsid w:val="0000117E"/>
    <w:rsid w:val="00002002"/>
    <w:rsid w:val="000026D9"/>
    <w:rsid w:val="000044B2"/>
    <w:rsid w:val="00006B88"/>
    <w:rsid w:val="00007D09"/>
    <w:rsid w:val="000115C3"/>
    <w:rsid w:val="00011CB9"/>
    <w:rsid w:val="00012178"/>
    <w:rsid w:val="0001603F"/>
    <w:rsid w:val="000163D5"/>
    <w:rsid w:val="00020330"/>
    <w:rsid w:val="00020816"/>
    <w:rsid w:val="000212AC"/>
    <w:rsid w:val="0002356E"/>
    <w:rsid w:val="000239E8"/>
    <w:rsid w:val="00025541"/>
    <w:rsid w:val="000274A2"/>
    <w:rsid w:val="00030425"/>
    <w:rsid w:val="00034226"/>
    <w:rsid w:val="000352D5"/>
    <w:rsid w:val="000411F5"/>
    <w:rsid w:val="0004136C"/>
    <w:rsid w:val="00044D39"/>
    <w:rsid w:val="00047B7A"/>
    <w:rsid w:val="00050A35"/>
    <w:rsid w:val="000523A3"/>
    <w:rsid w:val="000557FA"/>
    <w:rsid w:val="00056F05"/>
    <w:rsid w:val="00057773"/>
    <w:rsid w:val="00057F8B"/>
    <w:rsid w:val="00061858"/>
    <w:rsid w:val="000625B4"/>
    <w:rsid w:val="0006383A"/>
    <w:rsid w:val="00065153"/>
    <w:rsid w:val="0006518C"/>
    <w:rsid w:val="000659ED"/>
    <w:rsid w:val="00065D3F"/>
    <w:rsid w:val="00067DC0"/>
    <w:rsid w:val="000700DE"/>
    <w:rsid w:val="00070A17"/>
    <w:rsid w:val="00071650"/>
    <w:rsid w:val="00071725"/>
    <w:rsid w:val="00072805"/>
    <w:rsid w:val="00072C7B"/>
    <w:rsid w:val="00074C01"/>
    <w:rsid w:val="000810BC"/>
    <w:rsid w:val="00082335"/>
    <w:rsid w:val="00083AB5"/>
    <w:rsid w:val="00084FDA"/>
    <w:rsid w:val="000856DA"/>
    <w:rsid w:val="00085DAE"/>
    <w:rsid w:val="00087251"/>
    <w:rsid w:val="00087B10"/>
    <w:rsid w:val="00092828"/>
    <w:rsid w:val="0009374E"/>
    <w:rsid w:val="00097C68"/>
    <w:rsid w:val="000A17E9"/>
    <w:rsid w:val="000A21AF"/>
    <w:rsid w:val="000A2265"/>
    <w:rsid w:val="000A2B59"/>
    <w:rsid w:val="000A3D1A"/>
    <w:rsid w:val="000A5A32"/>
    <w:rsid w:val="000A5E37"/>
    <w:rsid w:val="000B2B75"/>
    <w:rsid w:val="000B3B3C"/>
    <w:rsid w:val="000B3BD8"/>
    <w:rsid w:val="000B4081"/>
    <w:rsid w:val="000B5080"/>
    <w:rsid w:val="000B778B"/>
    <w:rsid w:val="000C078F"/>
    <w:rsid w:val="000C2A39"/>
    <w:rsid w:val="000C2F8D"/>
    <w:rsid w:val="000C3A36"/>
    <w:rsid w:val="000C3F27"/>
    <w:rsid w:val="000C56D8"/>
    <w:rsid w:val="000C61D9"/>
    <w:rsid w:val="000C688A"/>
    <w:rsid w:val="000C7DB7"/>
    <w:rsid w:val="000D115F"/>
    <w:rsid w:val="000D2B45"/>
    <w:rsid w:val="000D337B"/>
    <w:rsid w:val="000D3CD1"/>
    <w:rsid w:val="000D5427"/>
    <w:rsid w:val="000D7750"/>
    <w:rsid w:val="000E0DB7"/>
    <w:rsid w:val="000E23B6"/>
    <w:rsid w:val="000E3664"/>
    <w:rsid w:val="000F1CA6"/>
    <w:rsid w:val="000F2A81"/>
    <w:rsid w:val="000F3C94"/>
    <w:rsid w:val="000F4F17"/>
    <w:rsid w:val="000F5A68"/>
    <w:rsid w:val="000F6809"/>
    <w:rsid w:val="000F6BB6"/>
    <w:rsid w:val="000F745E"/>
    <w:rsid w:val="00100EFA"/>
    <w:rsid w:val="00102533"/>
    <w:rsid w:val="00103A4C"/>
    <w:rsid w:val="001043F0"/>
    <w:rsid w:val="001045BD"/>
    <w:rsid w:val="00106182"/>
    <w:rsid w:val="00107DC5"/>
    <w:rsid w:val="001111B3"/>
    <w:rsid w:val="00116D8A"/>
    <w:rsid w:val="00117896"/>
    <w:rsid w:val="00121B39"/>
    <w:rsid w:val="001232AD"/>
    <w:rsid w:val="00123304"/>
    <w:rsid w:val="001244C0"/>
    <w:rsid w:val="00125660"/>
    <w:rsid w:val="00125DBB"/>
    <w:rsid w:val="00126609"/>
    <w:rsid w:val="001266C2"/>
    <w:rsid w:val="00126B97"/>
    <w:rsid w:val="001279FE"/>
    <w:rsid w:val="0013067E"/>
    <w:rsid w:val="00131AB0"/>
    <w:rsid w:val="0013394F"/>
    <w:rsid w:val="00133A24"/>
    <w:rsid w:val="001340F3"/>
    <w:rsid w:val="001345ED"/>
    <w:rsid w:val="00135146"/>
    <w:rsid w:val="001351A3"/>
    <w:rsid w:val="00135E15"/>
    <w:rsid w:val="00137052"/>
    <w:rsid w:val="001376E9"/>
    <w:rsid w:val="001402F7"/>
    <w:rsid w:val="00142507"/>
    <w:rsid w:val="00142F5C"/>
    <w:rsid w:val="00144422"/>
    <w:rsid w:val="00145CB6"/>
    <w:rsid w:val="0015041A"/>
    <w:rsid w:val="00152303"/>
    <w:rsid w:val="00152A8E"/>
    <w:rsid w:val="00154AC1"/>
    <w:rsid w:val="00155378"/>
    <w:rsid w:val="00155676"/>
    <w:rsid w:val="00157399"/>
    <w:rsid w:val="00160A26"/>
    <w:rsid w:val="00160F4B"/>
    <w:rsid w:val="00161296"/>
    <w:rsid w:val="00163035"/>
    <w:rsid w:val="001651CE"/>
    <w:rsid w:val="00165355"/>
    <w:rsid w:val="00166999"/>
    <w:rsid w:val="00167875"/>
    <w:rsid w:val="00171879"/>
    <w:rsid w:val="001724E2"/>
    <w:rsid w:val="001739DB"/>
    <w:rsid w:val="0017785D"/>
    <w:rsid w:val="00180858"/>
    <w:rsid w:val="0018122A"/>
    <w:rsid w:val="00181703"/>
    <w:rsid w:val="00183340"/>
    <w:rsid w:val="00183493"/>
    <w:rsid w:val="00184676"/>
    <w:rsid w:val="00184DEE"/>
    <w:rsid w:val="00185449"/>
    <w:rsid w:val="00185C54"/>
    <w:rsid w:val="001861AF"/>
    <w:rsid w:val="0018691E"/>
    <w:rsid w:val="00191648"/>
    <w:rsid w:val="001934BF"/>
    <w:rsid w:val="001937C1"/>
    <w:rsid w:val="0019690B"/>
    <w:rsid w:val="001973E7"/>
    <w:rsid w:val="001A0B9E"/>
    <w:rsid w:val="001A2EB5"/>
    <w:rsid w:val="001A400A"/>
    <w:rsid w:val="001A5737"/>
    <w:rsid w:val="001A6782"/>
    <w:rsid w:val="001A758F"/>
    <w:rsid w:val="001A7D81"/>
    <w:rsid w:val="001B0983"/>
    <w:rsid w:val="001B1F89"/>
    <w:rsid w:val="001B29A3"/>
    <w:rsid w:val="001B30BB"/>
    <w:rsid w:val="001B4614"/>
    <w:rsid w:val="001B5781"/>
    <w:rsid w:val="001B7E91"/>
    <w:rsid w:val="001C0283"/>
    <w:rsid w:val="001C14BD"/>
    <w:rsid w:val="001C1890"/>
    <w:rsid w:val="001C5776"/>
    <w:rsid w:val="001C7391"/>
    <w:rsid w:val="001D18A2"/>
    <w:rsid w:val="001D4023"/>
    <w:rsid w:val="001D5005"/>
    <w:rsid w:val="001D6602"/>
    <w:rsid w:val="001D7B63"/>
    <w:rsid w:val="001E2F87"/>
    <w:rsid w:val="001E4CAF"/>
    <w:rsid w:val="001E4FFD"/>
    <w:rsid w:val="001E64B7"/>
    <w:rsid w:val="001E7E23"/>
    <w:rsid w:val="001F0504"/>
    <w:rsid w:val="001F24F8"/>
    <w:rsid w:val="001F3501"/>
    <w:rsid w:val="001F4EFA"/>
    <w:rsid w:val="001F6834"/>
    <w:rsid w:val="001F6C77"/>
    <w:rsid w:val="001F7210"/>
    <w:rsid w:val="001F73A6"/>
    <w:rsid w:val="001F7A33"/>
    <w:rsid w:val="001F7F8F"/>
    <w:rsid w:val="0020095F"/>
    <w:rsid w:val="00200A63"/>
    <w:rsid w:val="0020432A"/>
    <w:rsid w:val="002059DD"/>
    <w:rsid w:val="00210431"/>
    <w:rsid w:val="0021117B"/>
    <w:rsid w:val="00211A5B"/>
    <w:rsid w:val="00215714"/>
    <w:rsid w:val="00216FFB"/>
    <w:rsid w:val="002176F5"/>
    <w:rsid w:val="002204E2"/>
    <w:rsid w:val="002205AF"/>
    <w:rsid w:val="00221199"/>
    <w:rsid w:val="0022140E"/>
    <w:rsid w:val="00221888"/>
    <w:rsid w:val="00222B37"/>
    <w:rsid w:val="00222FAB"/>
    <w:rsid w:val="00223FE3"/>
    <w:rsid w:val="002249FA"/>
    <w:rsid w:val="002250F2"/>
    <w:rsid w:val="00225EE8"/>
    <w:rsid w:val="00226054"/>
    <w:rsid w:val="002268F0"/>
    <w:rsid w:val="00234553"/>
    <w:rsid w:val="00234964"/>
    <w:rsid w:val="0023500E"/>
    <w:rsid w:val="00235FFB"/>
    <w:rsid w:val="00236356"/>
    <w:rsid w:val="00236407"/>
    <w:rsid w:val="00237CF0"/>
    <w:rsid w:val="00237DBB"/>
    <w:rsid w:val="00240D10"/>
    <w:rsid w:val="002464C6"/>
    <w:rsid w:val="002476CC"/>
    <w:rsid w:val="00251756"/>
    <w:rsid w:val="002523CF"/>
    <w:rsid w:val="0025294A"/>
    <w:rsid w:val="00253B95"/>
    <w:rsid w:val="00253C1B"/>
    <w:rsid w:val="0025485C"/>
    <w:rsid w:val="00256268"/>
    <w:rsid w:val="002571BD"/>
    <w:rsid w:val="002601D7"/>
    <w:rsid w:val="00260604"/>
    <w:rsid w:val="0026099E"/>
    <w:rsid w:val="002625A6"/>
    <w:rsid w:val="002674BC"/>
    <w:rsid w:val="00267742"/>
    <w:rsid w:val="0027037D"/>
    <w:rsid w:val="00272FB4"/>
    <w:rsid w:val="00274438"/>
    <w:rsid w:val="00274F18"/>
    <w:rsid w:val="0027520E"/>
    <w:rsid w:val="00276DEB"/>
    <w:rsid w:val="002777DF"/>
    <w:rsid w:val="002805F4"/>
    <w:rsid w:val="00282A6C"/>
    <w:rsid w:val="002844AD"/>
    <w:rsid w:val="00285362"/>
    <w:rsid w:val="002856E8"/>
    <w:rsid w:val="00287C95"/>
    <w:rsid w:val="00290480"/>
    <w:rsid w:val="0029050F"/>
    <w:rsid w:val="00290D9E"/>
    <w:rsid w:val="0029576E"/>
    <w:rsid w:val="0029610E"/>
    <w:rsid w:val="002A0C87"/>
    <w:rsid w:val="002A4DE1"/>
    <w:rsid w:val="002A64F3"/>
    <w:rsid w:val="002A6FB7"/>
    <w:rsid w:val="002B00B7"/>
    <w:rsid w:val="002B0CA6"/>
    <w:rsid w:val="002B1D45"/>
    <w:rsid w:val="002B6DC9"/>
    <w:rsid w:val="002B7B2D"/>
    <w:rsid w:val="002C0268"/>
    <w:rsid w:val="002C061B"/>
    <w:rsid w:val="002C07FF"/>
    <w:rsid w:val="002C087D"/>
    <w:rsid w:val="002C1F94"/>
    <w:rsid w:val="002C2C14"/>
    <w:rsid w:val="002C47B0"/>
    <w:rsid w:val="002C5A2B"/>
    <w:rsid w:val="002C6DB3"/>
    <w:rsid w:val="002D008C"/>
    <w:rsid w:val="002D3E21"/>
    <w:rsid w:val="002D508A"/>
    <w:rsid w:val="002E6FFF"/>
    <w:rsid w:val="002EDA80"/>
    <w:rsid w:val="002F1EFF"/>
    <w:rsid w:val="002F2C09"/>
    <w:rsid w:val="002F2C47"/>
    <w:rsid w:val="002F325B"/>
    <w:rsid w:val="002F47C4"/>
    <w:rsid w:val="002F73A1"/>
    <w:rsid w:val="002F7A91"/>
    <w:rsid w:val="0030008A"/>
    <w:rsid w:val="00300341"/>
    <w:rsid w:val="00300D57"/>
    <w:rsid w:val="0030324F"/>
    <w:rsid w:val="0030529F"/>
    <w:rsid w:val="0030655A"/>
    <w:rsid w:val="003107C7"/>
    <w:rsid w:val="003119B1"/>
    <w:rsid w:val="00313ADA"/>
    <w:rsid w:val="003149AE"/>
    <w:rsid w:val="00316182"/>
    <w:rsid w:val="003168FA"/>
    <w:rsid w:val="00316FC8"/>
    <w:rsid w:val="003176F2"/>
    <w:rsid w:val="003236E5"/>
    <w:rsid w:val="003255F2"/>
    <w:rsid w:val="0032620B"/>
    <w:rsid w:val="00326525"/>
    <w:rsid w:val="003276B5"/>
    <w:rsid w:val="0033066D"/>
    <w:rsid w:val="003319A7"/>
    <w:rsid w:val="00331EA2"/>
    <w:rsid w:val="003343DB"/>
    <w:rsid w:val="00334D75"/>
    <w:rsid w:val="00335086"/>
    <w:rsid w:val="003354D7"/>
    <w:rsid w:val="00335FC5"/>
    <w:rsid w:val="00336CAA"/>
    <w:rsid w:val="003403B0"/>
    <w:rsid w:val="003404D1"/>
    <w:rsid w:val="00341B82"/>
    <w:rsid w:val="00343A09"/>
    <w:rsid w:val="003448DF"/>
    <w:rsid w:val="00345CC6"/>
    <w:rsid w:val="00345E51"/>
    <w:rsid w:val="00347D8D"/>
    <w:rsid w:val="003505E6"/>
    <w:rsid w:val="003513DF"/>
    <w:rsid w:val="003517BE"/>
    <w:rsid w:val="003518E5"/>
    <w:rsid w:val="003551AA"/>
    <w:rsid w:val="00355E60"/>
    <w:rsid w:val="003563FB"/>
    <w:rsid w:val="003569CB"/>
    <w:rsid w:val="00360F85"/>
    <w:rsid w:val="0036165F"/>
    <w:rsid w:val="00365743"/>
    <w:rsid w:val="0036767D"/>
    <w:rsid w:val="003679B2"/>
    <w:rsid w:val="00370B9F"/>
    <w:rsid w:val="00371B38"/>
    <w:rsid w:val="003733BE"/>
    <w:rsid w:val="00374FF1"/>
    <w:rsid w:val="0037524D"/>
    <w:rsid w:val="003768F0"/>
    <w:rsid w:val="003801C3"/>
    <w:rsid w:val="003807B5"/>
    <w:rsid w:val="00381001"/>
    <w:rsid w:val="00381078"/>
    <w:rsid w:val="0038122D"/>
    <w:rsid w:val="00382915"/>
    <w:rsid w:val="003830A0"/>
    <w:rsid w:val="00383784"/>
    <w:rsid w:val="00385AB2"/>
    <w:rsid w:val="00385FC5"/>
    <w:rsid w:val="00386AF7"/>
    <w:rsid w:val="00391BFA"/>
    <w:rsid w:val="00394EF9"/>
    <w:rsid w:val="00394FAB"/>
    <w:rsid w:val="00395FCF"/>
    <w:rsid w:val="0039683C"/>
    <w:rsid w:val="0039749C"/>
    <w:rsid w:val="003977C7"/>
    <w:rsid w:val="003A071F"/>
    <w:rsid w:val="003A0B54"/>
    <w:rsid w:val="003A153B"/>
    <w:rsid w:val="003A4CD9"/>
    <w:rsid w:val="003A591C"/>
    <w:rsid w:val="003A6570"/>
    <w:rsid w:val="003A6D7C"/>
    <w:rsid w:val="003B0215"/>
    <w:rsid w:val="003B0816"/>
    <w:rsid w:val="003B4418"/>
    <w:rsid w:val="003B67F8"/>
    <w:rsid w:val="003C0836"/>
    <w:rsid w:val="003C1DA2"/>
    <w:rsid w:val="003C25FA"/>
    <w:rsid w:val="003C37B1"/>
    <w:rsid w:val="003C3915"/>
    <w:rsid w:val="003C5B4A"/>
    <w:rsid w:val="003C67A6"/>
    <w:rsid w:val="003D1379"/>
    <w:rsid w:val="003D1C50"/>
    <w:rsid w:val="003D7DF4"/>
    <w:rsid w:val="003E0438"/>
    <w:rsid w:val="003E0FE8"/>
    <w:rsid w:val="003E27F4"/>
    <w:rsid w:val="003E2A62"/>
    <w:rsid w:val="003E4600"/>
    <w:rsid w:val="003E4614"/>
    <w:rsid w:val="003E4AD7"/>
    <w:rsid w:val="003E6228"/>
    <w:rsid w:val="003F06AC"/>
    <w:rsid w:val="003F2F15"/>
    <w:rsid w:val="003F4499"/>
    <w:rsid w:val="003F59FE"/>
    <w:rsid w:val="003F60F2"/>
    <w:rsid w:val="003F7E7E"/>
    <w:rsid w:val="003FED1E"/>
    <w:rsid w:val="00400F51"/>
    <w:rsid w:val="00402DF4"/>
    <w:rsid w:val="004050EB"/>
    <w:rsid w:val="00405606"/>
    <w:rsid w:val="004057A7"/>
    <w:rsid w:val="00406274"/>
    <w:rsid w:val="00407DF5"/>
    <w:rsid w:val="004101C5"/>
    <w:rsid w:val="004117FB"/>
    <w:rsid w:val="0041446D"/>
    <w:rsid w:val="00414670"/>
    <w:rsid w:val="00414B9C"/>
    <w:rsid w:val="004161F8"/>
    <w:rsid w:val="0041785F"/>
    <w:rsid w:val="0042088A"/>
    <w:rsid w:val="00420DC9"/>
    <w:rsid w:val="00423339"/>
    <w:rsid w:val="00423623"/>
    <w:rsid w:val="0042462D"/>
    <w:rsid w:val="00425918"/>
    <w:rsid w:val="00426363"/>
    <w:rsid w:val="00426C90"/>
    <w:rsid w:val="004272F7"/>
    <w:rsid w:val="00427429"/>
    <w:rsid w:val="004275A9"/>
    <w:rsid w:val="0043089D"/>
    <w:rsid w:val="00431941"/>
    <w:rsid w:val="004326ED"/>
    <w:rsid w:val="00432B11"/>
    <w:rsid w:val="004371F9"/>
    <w:rsid w:val="004377FE"/>
    <w:rsid w:val="0044038C"/>
    <w:rsid w:val="0044076E"/>
    <w:rsid w:val="0044090B"/>
    <w:rsid w:val="00440BF6"/>
    <w:rsid w:val="004419C1"/>
    <w:rsid w:val="00442142"/>
    <w:rsid w:val="00442D2E"/>
    <w:rsid w:val="0044317B"/>
    <w:rsid w:val="004455B3"/>
    <w:rsid w:val="00445A46"/>
    <w:rsid w:val="00451BBA"/>
    <w:rsid w:val="004528E0"/>
    <w:rsid w:val="004529BA"/>
    <w:rsid w:val="0045321A"/>
    <w:rsid w:val="00454C11"/>
    <w:rsid w:val="00457981"/>
    <w:rsid w:val="0046017D"/>
    <w:rsid w:val="00462DE8"/>
    <w:rsid w:val="00463B02"/>
    <w:rsid w:val="00463B18"/>
    <w:rsid w:val="00464915"/>
    <w:rsid w:val="00465A88"/>
    <w:rsid w:val="00466D46"/>
    <w:rsid w:val="00467A9F"/>
    <w:rsid w:val="00472C9C"/>
    <w:rsid w:val="0047405E"/>
    <w:rsid w:val="00474208"/>
    <w:rsid w:val="00476CE3"/>
    <w:rsid w:val="00476DE7"/>
    <w:rsid w:val="004770BA"/>
    <w:rsid w:val="00477AEC"/>
    <w:rsid w:val="00477D80"/>
    <w:rsid w:val="00484E98"/>
    <w:rsid w:val="0049272C"/>
    <w:rsid w:val="00495910"/>
    <w:rsid w:val="004978F3"/>
    <w:rsid w:val="004A1735"/>
    <w:rsid w:val="004A2358"/>
    <w:rsid w:val="004A241D"/>
    <w:rsid w:val="004A3B30"/>
    <w:rsid w:val="004A3CC5"/>
    <w:rsid w:val="004A6B69"/>
    <w:rsid w:val="004B08E3"/>
    <w:rsid w:val="004B10A7"/>
    <w:rsid w:val="004B19A4"/>
    <w:rsid w:val="004B259C"/>
    <w:rsid w:val="004B4D52"/>
    <w:rsid w:val="004C2EED"/>
    <w:rsid w:val="004C3D89"/>
    <w:rsid w:val="004C4846"/>
    <w:rsid w:val="004C4CE3"/>
    <w:rsid w:val="004C748D"/>
    <w:rsid w:val="004D0FEB"/>
    <w:rsid w:val="004D2F4B"/>
    <w:rsid w:val="004D48D8"/>
    <w:rsid w:val="004E0B52"/>
    <w:rsid w:val="004E0E64"/>
    <w:rsid w:val="004E2CAE"/>
    <w:rsid w:val="004E429F"/>
    <w:rsid w:val="004E68A4"/>
    <w:rsid w:val="004E72BE"/>
    <w:rsid w:val="004F043A"/>
    <w:rsid w:val="004F0581"/>
    <w:rsid w:val="004F0A1F"/>
    <w:rsid w:val="004F0B18"/>
    <w:rsid w:val="004F39F3"/>
    <w:rsid w:val="00502013"/>
    <w:rsid w:val="00503BC1"/>
    <w:rsid w:val="00503F69"/>
    <w:rsid w:val="0050700D"/>
    <w:rsid w:val="005103BB"/>
    <w:rsid w:val="00510B44"/>
    <w:rsid w:val="005112A5"/>
    <w:rsid w:val="0051176A"/>
    <w:rsid w:val="005119AD"/>
    <w:rsid w:val="005126A2"/>
    <w:rsid w:val="0051390F"/>
    <w:rsid w:val="00514017"/>
    <w:rsid w:val="0051548E"/>
    <w:rsid w:val="0051552F"/>
    <w:rsid w:val="005155B9"/>
    <w:rsid w:val="005157F8"/>
    <w:rsid w:val="005163E8"/>
    <w:rsid w:val="00516820"/>
    <w:rsid w:val="0051779A"/>
    <w:rsid w:val="00520B5B"/>
    <w:rsid w:val="00521B18"/>
    <w:rsid w:val="00523A0F"/>
    <w:rsid w:val="00525371"/>
    <w:rsid w:val="0052785E"/>
    <w:rsid w:val="00527FA5"/>
    <w:rsid w:val="005308EA"/>
    <w:rsid w:val="0053213F"/>
    <w:rsid w:val="00533CF1"/>
    <w:rsid w:val="0053B8A6"/>
    <w:rsid w:val="0054062E"/>
    <w:rsid w:val="005417D4"/>
    <w:rsid w:val="005417EB"/>
    <w:rsid w:val="0054402B"/>
    <w:rsid w:val="00544BD9"/>
    <w:rsid w:val="0054520B"/>
    <w:rsid w:val="00545D54"/>
    <w:rsid w:val="0055085B"/>
    <w:rsid w:val="00551CDA"/>
    <w:rsid w:val="00551EFE"/>
    <w:rsid w:val="00552029"/>
    <w:rsid w:val="00552A04"/>
    <w:rsid w:val="00554735"/>
    <w:rsid w:val="00554860"/>
    <w:rsid w:val="0055598C"/>
    <w:rsid w:val="00557456"/>
    <w:rsid w:val="00557C53"/>
    <w:rsid w:val="00560C20"/>
    <w:rsid w:val="00564A96"/>
    <w:rsid w:val="00565040"/>
    <w:rsid w:val="00565226"/>
    <w:rsid w:val="00567A9D"/>
    <w:rsid w:val="00570FE2"/>
    <w:rsid w:val="0057172C"/>
    <w:rsid w:val="00572BD0"/>
    <w:rsid w:val="00573918"/>
    <w:rsid w:val="00574DD8"/>
    <w:rsid w:val="00575EE5"/>
    <w:rsid w:val="005766D7"/>
    <w:rsid w:val="00576D7F"/>
    <w:rsid w:val="00580F05"/>
    <w:rsid w:val="005812AE"/>
    <w:rsid w:val="00584B23"/>
    <w:rsid w:val="00584CC1"/>
    <w:rsid w:val="00591C9F"/>
    <w:rsid w:val="005922AC"/>
    <w:rsid w:val="0059347D"/>
    <w:rsid w:val="005A23D2"/>
    <w:rsid w:val="005A3411"/>
    <w:rsid w:val="005A690E"/>
    <w:rsid w:val="005B0DFD"/>
    <w:rsid w:val="005B1076"/>
    <w:rsid w:val="005B1A9D"/>
    <w:rsid w:val="005B2B28"/>
    <w:rsid w:val="005B7834"/>
    <w:rsid w:val="005C24B5"/>
    <w:rsid w:val="005C4DA7"/>
    <w:rsid w:val="005C6DE7"/>
    <w:rsid w:val="005C70C7"/>
    <w:rsid w:val="005C754F"/>
    <w:rsid w:val="005D23F6"/>
    <w:rsid w:val="005D6955"/>
    <w:rsid w:val="005E120E"/>
    <w:rsid w:val="005E4F23"/>
    <w:rsid w:val="005E5EE1"/>
    <w:rsid w:val="005E7178"/>
    <w:rsid w:val="005E77B7"/>
    <w:rsid w:val="005F14A1"/>
    <w:rsid w:val="005F27B3"/>
    <w:rsid w:val="005F489B"/>
    <w:rsid w:val="00600049"/>
    <w:rsid w:val="0060247E"/>
    <w:rsid w:val="006030B7"/>
    <w:rsid w:val="00606072"/>
    <w:rsid w:val="00612066"/>
    <w:rsid w:val="00615423"/>
    <w:rsid w:val="00615D34"/>
    <w:rsid w:val="006168D5"/>
    <w:rsid w:val="0061725C"/>
    <w:rsid w:val="00617A84"/>
    <w:rsid w:val="0062444E"/>
    <w:rsid w:val="0062721F"/>
    <w:rsid w:val="00631B5F"/>
    <w:rsid w:val="00632185"/>
    <w:rsid w:val="00632CC2"/>
    <w:rsid w:val="0063347C"/>
    <w:rsid w:val="00634480"/>
    <w:rsid w:val="00637156"/>
    <w:rsid w:val="0063767C"/>
    <w:rsid w:val="00640ADD"/>
    <w:rsid w:val="00643F05"/>
    <w:rsid w:val="006444AB"/>
    <w:rsid w:val="006469D7"/>
    <w:rsid w:val="00647153"/>
    <w:rsid w:val="00647FE6"/>
    <w:rsid w:val="006509F7"/>
    <w:rsid w:val="00650EDD"/>
    <w:rsid w:val="00651929"/>
    <w:rsid w:val="006534A8"/>
    <w:rsid w:val="0065450C"/>
    <w:rsid w:val="00656337"/>
    <w:rsid w:val="006565C4"/>
    <w:rsid w:val="00657915"/>
    <w:rsid w:val="00660442"/>
    <w:rsid w:val="00660977"/>
    <w:rsid w:val="00660A82"/>
    <w:rsid w:val="00663961"/>
    <w:rsid w:val="0066426B"/>
    <w:rsid w:val="00665A16"/>
    <w:rsid w:val="00666861"/>
    <w:rsid w:val="00666A5D"/>
    <w:rsid w:val="00667289"/>
    <w:rsid w:val="006706FC"/>
    <w:rsid w:val="00673B37"/>
    <w:rsid w:val="00674BAF"/>
    <w:rsid w:val="0067594D"/>
    <w:rsid w:val="006759EB"/>
    <w:rsid w:val="00675F36"/>
    <w:rsid w:val="00677148"/>
    <w:rsid w:val="006808D1"/>
    <w:rsid w:val="00680F72"/>
    <w:rsid w:val="006819C1"/>
    <w:rsid w:val="00682B9D"/>
    <w:rsid w:val="00682BD8"/>
    <w:rsid w:val="00683C20"/>
    <w:rsid w:val="00685B05"/>
    <w:rsid w:val="00686351"/>
    <w:rsid w:val="006866D8"/>
    <w:rsid w:val="00687B0F"/>
    <w:rsid w:val="00690256"/>
    <w:rsid w:val="00690ED0"/>
    <w:rsid w:val="00693629"/>
    <w:rsid w:val="00696D46"/>
    <w:rsid w:val="006A107D"/>
    <w:rsid w:val="006A662A"/>
    <w:rsid w:val="006B384C"/>
    <w:rsid w:val="006B465D"/>
    <w:rsid w:val="006B4868"/>
    <w:rsid w:val="006B521F"/>
    <w:rsid w:val="006B5B63"/>
    <w:rsid w:val="006C04ED"/>
    <w:rsid w:val="006C25B6"/>
    <w:rsid w:val="006C384E"/>
    <w:rsid w:val="006C5918"/>
    <w:rsid w:val="006C73D2"/>
    <w:rsid w:val="006C763A"/>
    <w:rsid w:val="006C79B1"/>
    <w:rsid w:val="006D093F"/>
    <w:rsid w:val="006D2FC6"/>
    <w:rsid w:val="006D40D8"/>
    <w:rsid w:val="006D47E2"/>
    <w:rsid w:val="006D6A14"/>
    <w:rsid w:val="006D77AB"/>
    <w:rsid w:val="006D7EB0"/>
    <w:rsid w:val="006D7EF2"/>
    <w:rsid w:val="006E0BE4"/>
    <w:rsid w:val="006E2025"/>
    <w:rsid w:val="006E20F2"/>
    <w:rsid w:val="006E2467"/>
    <w:rsid w:val="006E2CF0"/>
    <w:rsid w:val="006E4E9B"/>
    <w:rsid w:val="006E5E97"/>
    <w:rsid w:val="006E652A"/>
    <w:rsid w:val="006E6C90"/>
    <w:rsid w:val="006E79E2"/>
    <w:rsid w:val="006F1EC3"/>
    <w:rsid w:val="006F4243"/>
    <w:rsid w:val="006F6E5E"/>
    <w:rsid w:val="006F79C7"/>
    <w:rsid w:val="006F7AD4"/>
    <w:rsid w:val="0070041A"/>
    <w:rsid w:val="007011E8"/>
    <w:rsid w:val="00704EE9"/>
    <w:rsid w:val="00711927"/>
    <w:rsid w:val="00712C1D"/>
    <w:rsid w:val="00714125"/>
    <w:rsid w:val="00717D9A"/>
    <w:rsid w:val="0072159F"/>
    <w:rsid w:val="00721A7E"/>
    <w:rsid w:val="00721FF5"/>
    <w:rsid w:val="0072307B"/>
    <w:rsid w:val="00725CF6"/>
    <w:rsid w:val="00731132"/>
    <w:rsid w:val="007311A0"/>
    <w:rsid w:val="00731622"/>
    <w:rsid w:val="007367F0"/>
    <w:rsid w:val="00736B8C"/>
    <w:rsid w:val="00740251"/>
    <w:rsid w:val="00740565"/>
    <w:rsid w:val="007414F9"/>
    <w:rsid w:val="007418AF"/>
    <w:rsid w:val="00741B4B"/>
    <w:rsid w:val="00742C6C"/>
    <w:rsid w:val="00742FEB"/>
    <w:rsid w:val="007442E4"/>
    <w:rsid w:val="0074461C"/>
    <w:rsid w:val="007453D7"/>
    <w:rsid w:val="007467A0"/>
    <w:rsid w:val="00746CF1"/>
    <w:rsid w:val="00747B39"/>
    <w:rsid w:val="00753790"/>
    <w:rsid w:val="00753834"/>
    <w:rsid w:val="00753F2C"/>
    <w:rsid w:val="0075620E"/>
    <w:rsid w:val="00757775"/>
    <w:rsid w:val="00757C56"/>
    <w:rsid w:val="0076328E"/>
    <w:rsid w:val="00763C70"/>
    <w:rsid w:val="00766BE3"/>
    <w:rsid w:val="0076789A"/>
    <w:rsid w:val="00767BD3"/>
    <w:rsid w:val="007702DB"/>
    <w:rsid w:val="0077092E"/>
    <w:rsid w:val="007718E1"/>
    <w:rsid w:val="00771CA9"/>
    <w:rsid w:val="00772FB4"/>
    <w:rsid w:val="00775AA9"/>
    <w:rsid w:val="0077705A"/>
    <w:rsid w:val="007778B4"/>
    <w:rsid w:val="0078037F"/>
    <w:rsid w:val="00781B5A"/>
    <w:rsid w:val="00782BA3"/>
    <w:rsid w:val="007857C1"/>
    <w:rsid w:val="007863FB"/>
    <w:rsid w:val="007869CE"/>
    <w:rsid w:val="00787A11"/>
    <w:rsid w:val="0079025B"/>
    <w:rsid w:val="00790563"/>
    <w:rsid w:val="00790F8A"/>
    <w:rsid w:val="00792361"/>
    <w:rsid w:val="00793B80"/>
    <w:rsid w:val="007A045A"/>
    <w:rsid w:val="007A0D9D"/>
    <w:rsid w:val="007A13C5"/>
    <w:rsid w:val="007A2176"/>
    <w:rsid w:val="007A46BE"/>
    <w:rsid w:val="007A562F"/>
    <w:rsid w:val="007A5860"/>
    <w:rsid w:val="007A6AE2"/>
    <w:rsid w:val="007B1634"/>
    <w:rsid w:val="007B1D46"/>
    <w:rsid w:val="007B2395"/>
    <w:rsid w:val="007B2542"/>
    <w:rsid w:val="007B2F16"/>
    <w:rsid w:val="007B369E"/>
    <w:rsid w:val="007B3B1C"/>
    <w:rsid w:val="007B3EFA"/>
    <w:rsid w:val="007B44F5"/>
    <w:rsid w:val="007B45BD"/>
    <w:rsid w:val="007B64AD"/>
    <w:rsid w:val="007B6A5B"/>
    <w:rsid w:val="007C242F"/>
    <w:rsid w:val="007C298C"/>
    <w:rsid w:val="007C33F6"/>
    <w:rsid w:val="007C3E31"/>
    <w:rsid w:val="007C51E2"/>
    <w:rsid w:val="007C7013"/>
    <w:rsid w:val="007C7259"/>
    <w:rsid w:val="007C7F67"/>
    <w:rsid w:val="007D136F"/>
    <w:rsid w:val="007D1ADA"/>
    <w:rsid w:val="007D2085"/>
    <w:rsid w:val="007D2852"/>
    <w:rsid w:val="007D30CA"/>
    <w:rsid w:val="007D3299"/>
    <w:rsid w:val="007D3560"/>
    <w:rsid w:val="007D4937"/>
    <w:rsid w:val="007D5666"/>
    <w:rsid w:val="007D62E9"/>
    <w:rsid w:val="007D66E1"/>
    <w:rsid w:val="007E0CE1"/>
    <w:rsid w:val="007E19F8"/>
    <w:rsid w:val="007E1C32"/>
    <w:rsid w:val="007E1FA1"/>
    <w:rsid w:val="007E36E6"/>
    <w:rsid w:val="007E4505"/>
    <w:rsid w:val="007E4FBC"/>
    <w:rsid w:val="007E532B"/>
    <w:rsid w:val="007E5FF2"/>
    <w:rsid w:val="007E6077"/>
    <w:rsid w:val="007E617D"/>
    <w:rsid w:val="007E674F"/>
    <w:rsid w:val="007E6EC5"/>
    <w:rsid w:val="007E6EF1"/>
    <w:rsid w:val="007E7458"/>
    <w:rsid w:val="007F0900"/>
    <w:rsid w:val="007F09CF"/>
    <w:rsid w:val="007F0C3C"/>
    <w:rsid w:val="007F29BC"/>
    <w:rsid w:val="007F2FCF"/>
    <w:rsid w:val="007F7B30"/>
    <w:rsid w:val="0080184F"/>
    <w:rsid w:val="0080197F"/>
    <w:rsid w:val="00802362"/>
    <w:rsid w:val="008051C3"/>
    <w:rsid w:val="008059DE"/>
    <w:rsid w:val="0080616C"/>
    <w:rsid w:val="00806D14"/>
    <w:rsid w:val="00810317"/>
    <w:rsid w:val="00810DED"/>
    <w:rsid w:val="00812CA4"/>
    <w:rsid w:val="00815290"/>
    <w:rsid w:val="00815838"/>
    <w:rsid w:val="00816449"/>
    <w:rsid w:val="0081741A"/>
    <w:rsid w:val="00821C0B"/>
    <w:rsid w:val="00821C45"/>
    <w:rsid w:val="00821C4B"/>
    <w:rsid w:val="00822362"/>
    <w:rsid w:val="00824857"/>
    <w:rsid w:val="008278BF"/>
    <w:rsid w:val="00827FED"/>
    <w:rsid w:val="008304A6"/>
    <w:rsid w:val="008311CF"/>
    <w:rsid w:val="0083167F"/>
    <w:rsid w:val="0083371D"/>
    <w:rsid w:val="00834B07"/>
    <w:rsid w:val="00834D01"/>
    <w:rsid w:val="008362C3"/>
    <w:rsid w:val="008364A9"/>
    <w:rsid w:val="008368AE"/>
    <w:rsid w:val="00836B8F"/>
    <w:rsid w:val="00837367"/>
    <w:rsid w:val="00840FA8"/>
    <w:rsid w:val="00841FA2"/>
    <w:rsid w:val="00843624"/>
    <w:rsid w:val="00844703"/>
    <w:rsid w:val="00844EFD"/>
    <w:rsid w:val="00844F45"/>
    <w:rsid w:val="0084619A"/>
    <w:rsid w:val="00846C07"/>
    <w:rsid w:val="00853705"/>
    <w:rsid w:val="0085439D"/>
    <w:rsid w:val="0085599D"/>
    <w:rsid w:val="00855BBE"/>
    <w:rsid w:val="0086007E"/>
    <w:rsid w:val="008603E2"/>
    <w:rsid w:val="00865672"/>
    <w:rsid w:val="00865B17"/>
    <w:rsid w:val="008663F7"/>
    <w:rsid w:val="00866F95"/>
    <w:rsid w:val="00871FDF"/>
    <w:rsid w:val="0087274E"/>
    <w:rsid w:val="00873156"/>
    <w:rsid w:val="0087444E"/>
    <w:rsid w:val="00874AB1"/>
    <w:rsid w:val="00875317"/>
    <w:rsid w:val="008811B3"/>
    <w:rsid w:val="008826E0"/>
    <w:rsid w:val="00882D98"/>
    <w:rsid w:val="008831E4"/>
    <w:rsid w:val="00883ED4"/>
    <w:rsid w:val="008843BA"/>
    <w:rsid w:val="008843BF"/>
    <w:rsid w:val="0088572E"/>
    <w:rsid w:val="00887447"/>
    <w:rsid w:val="00890661"/>
    <w:rsid w:val="00893A2A"/>
    <w:rsid w:val="00895C48"/>
    <w:rsid w:val="008A0975"/>
    <w:rsid w:val="008A3583"/>
    <w:rsid w:val="008A48C3"/>
    <w:rsid w:val="008A5BEC"/>
    <w:rsid w:val="008A68BA"/>
    <w:rsid w:val="008B1E25"/>
    <w:rsid w:val="008B2CB5"/>
    <w:rsid w:val="008B36AA"/>
    <w:rsid w:val="008B39FC"/>
    <w:rsid w:val="008B44C5"/>
    <w:rsid w:val="008B4AEA"/>
    <w:rsid w:val="008B621A"/>
    <w:rsid w:val="008B7FC8"/>
    <w:rsid w:val="008C0203"/>
    <w:rsid w:val="008C4D54"/>
    <w:rsid w:val="008C564A"/>
    <w:rsid w:val="008D1536"/>
    <w:rsid w:val="008D380B"/>
    <w:rsid w:val="008D39A7"/>
    <w:rsid w:val="008D3CCA"/>
    <w:rsid w:val="008D3D2A"/>
    <w:rsid w:val="008D3E81"/>
    <w:rsid w:val="008D4534"/>
    <w:rsid w:val="008D59D0"/>
    <w:rsid w:val="008D6255"/>
    <w:rsid w:val="008D6905"/>
    <w:rsid w:val="008D9AE1"/>
    <w:rsid w:val="008E07D0"/>
    <w:rsid w:val="008E0AC9"/>
    <w:rsid w:val="008E2E6C"/>
    <w:rsid w:val="008E4431"/>
    <w:rsid w:val="008F089C"/>
    <w:rsid w:val="008F0F39"/>
    <w:rsid w:val="008F4D51"/>
    <w:rsid w:val="008F5B3C"/>
    <w:rsid w:val="008F6D6F"/>
    <w:rsid w:val="009013FF"/>
    <w:rsid w:val="00901A7D"/>
    <w:rsid w:val="00902135"/>
    <w:rsid w:val="009031D3"/>
    <w:rsid w:val="009046B0"/>
    <w:rsid w:val="00904BF4"/>
    <w:rsid w:val="00906474"/>
    <w:rsid w:val="009067DB"/>
    <w:rsid w:val="00906ED0"/>
    <w:rsid w:val="009074EB"/>
    <w:rsid w:val="0091067D"/>
    <w:rsid w:val="00911F94"/>
    <w:rsid w:val="00912B7F"/>
    <w:rsid w:val="00915A88"/>
    <w:rsid w:val="00916CDD"/>
    <w:rsid w:val="00916F93"/>
    <w:rsid w:val="00917412"/>
    <w:rsid w:val="00917A04"/>
    <w:rsid w:val="00917C7F"/>
    <w:rsid w:val="00920810"/>
    <w:rsid w:val="00921414"/>
    <w:rsid w:val="00921939"/>
    <w:rsid w:val="00921A4A"/>
    <w:rsid w:val="009246AD"/>
    <w:rsid w:val="009268AB"/>
    <w:rsid w:val="0093294D"/>
    <w:rsid w:val="00932F17"/>
    <w:rsid w:val="00934C7E"/>
    <w:rsid w:val="00935A4C"/>
    <w:rsid w:val="00937DEF"/>
    <w:rsid w:val="00940832"/>
    <w:rsid w:val="0094087F"/>
    <w:rsid w:val="00941D7C"/>
    <w:rsid w:val="00943391"/>
    <w:rsid w:val="00943D87"/>
    <w:rsid w:val="00944A66"/>
    <w:rsid w:val="0094603B"/>
    <w:rsid w:val="009461B4"/>
    <w:rsid w:val="00946533"/>
    <w:rsid w:val="0094672B"/>
    <w:rsid w:val="009473E1"/>
    <w:rsid w:val="009517CE"/>
    <w:rsid w:val="009538D1"/>
    <w:rsid w:val="009571AA"/>
    <w:rsid w:val="00957535"/>
    <w:rsid w:val="00957CF6"/>
    <w:rsid w:val="00957FA5"/>
    <w:rsid w:val="009618C3"/>
    <w:rsid w:val="00961D05"/>
    <w:rsid w:val="00961D1D"/>
    <w:rsid w:val="009628C9"/>
    <w:rsid w:val="00963E26"/>
    <w:rsid w:val="0096500C"/>
    <w:rsid w:val="0097134C"/>
    <w:rsid w:val="009727E0"/>
    <w:rsid w:val="0097348D"/>
    <w:rsid w:val="009747C3"/>
    <w:rsid w:val="009761A5"/>
    <w:rsid w:val="009762AC"/>
    <w:rsid w:val="00976D92"/>
    <w:rsid w:val="009776CD"/>
    <w:rsid w:val="009777FD"/>
    <w:rsid w:val="00977971"/>
    <w:rsid w:val="0098045D"/>
    <w:rsid w:val="00980A11"/>
    <w:rsid w:val="00980FE5"/>
    <w:rsid w:val="00983AD0"/>
    <w:rsid w:val="009848B8"/>
    <w:rsid w:val="009868B8"/>
    <w:rsid w:val="00987C19"/>
    <w:rsid w:val="00991541"/>
    <w:rsid w:val="009918CD"/>
    <w:rsid w:val="009918E0"/>
    <w:rsid w:val="0099288E"/>
    <w:rsid w:val="00992D10"/>
    <w:rsid w:val="00993B92"/>
    <w:rsid w:val="00995A29"/>
    <w:rsid w:val="009A0C5C"/>
    <w:rsid w:val="009A1808"/>
    <w:rsid w:val="009A3595"/>
    <w:rsid w:val="009A458F"/>
    <w:rsid w:val="009A4B0E"/>
    <w:rsid w:val="009A4E05"/>
    <w:rsid w:val="009A60EC"/>
    <w:rsid w:val="009A66F4"/>
    <w:rsid w:val="009A7E45"/>
    <w:rsid w:val="009B019B"/>
    <w:rsid w:val="009B1D61"/>
    <w:rsid w:val="009B22AE"/>
    <w:rsid w:val="009B727C"/>
    <w:rsid w:val="009B752B"/>
    <w:rsid w:val="009B7699"/>
    <w:rsid w:val="009C064A"/>
    <w:rsid w:val="009C0CA8"/>
    <w:rsid w:val="009C1548"/>
    <w:rsid w:val="009C2AEC"/>
    <w:rsid w:val="009C59FB"/>
    <w:rsid w:val="009C5DDD"/>
    <w:rsid w:val="009C6661"/>
    <w:rsid w:val="009C71F9"/>
    <w:rsid w:val="009C786E"/>
    <w:rsid w:val="009D10DD"/>
    <w:rsid w:val="009D19B9"/>
    <w:rsid w:val="009D2524"/>
    <w:rsid w:val="009D256B"/>
    <w:rsid w:val="009D2BB0"/>
    <w:rsid w:val="009D35BC"/>
    <w:rsid w:val="009D44BD"/>
    <w:rsid w:val="009D54DD"/>
    <w:rsid w:val="009D571D"/>
    <w:rsid w:val="009E21CD"/>
    <w:rsid w:val="009E2F83"/>
    <w:rsid w:val="009E3906"/>
    <w:rsid w:val="009E3B4D"/>
    <w:rsid w:val="009E3DA1"/>
    <w:rsid w:val="009E4289"/>
    <w:rsid w:val="009E521F"/>
    <w:rsid w:val="009E591D"/>
    <w:rsid w:val="009E598A"/>
    <w:rsid w:val="009E6DA4"/>
    <w:rsid w:val="009F0C30"/>
    <w:rsid w:val="009F21FB"/>
    <w:rsid w:val="009F3AB6"/>
    <w:rsid w:val="009F51A9"/>
    <w:rsid w:val="009F52E5"/>
    <w:rsid w:val="009F62F5"/>
    <w:rsid w:val="009F653C"/>
    <w:rsid w:val="009F7818"/>
    <w:rsid w:val="009F7D25"/>
    <w:rsid w:val="00A00A73"/>
    <w:rsid w:val="00A01B0D"/>
    <w:rsid w:val="00A01F0C"/>
    <w:rsid w:val="00A020CC"/>
    <w:rsid w:val="00A03D69"/>
    <w:rsid w:val="00A0455A"/>
    <w:rsid w:val="00A0795A"/>
    <w:rsid w:val="00A07D1D"/>
    <w:rsid w:val="00A113F4"/>
    <w:rsid w:val="00A11B96"/>
    <w:rsid w:val="00A12337"/>
    <w:rsid w:val="00A126C7"/>
    <w:rsid w:val="00A14F00"/>
    <w:rsid w:val="00A16DEB"/>
    <w:rsid w:val="00A17A3E"/>
    <w:rsid w:val="00A226DD"/>
    <w:rsid w:val="00A22D41"/>
    <w:rsid w:val="00A235C5"/>
    <w:rsid w:val="00A24EEE"/>
    <w:rsid w:val="00A25FE7"/>
    <w:rsid w:val="00A31968"/>
    <w:rsid w:val="00A31B9C"/>
    <w:rsid w:val="00A34FF5"/>
    <w:rsid w:val="00A35B41"/>
    <w:rsid w:val="00A3679B"/>
    <w:rsid w:val="00A37408"/>
    <w:rsid w:val="00A4004D"/>
    <w:rsid w:val="00A4014D"/>
    <w:rsid w:val="00A4075B"/>
    <w:rsid w:val="00A40910"/>
    <w:rsid w:val="00A43931"/>
    <w:rsid w:val="00A44CC9"/>
    <w:rsid w:val="00A52185"/>
    <w:rsid w:val="00A52C3B"/>
    <w:rsid w:val="00A55143"/>
    <w:rsid w:val="00A55384"/>
    <w:rsid w:val="00A5722F"/>
    <w:rsid w:val="00A57CAC"/>
    <w:rsid w:val="00A649B8"/>
    <w:rsid w:val="00A64ADA"/>
    <w:rsid w:val="00A64D17"/>
    <w:rsid w:val="00A65045"/>
    <w:rsid w:val="00A65AE0"/>
    <w:rsid w:val="00A66D62"/>
    <w:rsid w:val="00A67AC6"/>
    <w:rsid w:val="00A67CBA"/>
    <w:rsid w:val="00A71CEA"/>
    <w:rsid w:val="00A71E7E"/>
    <w:rsid w:val="00A73471"/>
    <w:rsid w:val="00A756D2"/>
    <w:rsid w:val="00A75ED4"/>
    <w:rsid w:val="00A75FC3"/>
    <w:rsid w:val="00A7772B"/>
    <w:rsid w:val="00A80CCC"/>
    <w:rsid w:val="00A82205"/>
    <w:rsid w:val="00A82A31"/>
    <w:rsid w:val="00A83ED5"/>
    <w:rsid w:val="00A84ABA"/>
    <w:rsid w:val="00A869AD"/>
    <w:rsid w:val="00A92488"/>
    <w:rsid w:val="00A93B62"/>
    <w:rsid w:val="00A9439B"/>
    <w:rsid w:val="00A9510F"/>
    <w:rsid w:val="00A974C3"/>
    <w:rsid w:val="00A9772C"/>
    <w:rsid w:val="00AA02CD"/>
    <w:rsid w:val="00AA11E1"/>
    <w:rsid w:val="00AA1286"/>
    <w:rsid w:val="00AA1EA3"/>
    <w:rsid w:val="00AA282E"/>
    <w:rsid w:val="00AA488D"/>
    <w:rsid w:val="00AA5368"/>
    <w:rsid w:val="00AA577F"/>
    <w:rsid w:val="00AA6979"/>
    <w:rsid w:val="00AA7796"/>
    <w:rsid w:val="00AB3B4D"/>
    <w:rsid w:val="00AB561C"/>
    <w:rsid w:val="00AB7C1D"/>
    <w:rsid w:val="00AC2C00"/>
    <w:rsid w:val="00AC2C19"/>
    <w:rsid w:val="00AC38E3"/>
    <w:rsid w:val="00AC4489"/>
    <w:rsid w:val="00AC756D"/>
    <w:rsid w:val="00AD18A4"/>
    <w:rsid w:val="00AD4E18"/>
    <w:rsid w:val="00AD53B7"/>
    <w:rsid w:val="00AD5BDB"/>
    <w:rsid w:val="00AD5F12"/>
    <w:rsid w:val="00AD7D74"/>
    <w:rsid w:val="00AE1749"/>
    <w:rsid w:val="00AE295B"/>
    <w:rsid w:val="00AE2D71"/>
    <w:rsid w:val="00AE38E4"/>
    <w:rsid w:val="00AE554E"/>
    <w:rsid w:val="00AE6695"/>
    <w:rsid w:val="00AE7A7F"/>
    <w:rsid w:val="00AE7C03"/>
    <w:rsid w:val="00AF0EC1"/>
    <w:rsid w:val="00AF1C3A"/>
    <w:rsid w:val="00AF3065"/>
    <w:rsid w:val="00AF3478"/>
    <w:rsid w:val="00AF3910"/>
    <w:rsid w:val="00AF4533"/>
    <w:rsid w:val="00AF566B"/>
    <w:rsid w:val="00AF63FE"/>
    <w:rsid w:val="00AF6946"/>
    <w:rsid w:val="00AF721B"/>
    <w:rsid w:val="00B017DC"/>
    <w:rsid w:val="00B01A48"/>
    <w:rsid w:val="00B01F20"/>
    <w:rsid w:val="00B03676"/>
    <w:rsid w:val="00B03C4B"/>
    <w:rsid w:val="00B06245"/>
    <w:rsid w:val="00B0698C"/>
    <w:rsid w:val="00B06DAB"/>
    <w:rsid w:val="00B07C05"/>
    <w:rsid w:val="00B1074D"/>
    <w:rsid w:val="00B11F36"/>
    <w:rsid w:val="00B1284B"/>
    <w:rsid w:val="00B12CEA"/>
    <w:rsid w:val="00B13B93"/>
    <w:rsid w:val="00B13C2D"/>
    <w:rsid w:val="00B14F26"/>
    <w:rsid w:val="00B15EEF"/>
    <w:rsid w:val="00B202C3"/>
    <w:rsid w:val="00B20AFB"/>
    <w:rsid w:val="00B20B2A"/>
    <w:rsid w:val="00B213A2"/>
    <w:rsid w:val="00B22265"/>
    <w:rsid w:val="00B22893"/>
    <w:rsid w:val="00B23C56"/>
    <w:rsid w:val="00B24B57"/>
    <w:rsid w:val="00B25218"/>
    <w:rsid w:val="00B2553B"/>
    <w:rsid w:val="00B25603"/>
    <w:rsid w:val="00B2560D"/>
    <w:rsid w:val="00B26723"/>
    <w:rsid w:val="00B26E9D"/>
    <w:rsid w:val="00B30F57"/>
    <w:rsid w:val="00B318CB"/>
    <w:rsid w:val="00B318DC"/>
    <w:rsid w:val="00B33EC0"/>
    <w:rsid w:val="00B36889"/>
    <w:rsid w:val="00B379F7"/>
    <w:rsid w:val="00B42B4B"/>
    <w:rsid w:val="00B42BF7"/>
    <w:rsid w:val="00B45169"/>
    <w:rsid w:val="00B4631B"/>
    <w:rsid w:val="00B46F44"/>
    <w:rsid w:val="00B472DF"/>
    <w:rsid w:val="00B47425"/>
    <w:rsid w:val="00B47543"/>
    <w:rsid w:val="00B5007A"/>
    <w:rsid w:val="00B51C2A"/>
    <w:rsid w:val="00B5386F"/>
    <w:rsid w:val="00B55B28"/>
    <w:rsid w:val="00B55B83"/>
    <w:rsid w:val="00B56DC0"/>
    <w:rsid w:val="00B605DF"/>
    <w:rsid w:val="00B60F72"/>
    <w:rsid w:val="00B616F2"/>
    <w:rsid w:val="00B61E32"/>
    <w:rsid w:val="00B61ECC"/>
    <w:rsid w:val="00B61ED9"/>
    <w:rsid w:val="00B632AA"/>
    <w:rsid w:val="00B64574"/>
    <w:rsid w:val="00B65ACC"/>
    <w:rsid w:val="00B65BDB"/>
    <w:rsid w:val="00B66399"/>
    <w:rsid w:val="00B67202"/>
    <w:rsid w:val="00B6735A"/>
    <w:rsid w:val="00B67E3E"/>
    <w:rsid w:val="00B708F5"/>
    <w:rsid w:val="00B70C8E"/>
    <w:rsid w:val="00B721D3"/>
    <w:rsid w:val="00B736B6"/>
    <w:rsid w:val="00B758A1"/>
    <w:rsid w:val="00B75D94"/>
    <w:rsid w:val="00B7657C"/>
    <w:rsid w:val="00B77758"/>
    <w:rsid w:val="00B809BA"/>
    <w:rsid w:val="00B80CC6"/>
    <w:rsid w:val="00B8328F"/>
    <w:rsid w:val="00B8561C"/>
    <w:rsid w:val="00B85983"/>
    <w:rsid w:val="00B87CBE"/>
    <w:rsid w:val="00B92367"/>
    <w:rsid w:val="00B928F1"/>
    <w:rsid w:val="00B9488E"/>
    <w:rsid w:val="00B94DC0"/>
    <w:rsid w:val="00BA01FB"/>
    <w:rsid w:val="00BA1257"/>
    <w:rsid w:val="00BA15A6"/>
    <w:rsid w:val="00BA1D38"/>
    <w:rsid w:val="00BA34A2"/>
    <w:rsid w:val="00BA56B3"/>
    <w:rsid w:val="00BA59F9"/>
    <w:rsid w:val="00BA6484"/>
    <w:rsid w:val="00BA702B"/>
    <w:rsid w:val="00BB1225"/>
    <w:rsid w:val="00BB124C"/>
    <w:rsid w:val="00BB14CC"/>
    <w:rsid w:val="00BB1AA6"/>
    <w:rsid w:val="00BB1D47"/>
    <w:rsid w:val="00BB2DB9"/>
    <w:rsid w:val="00BB3932"/>
    <w:rsid w:val="00BB4CDC"/>
    <w:rsid w:val="00BB7637"/>
    <w:rsid w:val="00BC00AA"/>
    <w:rsid w:val="00BC0BE5"/>
    <w:rsid w:val="00BC2D6E"/>
    <w:rsid w:val="00BC5ACD"/>
    <w:rsid w:val="00BD03BD"/>
    <w:rsid w:val="00BD08FC"/>
    <w:rsid w:val="00BD1156"/>
    <w:rsid w:val="00BD1C10"/>
    <w:rsid w:val="00BD3195"/>
    <w:rsid w:val="00BD381F"/>
    <w:rsid w:val="00BD5012"/>
    <w:rsid w:val="00BD5ED5"/>
    <w:rsid w:val="00BD60A5"/>
    <w:rsid w:val="00BD765A"/>
    <w:rsid w:val="00BE0201"/>
    <w:rsid w:val="00BE113F"/>
    <w:rsid w:val="00BE1397"/>
    <w:rsid w:val="00BE1C26"/>
    <w:rsid w:val="00BE1FBE"/>
    <w:rsid w:val="00BE584D"/>
    <w:rsid w:val="00BE5EE5"/>
    <w:rsid w:val="00BE60DC"/>
    <w:rsid w:val="00BE6C71"/>
    <w:rsid w:val="00BE6D7C"/>
    <w:rsid w:val="00BF04F5"/>
    <w:rsid w:val="00BF1750"/>
    <w:rsid w:val="00BF2482"/>
    <w:rsid w:val="00BF27FA"/>
    <w:rsid w:val="00BF36D7"/>
    <w:rsid w:val="00BF40F9"/>
    <w:rsid w:val="00BF4410"/>
    <w:rsid w:val="00C00A4E"/>
    <w:rsid w:val="00C0325A"/>
    <w:rsid w:val="00C03F67"/>
    <w:rsid w:val="00C03FB8"/>
    <w:rsid w:val="00C04517"/>
    <w:rsid w:val="00C052D9"/>
    <w:rsid w:val="00C06B5D"/>
    <w:rsid w:val="00C07061"/>
    <w:rsid w:val="00C0708A"/>
    <w:rsid w:val="00C107F5"/>
    <w:rsid w:val="00C11329"/>
    <w:rsid w:val="00C11A42"/>
    <w:rsid w:val="00C12246"/>
    <w:rsid w:val="00C14138"/>
    <w:rsid w:val="00C22A60"/>
    <w:rsid w:val="00C22ED7"/>
    <w:rsid w:val="00C23359"/>
    <w:rsid w:val="00C25B78"/>
    <w:rsid w:val="00C26E8F"/>
    <w:rsid w:val="00C2724B"/>
    <w:rsid w:val="00C27AE4"/>
    <w:rsid w:val="00C27C5D"/>
    <w:rsid w:val="00C27EB8"/>
    <w:rsid w:val="00C302FE"/>
    <w:rsid w:val="00C3047B"/>
    <w:rsid w:val="00C30739"/>
    <w:rsid w:val="00C30809"/>
    <w:rsid w:val="00C313BC"/>
    <w:rsid w:val="00C32A3E"/>
    <w:rsid w:val="00C32D63"/>
    <w:rsid w:val="00C32FC5"/>
    <w:rsid w:val="00C34319"/>
    <w:rsid w:val="00C40359"/>
    <w:rsid w:val="00C4099F"/>
    <w:rsid w:val="00C4176C"/>
    <w:rsid w:val="00C448E1"/>
    <w:rsid w:val="00C452BB"/>
    <w:rsid w:val="00C45E7A"/>
    <w:rsid w:val="00C4662C"/>
    <w:rsid w:val="00C51371"/>
    <w:rsid w:val="00C51BDA"/>
    <w:rsid w:val="00C535F4"/>
    <w:rsid w:val="00C55981"/>
    <w:rsid w:val="00C57728"/>
    <w:rsid w:val="00C57970"/>
    <w:rsid w:val="00C60259"/>
    <w:rsid w:val="00C60276"/>
    <w:rsid w:val="00C6093B"/>
    <w:rsid w:val="00C61F34"/>
    <w:rsid w:val="00C62F9D"/>
    <w:rsid w:val="00C63909"/>
    <w:rsid w:val="00C63D9D"/>
    <w:rsid w:val="00C63FA2"/>
    <w:rsid w:val="00C6423C"/>
    <w:rsid w:val="00C642C2"/>
    <w:rsid w:val="00C65BF3"/>
    <w:rsid w:val="00C66572"/>
    <w:rsid w:val="00C66DE6"/>
    <w:rsid w:val="00C71926"/>
    <w:rsid w:val="00C722C5"/>
    <w:rsid w:val="00C72C12"/>
    <w:rsid w:val="00C736D4"/>
    <w:rsid w:val="00C74D16"/>
    <w:rsid w:val="00C76019"/>
    <w:rsid w:val="00C764D5"/>
    <w:rsid w:val="00C80212"/>
    <w:rsid w:val="00C80B19"/>
    <w:rsid w:val="00C80BAA"/>
    <w:rsid w:val="00C81D08"/>
    <w:rsid w:val="00C8365F"/>
    <w:rsid w:val="00C855D4"/>
    <w:rsid w:val="00C856F2"/>
    <w:rsid w:val="00C85D01"/>
    <w:rsid w:val="00C878DE"/>
    <w:rsid w:val="00C911C0"/>
    <w:rsid w:val="00C9128D"/>
    <w:rsid w:val="00C91C10"/>
    <w:rsid w:val="00C92695"/>
    <w:rsid w:val="00C93050"/>
    <w:rsid w:val="00C95616"/>
    <w:rsid w:val="00C95BA4"/>
    <w:rsid w:val="00C970AC"/>
    <w:rsid w:val="00CA0327"/>
    <w:rsid w:val="00CA0368"/>
    <w:rsid w:val="00CA1C2D"/>
    <w:rsid w:val="00CA351E"/>
    <w:rsid w:val="00CA390C"/>
    <w:rsid w:val="00CA3F79"/>
    <w:rsid w:val="00CB07B2"/>
    <w:rsid w:val="00CB1724"/>
    <w:rsid w:val="00CB1BC1"/>
    <w:rsid w:val="00CB236D"/>
    <w:rsid w:val="00CB2CAB"/>
    <w:rsid w:val="00CB3890"/>
    <w:rsid w:val="00CB613E"/>
    <w:rsid w:val="00CB7565"/>
    <w:rsid w:val="00CC0076"/>
    <w:rsid w:val="00CC31A9"/>
    <w:rsid w:val="00CC4140"/>
    <w:rsid w:val="00CC544B"/>
    <w:rsid w:val="00CC729B"/>
    <w:rsid w:val="00CC7444"/>
    <w:rsid w:val="00CC775B"/>
    <w:rsid w:val="00CD07B9"/>
    <w:rsid w:val="00CD3E58"/>
    <w:rsid w:val="00CE0050"/>
    <w:rsid w:val="00CE0154"/>
    <w:rsid w:val="00CE0488"/>
    <w:rsid w:val="00CE10DD"/>
    <w:rsid w:val="00CE110F"/>
    <w:rsid w:val="00CE35FB"/>
    <w:rsid w:val="00CE3601"/>
    <w:rsid w:val="00CE40BE"/>
    <w:rsid w:val="00CE5313"/>
    <w:rsid w:val="00CE73A0"/>
    <w:rsid w:val="00CE7F62"/>
    <w:rsid w:val="00CF0CFE"/>
    <w:rsid w:val="00CF3FF8"/>
    <w:rsid w:val="00CF58A3"/>
    <w:rsid w:val="00CF697C"/>
    <w:rsid w:val="00CF7E30"/>
    <w:rsid w:val="00D00F44"/>
    <w:rsid w:val="00D0152B"/>
    <w:rsid w:val="00D02538"/>
    <w:rsid w:val="00D02809"/>
    <w:rsid w:val="00D05197"/>
    <w:rsid w:val="00D06DF6"/>
    <w:rsid w:val="00D07E6F"/>
    <w:rsid w:val="00D1054B"/>
    <w:rsid w:val="00D13149"/>
    <w:rsid w:val="00D132C9"/>
    <w:rsid w:val="00D13A1C"/>
    <w:rsid w:val="00D14320"/>
    <w:rsid w:val="00D152E0"/>
    <w:rsid w:val="00D16C55"/>
    <w:rsid w:val="00D16F21"/>
    <w:rsid w:val="00D179AE"/>
    <w:rsid w:val="00D214C5"/>
    <w:rsid w:val="00D22888"/>
    <w:rsid w:val="00D2313E"/>
    <w:rsid w:val="00D23910"/>
    <w:rsid w:val="00D27DCA"/>
    <w:rsid w:val="00D3369E"/>
    <w:rsid w:val="00D33B7C"/>
    <w:rsid w:val="00D33FA8"/>
    <w:rsid w:val="00D348D3"/>
    <w:rsid w:val="00D34CD1"/>
    <w:rsid w:val="00D34FFB"/>
    <w:rsid w:val="00D36019"/>
    <w:rsid w:val="00D417E9"/>
    <w:rsid w:val="00D41FA0"/>
    <w:rsid w:val="00D43BDE"/>
    <w:rsid w:val="00D448AF"/>
    <w:rsid w:val="00D470E9"/>
    <w:rsid w:val="00D478CE"/>
    <w:rsid w:val="00D47ACC"/>
    <w:rsid w:val="00D51616"/>
    <w:rsid w:val="00D519AE"/>
    <w:rsid w:val="00D52C6D"/>
    <w:rsid w:val="00D55487"/>
    <w:rsid w:val="00D569CA"/>
    <w:rsid w:val="00D57D4A"/>
    <w:rsid w:val="00D6388C"/>
    <w:rsid w:val="00D640C9"/>
    <w:rsid w:val="00D64CBB"/>
    <w:rsid w:val="00D65A7B"/>
    <w:rsid w:val="00D67B0B"/>
    <w:rsid w:val="00D67CDA"/>
    <w:rsid w:val="00D724EB"/>
    <w:rsid w:val="00D741FE"/>
    <w:rsid w:val="00D76BD0"/>
    <w:rsid w:val="00D8005F"/>
    <w:rsid w:val="00D8156A"/>
    <w:rsid w:val="00D81C10"/>
    <w:rsid w:val="00D83080"/>
    <w:rsid w:val="00D8560F"/>
    <w:rsid w:val="00D91D95"/>
    <w:rsid w:val="00D93C52"/>
    <w:rsid w:val="00D94719"/>
    <w:rsid w:val="00D94D9A"/>
    <w:rsid w:val="00D95D5D"/>
    <w:rsid w:val="00DA2809"/>
    <w:rsid w:val="00DA31B7"/>
    <w:rsid w:val="00DA5298"/>
    <w:rsid w:val="00DA6F7E"/>
    <w:rsid w:val="00DA7323"/>
    <w:rsid w:val="00DB14C2"/>
    <w:rsid w:val="00DB1B49"/>
    <w:rsid w:val="00DB57D9"/>
    <w:rsid w:val="00DC094D"/>
    <w:rsid w:val="00DC172A"/>
    <w:rsid w:val="00DC3F77"/>
    <w:rsid w:val="00DC66B6"/>
    <w:rsid w:val="00DC6DCF"/>
    <w:rsid w:val="00DC7047"/>
    <w:rsid w:val="00DD0494"/>
    <w:rsid w:val="00DD1E00"/>
    <w:rsid w:val="00DD2983"/>
    <w:rsid w:val="00DD3B7D"/>
    <w:rsid w:val="00DD5C79"/>
    <w:rsid w:val="00DD636D"/>
    <w:rsid w:val="00DD7654"/>
    <w:rsid w:val="00DD7ED6"/>
    <w:rsid w:val="00DE069B"/>
    <w:rsid w:val="00DE07A7"/>
    <w:rsid w:val="00DE13F9"/>
    <w:rsid w:val="00DE2F72"/>
    <w:rsid w:val="00DE349A"/>
    <w:rsid w:val="00DE3E80"/>
    <w:rsid w:val="00DE4C05"/>
    <w:rsid w:val="00DE5CDB"/>
    <w:rsid w:val="00DF1105"/>
    <w:rsid w:val="00DF2CB9"/>
    <w:rsid w:val="00DF330C"/>
    <w:rsid w:val="00DF33AE"/>
    <w:rsid w:val="00DF497C"/>
    <w:rsid w:val="00DF51AC"/>
    <w:rsid w:val="00DF5AB1"/>
    <w:rsid w:val="00E00C4B"/>
    <w:rsid w:val="00E01E58"/>
    <w:rsid w:val="00E02943"/>
    <w:rsid w:val="00E04BE0"/>
    <w:rsid w:val="00E0528D"/>
    <w:rsid w:val="00E06A5F"/>
    <w:rsid w:val="00E075AF"/>
    <w:rsid w:val="00E13B47"/>
    <w:rsid w:val="00E175C4"/>
    <w:rsid w:val="00E17798"/>
    <w:rsid w:val="00E2143A"/>
    <w:rsid w:val="00E2194A"/>
    <w:rsid w:val="00E2422F"/>
    <w:rsid w:val="00E25BE7"/>
    <w:rsid w:val="00E27F07"/>
    <w:rsid w:val="00E27F50"/>
    <w:rsid w:val="00E31550"/>
    <w:rsid w:val="00E31D99"/>
    <w:rsid w:val="00E32495"/>
    <w:rsid w:val="00E324AF"/>
    <w:rsid w:val="00E3345F"/>
    <w:rsid w:val="00E3392D"/>
    <w:rsid w:val="00E34551"/>
    <w:rsid w:val="00E34A13"/>
    <w:rsid w:val="00E34CA5"/>
    <w:rsid w:val="00E35023"/>
    <w:rsid w:val="00E35EDD"/>
    <w:rsid w:val="00E41D0B"/>
    <w:rsid w:val="00E422CB"/>
    <w:rsid w:val="00E4291A"/>
    <w:rsid w:val="00E441B2"/>
    <w:rsid w:val="00E44F1C"/>
    <w:rsid w:val="00E47C1B"/>
    <w:rsid w:val="00E5112A"/>
    <w:rsid w:val="00E51A3B"/>
    <w:rsid w:val="00E526E4"/>
    <w:rsid w:val="00E52CF8"/>
    <w:rsid w:val="00E53517"/>
    <w:rsid w:val="00E5586C"/>
    <w:rsid w:val="00E55DDD"/>
    <w:rsid w:val="00E56D03"/>
    <w:rsid w:val="00E577F1"/>
    <w:rsid w:val="00E60685"/>
    <w:rsid w:val="00E621E3"/>
    <w:rsid w:val="00E62B4E"/>
    <w:rsid w:val="00E64027"/>
    <w:rsid w:val="00E64AB0"/>
    <w:rsid w:val="00E66F44"/>
    <w:rsid w:val="00E67342"/>
    <w:rsid w:val="00E67444"/>
    <w:rsid w:val="00E6768E"/>
    <w:rsid w:val="00E677B6"/>
    <w:rsid w:val="00E72D6D"/>
    <w:rsid w:val="00E72F0F"/>
    <w:rsid w:val="00E7325F"/>
    <w:rsid w:val="00E74A4C"/>
    <w:rsid w:val="00E75762"/>
    <w:rsid w:val="00E75FCC"/>
    <w:rsid w:val="00E77564"/>
    <w:rsid w:val="00E778A0"/>
    <w:rsid w:val="00E801C6"/>
    <w:rsid w:val="00E8148E"/>
    <w:rsid w:val="00E8162F"/>
    <w:rsid w:val="00E848F7"/>
    <w:rsid w:val="00E84E99"/>
    <w:rsid w:val="00E86007"/>
    <w:rsid w:val="00E86D4E"/>
    <w:rsid w:val="00E938C1"/>
    <w:rsid w:val="00EA13F3"/>
    <w:rsid w:val="00EA298C"/>
    <w:rsid w:val="00EA5D33"/>
    <w:rsid w:val="00EA6B85"/>
    <w:rsid w:val="00EA77B9"/>
    <w:rsid w:val="00EA79A6"/>
    <w:rsid w:val="00EB0C75"/>
    <w:rsid w:val="00EB1BCF"/>
    <w:rsid w:val="00EB24FB"/>
    <w:rsid w:val="00EB3B32"/>
    <w:rsid w:val="00EB3F23"/>
    <w:rsid w:val="00EB53AC"/>
    <w:rsid w:val="00EB6363"/>
    <w:rsid w:val="00EC2A48"/>
    <w:rsid w:val="00EC3B76"/>
    <w:rsid w:val="00EC48B0"/>
    <w:rsid w:val="00EC4ABA"/>
    <w:rsid w:val="00EC4E79"/>
    <w:rsid w:val="00EC4FBF"/>
    <w:rsid w:val="00EC5346"/>
    <w:rsid w:val="00EC724A"/>
    <w:rsid w:val="00EC74D0"/>
    <w:rsid w:val="00EC7AEC"/>
    <w:rsid w:val="00ED0000"/>
    <w:rsid w:val="00ED27E5"/>
    <w:rsid w:val="00EE0D58"/>
    <w:rsid w:val="00EE36BF"/>
    <w:rsid w:val="00EE4991"/>
    <w:rsid w:val="00EE58D2"/>
    <w:rsid w:val="00EE63DE"/>
    <w:rsid w:val="00EE68EF"/>
    <w:rsid w:val="00EE7A7D"/>
    <w:rsid w:val="00EED44C"/>
    <w:rsid w:val="00EF07F1"/>
    <w:rsid w:val="00EF0C1E"/>
    <w:rsid w:val="00EF39BE"/>
    <w:rsid w:val="00EF4213"/>
    <w:rsid w:val="00EF5142"/>
    <w:rsid w:val="00EF6A64"/>
    <w:rsid w:val="00EF6FE8"/>
    <w:rsid w:val="00EF70C7"/>
    <w:rsid w:val="00EF78EC"/>
    <w:rsid w:val="00F014A8"/>
    <w:rsid w:val="00F016F9"/>
    <w:rsid w:val="00F01A5B"/>
    <w:rsid w:val="00F01A87"/>
    <w:rsid w:val="00F02C83"/>
    <w:rsid w:val="00F033F4"/>
    <w:rsid w:val="00F037AB"/>
    <w:rsid w:val="00F04A70"/>
    <w:rsid w:val="00F05E58"/>
    <w:rsid w:val="00F10638"/>
    <w:rsid w:val="00F1064A"/>
    <w:rsid w:val="00F13792"/>
    <w:rsid w:val="00F14A9D"/>
    <w:rsid w:val="00F16CDD"/>
    <w:rsid w:val="00F20587"/>
    <w:rsid w:val="00F218E5"/>
    <w:rsid w:val="00F24368"/>
    <w:rsid w:val="00F24782"/>
    <w:rsid w:val="00F254CE"/>
    <w:rsid w:val="00F256C3"/>
    <w:rsid w:val="00F261D9"/>
    <w:rsid w:val="00F27C50"/>
    <w:rsid w:val="00F327E4"/>
    <w:rsid w:val="00F3308A"/>
    <w:rsid w:val="00F35C61"/>
    <w:rsid w:val="00F36272"/>
    <w:rsid w:val="00F368B0"/>
    <w:rsid w:val="00F36984"/>
    <w:rsid w:val="00F36993"/>
    <w:rsid w:val="00F36C66"/>
    <w:rsid w:val="00F36C9E"/>
    <w:rsid w:val="00F448A7"/>
    <w:rsid w:val="00F44F48"/>
    <w:rsid w:val="00F468C6"/>
    <w:rsid w:val="00F501C0"/>
    <w:rsid w:val="00F514EE"/>
    <w:rsid w:val="00F51E36"/>
    <w:rsid w:val="00F527CD"/>
    <w:rsid w:val="00F54EB2"/>
    <w:rsid w:val="00F56176"/>
    <w:rsid w:val="00F566D9"/>
    <w:rsid w:val="00F56E88"/>
    <w:rsid w:val="00F62A96"/>
    <w:rsid w:val="00F64022"/>
    <w:rsid w:val="00F66E66"/>
    <w:rsid w:val="00F70C7F"/>
    <w:rsid w:val="00F70C87"/>
    <w:rsid w:val="00F72077"/>
    <w:rsid w:val="00F72584"/>
    <w:rsid w:val="00F75E58"/>
    <w:rsid w:val="00F75FFE"/>
    <w:rsid w:val="00F76866"/>
    <w:rsid w:val="00F80ED4"/>
    <w:rsid w:val="00F813D9"/>
    <w:rsid w:val="00F81E44"/>
    <w:rsid w:val="00F82209"/>
    <w:rsid w:val="00F83374"/>
    <w:rsid w:val="00F838D9"/>
    <w:rsid w:val="00F859F1"/>
    <w:rsid w:val="00F8708A"/>
    <w:rsid w:val="00F87EEF"/>
    <w:rsid w:val="00F9095B"/>
    <w:rsid w:val="00F90999"/>
    <w:rsid w:val="00F91602"/>
    <w:rsid w:val="00F94637"/>
    <w:rsid w:val="00F94EEC"/>
    <w:rsid w:val="00F95852"/>
    <w:rsid w:val="00F96281"/>
    <w:rsid w:val="00F97E4D"/>
    <w:rsid w:val="00FA13F2"/>
    <w:rsid w:val="00FA36BB"/>
    <w:rsid w:val="00FA466C"/>
    <w:rsid w:val="00FA6BF9"/>
    <w:rsid w:val="00FA7F6C"/>
    <w:rsid w:val="00FB054B"/>
    <w:rsid w:val="00FB0D60"/>
    <w:rsid w:val="00FB0F5E"/>
    <w:rsid w:val="00FB141E"/>
    <w:rsid w:val="00FB1D38"/>
    <w:rsid w:val="00FB218B"/>
    <w:rsid w:val="00FB3303"/>
    <w:rsid w:val="00FB35BC"/>
    <w:rsid w:val="00FB4BE9"/>
    <w:rsid w:val="00FB54F7"/>
    <w:rsid w:val="00FB7009"/>
    <w:rsid w:val="00FB73FF"/>
    <w:rsid w:val="00FB78B3"/>
    <w:rsid w:val="00FC00F4"/>
    <w:rsid w:val="00FC08C5"/>
    <w:rsid w:val="00FC1AC1"/>
    <w:rsid w:val="00FC30BA"/>
    <w:rsid w:val="00FC494F"/>
    <w:rsid w:val="00FC5BF7"/>
    <w:rsid w:val="00FC6630"/>
    <w:rsid w:val="00FC6741"/>
    <w:rsid w:val="00FC7871"/>
    <w:rsid w:val="00FD0745"/>
    <w:rsid w:val="00FD7210"/>
    <w:rsid w:val="00FD76F2"/>
    <w:rsid w:val="00FE0277"/>
    <w:rsid w:val="00FE0D50"/>
    <w:rsid w:val="00FE1255"/>
    <w:rsid w:val="00FE29A6"/>
    <w:rsid w:val="00FE5A7E"/>
    <w:rsid w:val="00FE69CD"/>
    <w:rsid w:val="00FE6E5B"/>
    <w:rsid w:val="00FF2B98"/>
    <w:rsid w:val="00FF2D69"/>
    <w:rsid w:val="00FF2EB1"/>
    <w:rsid w:val="00FF3405"/>
    <w:rsid w:val="00FF4404"/>
    <w:rsid w:val="00FF569A"/>
    <w:rsid w:val="00FF6742"/>
    <w:rsid w:val="00FF71F6"/>
    <w:rsid w:val="0146831C"/>
    <w:rsid w:val="0173A9A9"/>
    <w:rsid w:val="018987C8"/>
    <w:rsid w:val="01B28A36"/>
    <w:rsid w:val="01BBAEC4"/>
    <w:rsid w:val="01DEF4EA"/>
    <w:rsid w:val="01F518AD"/>
    <w:rsid w:val="02014BEB"/>
    <w:rsid w:val="02393BE7"/>
    <w:rsid w:val="023BDAD4"/>
    <w:rsid w:val="02411C8F"/>
    <w:rsid w:val="02588965"/>
    <w:rsid w:val="0261684A"/>
    <w:rsid w:val="0268DEDE"/>
    <w:rsid w:val="02824376"/>
    <w:rsid w:val="02986B56"/>
    <w:rsid w:val="0298B00E"/>
    <w:rsid w:val="029FC069"/>
    <w:rsid w:val="02C29BB9"/>
    <w:rsid w:val="02E9FF27"/>
    <w:rsid w:val="02F2BFE3"/>
    <w:rsid w:val="0303119D"/>
    <w:rsid w:val="031DA308"/>
    <w:rsid w:val="0329FCF0"/>
    <w:rsid w:val="032A8F8E"/>
    <w:rsid w:val="032DA48E"/>
    <w:rsid w:val="032DA8F0"/>
    <w:rsid w:val="0334D039"/>
    <w:rsid w:val="0334F4D1"/>
    <w:rsid w:val="035E2010"/>
    <w:rsid w:val="036DA917"/>
    <w:rsid w:val="0391B25C"/>
    <w:rsid w:val="03BEE2AF"/>
    <w:rsid w:val="03E536BC"/>
    <w:rsid w:val="03E6294D"/>
    <w:rsid w:val="04005F1C"/>
    <w:rsid w:val="0407175E"/>
    <w:rsid w:val="041E2ECB"/>
    <w:rsid w:val="0426F15C"/>
    <w:rsid w:val="04424F60"/>
    <w:rsid w:val="04563257"/>
    <w:rsid w:val="04641150"/>
    <w:rsid w:val="0471134A"/>
    <w:rsid w:val="04867A1A"/>
    <w:rsid w:val="04BECD38"/>
    <w:rsid w:val="04C9701F"/>
    <w:rsid w:val="04EEDF99"/>
    <w:rsid w:val="054ED0A2"/>
    <w:rsid w:val="0562FDCF"/>
    <w:rsid w:val="056587B3"/>
    <w:rsid w:val="057974E6"/>
    <w:rsid w:val="05D30075"/>
    <w:rsid w:val="05FED002"/>
    <w:rsid w:val="06107A18"/>
    <w:rsid w:val="0629D44B"/>
    <w:rsid w:val="065EF6BF"/>
    <w:rsid w:val="067C426F"/>
    <w:rsid w:val="068AB61E"/>
    <w:rsid w:val="069EBE14"/>
    <w:rsid w:val="06A14DCA"/>
    <w:rsid w:val="06B480DF"/>
    <w:rsid w:val="06BCD30C"/>
    <w:rsid w:val="06CA5508"/>
    <w:rsid w:val="06DF544D"/>
    <w:rsid w:val="0710A4BC"/>
    <w:rsid w:val="07190F67"/>
    <w:rsid w:val="0750ACD6"/>
    <w:rsid w:val="077DE09E"/>
    <w:rsid w:val="07A22AF7"/>
    <w:rsid w:val="08036000"/>
    <w:rsid w:val="080431B8"/>
    <w:rsid w:val="080BFD5C"/>
    <w:rsid w:val="0819EE71"/>
    <w:rsid w:val="086464C9"/>
    <w:rsid w:val="088C10EB"/>
    <w:rsid w:val="08A9D484"/>
    <w:rsid w:val="08CB6CBF"/>
    <w:rsid w:val="08DCC3A8"/>
    <w:rsid w:val="08E13B1D"/>
    <w:rsid w:val="08F1DAED"/>
    <w:rsid w:val="09229036"/>
    <w:rsid w:val="0922E2AB"/>
    <w:rsid w:val="092C582F"/>
    <w:rsid w:val="093E1FE6"/>
    <w:rsid w:val="0943ECF5"/>
    <w:rsid w:val="0959C73D"/>
    <w:rsid w:val="0995268D"/>
    <w:rsid w:val="099B1042"/>
    <w:rsid w:val="09D85714"/>
    <w:rsid w:val="0A071AFE"/>
    <w:rsid w:val="0A0CC163"/>
    <w:rsid w:val="0A2C909C"/>
    <w:rsid w:val="0A4F064A"/>
    <w:rsid w:val="0A59A420"/>
    <w:rsid w:val="0A6DE7B5"/>
    <w:rsid w:val="0B2518EC"/>
    <w:rsid w:val="0B38A028"/>
    <w:rsid w:val="0B90C1DF"/>
    <w:rsid w:val="0BEF329D"/>
    <w:rsid w:val="0C880DC9"/>
    <w:rsid w:val="0CA00736"/>
    <w:rsid w:val="0CA1B6ED"/>
    <w:rsid w:val="0CCBCB5A"/>
    <w:rsid w:val="0CE4C0E6"/>
    <w:rsid w:val="0CFAF3C1"/>
    <w:rsid w:val="0D10C063"/>
    <w:rsid w:val="0D2B2DB9"/>
    <w:rsid w:val="0D6DD610"/>
    <w:rsid w:val="0D77C91A"/>
    <w:rsid w:val="0D7F1F28"/>
    <w:rsid w:val="0D9B794B"/>
    <w:rsid w:val="0DAB2B23"/>
    <w:rsid w:val="0DCC97DB"/>
    <w:rsid w:val="0DDF6E40"/>
    <w:rsid w:val="0DF60159"/>
    <w:rsid w:val="0E1BF75E"/>
    <w:rsid w:val="0E245EF1"/>
    <w:rsid w:val="0E2CEF0D"/>
    <w:rsid w:val="0E436857"/>
    <w:rsid w:val="0E4CA120"/>
    <w:rsid w:val="0E783EF0"/>
    <w:rsid w:val="0E809147"/>
    <w:rsid w:val="0EA14063"/>
    <w:rsid w:val="0EDFB625"/>
    <w:rsid w:val="0EE90471"/>
    <w:rsid w:val="0F156A7B"/>
    <w:rsid w:val="0F1A30D3"/>
    <w:rsid w:val="0F1D89D7"/>
    <w:rsid w:val="0F6C7122"/>
    <w:rsid w:val="0F7ED051"/>
    <w:rsid w:val="0F863B61"/>
    <w:rsid w:val="0F954304"/>
    <w:rsid w:val="0FB6CC03"/>
    <w:rsid w:val="0FC02F52"/>
    <w:rsid w:val="0FD1B3AB"/>
    <w:rsid w:val="0FFAB51E"/>
    <w:rsid w:val="1029E847"/>
    <w:rsid w:val="103C6E2E"/>
    <w:rsid w:val="1071A1BD"/>
    <w:rsid w:val="10ABB6C9"/>
    <w:rsid w:val="10C447AE"/>
    <w:rsid w:val="10F21BF9"/>
    <w:rsid w:val="1130A0E6"/>
    <w:rsid w:val="114122DB"/>
    <w:rsid w:val="11532227"/>
    <w:rsid w:val="115FFC48"/>
    <w:rsid w:val="11ACADEC"/>
    <w:rsid w:val="11B707CD"/>
    <w:rsid w:val="12085BFE"/>
    <w:rsid w:val="12140C65"/>
    <w:rsid w:val="1220408C"/>
    <w:rsid w:val="125585CD"/>
    <w:rsid w:val="1292CC9F"/>
    <w:rsid w:val="12B1683F"/>
    <w:rsid w:val="12E33D33"/>
    <w:rsid w:val="12F814B2"/>
    <w:rsid w:val="12F840D4"/>
    <w:rsid w:val="1310F871"/>
    <w:rsid w:val="131166CD"/>
    <w:rsid w:val="1323B547"/>
    <w:rsid w:val="132B3CB6"/>
    <w:rsid w:val="13380CC4"/>
    <w:rsid w:val="13417040"/>
    <w:rsid w:val="134B6060"/>
    <w:rsid w:val="139534AC"/>
    <w:rsid w:val="13C820C5"/>
    <w:rsid w:val="13CFB43C"/>
    <w:rsid w:val="13E3A581"/>
    <w:rsid w:val="13F97FF8"/>
    <w:rsid w:val="13FEF1B9"/>
    <w:rsid w:val="143B76F7"/>
    <w:rsid w:val="1453482B"/>
    <w:rsid w:val="14615BD4"/>
    <w:rsid w:val="1464B5D3"/>
    <w:rsid w:val="1467785A"/>
    <w:rsid w:val="146BD0BD"/>
    <w:rsid w:val="14B101D5"/>
    <w:rsid w:val="14B58AC4"/>
    <w:rsid w:val="14F70076"/>
    <w:rsid w:val="150E2F9A"/>
    <w:rsid w:val="152AEC27"/>
    <w:rsid w:val="1538EA08"/>
    <w:rsid w:val="1554AF88"/>
    <w:rsid w:val="155A8845"/>
    <w:rsid w:val="1568F4E7"/>
    <w:rsid w:val="1569FEF9"/>
    <w:rsid w:val="15772FCE"/>
    <w:rsid w:val="1590C76A"/>
    <w:rsid w:val="15BD320E"/>
    <w:rsid w:val="15CC9535"/>
    <w:rsid w:val="15CED032"/>
    <w:rsid w:val="15D94A2E"/>
    <w:rsid w:val="1661D770"/>
    <w:rsid w:val="166F160E"/>
    <w:rsid w:val="1676120D"/>
    <w:rsid w:val="16C194C1"/>
    <w:rsid w:val="16C4564D"/>
    <w:rsid w:val="16E9F424"/>
    <w:rsid w:val="16F002BB"/>
    <w:rsid w:val="16F06D74"/>
    <w:rsid w:val="17025CD0"/>
    <w:rsid w:val="171BC19B"/>
    <w:rsid w:val="172371B8"/>
    <w:rsid w:val="1728F6F0"/>
    <w:rsid w:val="1742FDA1"/>
    <w:rsid w:val="175368D7"/>
    <w:rsid w:val="1780D153"/>
    <w:rsid w:val="1789ECCE"/>
    <w:rsid w:val="17D78FF9"/>
    <w:rsid w:val="17DBC76C"/>
    <w:rsid w:val="17DFC485"/>
    <w:rsid w:val="17F48C2C"/>
    <w:rsid w:val="17FC6359"/>
    <w:rsid w:val="17FDA7D1"/>
    <w:rsid w:val="18114CDC"/>
    <w:rsid w:val="181638B6"/>
    <w:rsid w:val="182D3F77"/>
    <w:rsid w:val="182E57B6"/>
    <w:rsid w:val="183E6F66"/>
    <w:rsid w:val="1840CD96"/>
    <w:rsid w:val="185074D6"/>
    <w:rsid w:val="186422BD"/>
    <w:rsid w:val="1872C346"/>
    <w:rsid w:val="1877BB74"/>
    <w:rsid w:val="189FFE31"/>
    <w:rsid w:val="18C6F6AA"/>
    <w:rsid w:val="18CBCCC3"/>
    <w:rsid w:val="19038366"/>
    <w:rsid w:val="191BED2E"/>
    <w:rsid w:val="1934CFB2"/>
    <w:rsid w:val="193E6997"/>
    <w:rsid w:val="195EC135"/>
    <w:rsid w:val="197D0E72"/>
    <w:rsid w:val="19CA2817"/>
    <w:rsid w:val="19EE02AF"/>
    <w:rsid w:val="19F23984"/>
    <w:rsid w:val="1A4E9268"/>
    <w:rsid w:val="1A50D2A7"/>
    <w:rsid w:val="1A53547F"/>
    <w:rsid w:val="1A644BE8"/>
    <w:rsid w:val="1A68CC14"/>
    <w:rsid w:val="1A8874A3"/>
    <w:rsid w:val="1A8BCEA2"/>
    <w:rsid w:val="1A8D6CD1"/>
    <w:rsid w:val="1AB63200"/>
    <w:rsid w:val="1AC524F8"/>
    <w:rsid w:val="1B009ACA"/>
    <w:rsid w:val="1B2CF63C"/>
    <w:rsid w:val="1B46566F"/>
    <w:rsid w:val="1B75E93A"/>
    <w:rsid w:val="1B8E6E8C"/>
    <w:rsid w:val="1BBBDC48"/>
    <w:rsid w:val="1BC94DE1"/>
    <w:rsid w:val="1BE8C050"/>
    <w:rsid w:val="1BFF0237"/>
    <w:rsid w:val="1C0A1EF9"/>
    <w:rsid w:val="1C29D4AA"/>
    <w:rsid w:val="1C321ABE"/>
    <w:rsid w:val="1C332D8E"/>
    <w:rsid w:val="1C3B5584"/>
    <w:rsid w:val="1C5934DC"/>
    <w:rsid w:val="1C9076E4"/>
    <w:rsid w:val="1C971572"/>
    <w:rsid w:val="1CCD91BD"/>
    <w:rsid w:val="1D06B3F2"/>
    <w:rsid w:val="1D0BC793"/>
    <w:rsid w:val="1D29A4B5"/>
    <w:rsid w:val="1D7267A2"/>
    <w:rsid w:val="1DEEA7A3"/>
    <w:rsid w:val="1E0549BD"/>
    <w:rsid w:val="1E1A044F"/>
    <w:rsid w:val="1E1B4B1F"/>
    <w:rsid w:val="1E2CECAF"/>
    <w:rsid w:val="1E5B48B2"/>
    <w:rsid w:val="1E759FFF"/>
    <w:rsid w:val="1EBC58EF"/>
    <w:rsid w:val="1EDC6CA1"/>
    <w:rsid w:val="1EEF26EC"/>
    <w:rsid w:val="1EFC9885"/>
    <w:rsid w:val="1F3CECAC"/>
    <w:rsid w:val="1FA1AC55"/>
    <w:rsid w:val="1FD894DC"/>
    <w:rsid w:val="1FDF2429"/>
    <w:rsid w:val="1FEC382B"/>
    <w:rsid w:val="201FD190"/>
    <w:rsid w:val="20214A9B"/>
    <w:rsid w:val="20254585"/>
    <w:rsid w:val="20621280"/>
    <w:rsid w:val="206C721B"/>
    <w:rsid w:val="209412C8"/>
    <w:rsid w:val="20DFECBD"/>
    <w:rsid w:val="212FBBDD"/>
    <w:rsid w:val="213FB0FE"/>
    <w:rsid w:val="21496A91"/>
    <w:rsid w:val="21549677"/>
    <w:rsid w:val="218841D8"/>
    <w:rsid w:val="21A20951"/>
    <w:rsid w:val="21A78484"/>
    <w:rsid w:val="21FE84F1"/>
    <w:rsid w:val="22108A11"/>
    <w:rsid w:val="2213EEA8"/>
    <w:rsid w:val="2220D361"/>
    <w:rsid w:val="222E8263"/>
    <w:rsid w:val="2252F04F"/>
    <w:rsid w:val="2283AC77"/>
    <w:rsid w:val="228D923B"/>
    <w:rsid w:val="22B565B9"/>
    <w:rsid w:val="22D1F770"/>
    <w:rsid w:val="22EFAC9B"/>
    <w:rsid w:val="22FA29D7"/>
    <w:rsid w:val="22FC97BE"/>
    <w:rsid w:val="2358EB5D"/>
    <w:rsid w:val="2366FEDC"/>
    <w:rsid w:val="23670974"/>
    <w:rsid w:val="23A509EF"/>
    <w:rsid w:val="23B08857"/>
    <w:rsid w:val="23B3943A"/>
    <w:rsid w:val="23C42BA6"/>
    <w:rsid w:val="23D42CF5"/>
    <w:rsid w:val="23D72D0F"/>
    <w:rsid w:val="23EA780B"/>
    <w:rsid w:val="2401B6D1"/>
    <w:rsid w:val="2418C9D5"/>
    <w:rsid w:val="242E8D9B"/>
    <w:rsid w:val="248C9173"/>
    <w:rsid w:val="24956BB4"/>
    <w:rsid w:val="24AE95B5"/>
    <w:rsid w:val="24B5BAA2"/>
    <w:rsid w:val="24BE1EA1"/>
    <w:rsid w:val="250408C5"/>
    <w:rsid w:val="25062841"/>
    <w:rsid w:val="252E9DCF"/>
    <w:rsid w:val="254AEC5F"/>
    <w:rsid w:val="25A41E15"/>
    <w:rsid w:val="25E00421"/>
    <w:rsid w:val="25E21DF3"/>
    <w:rsid w:val="261125EB"/>
    <w:rsid w:val="263B564E"/>
    <w:rsid w:val="26591BCF"/>
    <w:rsid w:val="267B2AF6"/>
    <w:rsid w:val="2690EEEC"/>
    <w:rsid w:val="26BD23D5"/>
    <w:rsid w:val="26E58ECB"/>
    <w:rsid w:val="2722665E"/>
    <w:rsid w:val="272CABE0"/>
    <w:rsid w:val="275AAA6A"/>
    <w:rsid w:val="2769BA5C"/>
    <w:rsid w:val="276D3B5A"/>
    <w:rsid w:val="276F49D8"/>
    <w:rsid w:val="27786B04"/>
    <w:rsid w:val="27A62D1E"/>
    <w:rsid w:val="27AAF27B"/>
    <w:rsid w:val="27B03522"/>
    <w:rsid w:val="27C1EFC9"/>
    <w:rsid w:val="27D7EFFD"/>
    <w:rsid w:val="27E50787"/>
    <w:rsid w:val="27FBD204"/>
    <w:rsid w:val="2801BE9B"/>
    <w:rsid w:val="28103409"/>
    <w:rsid w:val="281BB921"/>
    <w:rsid w:val="2825CF96"/>
    <w:rsid w:val="284754B8"/>
    <w:rsid w:val="28592707"/>
    <w:rsid w:val="289BF2E7"/>
    <w:rsid w:val="28A60A81"/>
    <w:rsid w:val="28BBADCC"/>
    <w:rsid w:val="28D2C4A5"/>
    <w:rsid w:val="28D9D131"/>
    <w:rsid w:val="28E2ECAC"/>
    <w:rsid w:val="2915AB6B"/>
    <w:rsid w:val="29852D6B"/>
    <w:rsid w:val="298A3420"/>
    <w:rsid w:val="29C358BA"/>
    <w:rsid w:val="29FF4C6B"/>
    <w:rsid w:val="2A0AF79C"/>
    <w:rsid w:val="2A129BB7"/>
    <w:rsid w:val="2A18B025"/>
    <w:rsid w:val="2A255981"/>
    <w:rsid w:val="2A3BECF4"/>
    <w:rsid w:val="2A7A51BF"/>
    <w:rsid w:val="2A7DB656"/>
    <w:rsid w:val="2A8377D2"/>
    <w:rsid w:val="2A883E2A"/>
    <w:rsid w:val="2A94E35A"/>
    <w:rsid w:val="2AC2AD45"/>
    <w:rsid w:val="2ACBC8C0"/>
    <w:rsid w:val="2AEAF002"/>
    <w:rsid w:val="2AF953B4"/>
    <w:rsid w:val="2B09A70A"/>
    <w:rsid w:val="2B0CDB62"/>
    <w:rsid w:val="2B1DD739"/>
    <w:rsid w:val="2B3372C6"/>
    <w:rsid w:val="2B831841"/>
    <w:rsid w:val="2B9F0A0C"/>
    <w:rsid w:val="2BAA14DF"/>
    <w:rsid w:val="2BB7E62A"/>
    <w:rsid w:val="2BC03145"/>
    <w:rsid w:val="2BC634B2"/>
    <w:rsid w:val="2BC71E2F"/>
    <w:rsid w:val="2BCF64C9"/>
    <w:rsid w:val="2BFC62A7"/>
    <w:rsid w:val="2BFD372C"/>
    <w:rsid w:val="2C34A752"/>
    <w:rsid w:val="2CD3FDEC"/>
    <w:rsid w:val="2CD82CCC"/>
    <w:rsid w:val="2D0A24C1"/>
    <w:rsid w:val="2D0E3B5B"/>
    <w:rsid w:val="2D18B25B"/>
    <w:rsid w:val="2D28EFE4"/>
    <w:rsid w:val="2D341552"/>
    <w:rsid w:val="2D44C2BE"/>
    <w:rsid w:val="2D67B97D"/>
    <w:rsid w:val="2D6E2302"/>
    <w:rsid w:val="2D83C60F"/>
    <w:rsid w:val="2D91F2D9"/>
    <w:rsid w:val="2DEB48D7"/>
    <w:rsid w:val="2E0D4F46"/>
    <w:rsid w:val="2E1EB624"/>
    <w:rsid w:val="2E4CC0CF"/>
    <w:rsid w:val="2E5FF43C"/>
    <w:rsid w:val="2EA850B1"/>
    <w:rsid w:val="2EBBC13B"/>
    <w:rsid w:val="2ED5F5AD"/>
    <w:rsid w:val="2ED7DCFA"/>
    <w:rsid w:val="2EEA842A"/>
    <w:rsid w:val="2EF91F1A"/>
    <w:rsid w:val="2F045F35"/>
    <w:rsid w:val="2F054AB6"/>
    <w:rsid w:val="2FA77FF7"/>
    <w:rsid w:val="2FB2DD32"/>
    <w:rsid w:val="2FE2A743"/>
    <w:rsid w:val="2FF00C3D"/>
    <w:rsid w:val="2FF152F4"/>
    <w:rsid w:val="300F332E"/>
    <w:rsid w:val="301061D3"/>
    <w:rsid w:val="3027C751"/>
    <w:rsid w:val="3028DFB1"/>
    <w:rsid w:val="304FEBD3"/>
    <w:rsid w:val="3060D50C"/>
    <w:rsid w:val="3068022A"/>
    <w:rsid w:val="309710A3"/>
    <w:rsid w:val="30B7DAFC"/>
    <w:rsid w:val="30C11DD2"/>
    <w:rsid w:val="30CDB3F2"/>
    <w:rsid w:val="30D1352F"/>
    <w:rsid w:val="30E31785"/>
    <w:rsid w:val="31046C8A"/>
    <w:rsid w:val="31385381"/>
    <w:rsid w:val="3145EC27"/>
    <w:rsid w:val="31583948"/>
    <w:rsid w:val="31CA54F7"/>
    <w:rsid w:val="323D0A7C"/>
    <w:rsid w:val="32476895"/>
    <w:rsid w:val="32677B59"/>
    <w:rsid w:val="32746247"/>
    <w:rsid w:val="327F1030"/>
    <w:rsid w:val="328B3190"/>
    <w:rsid w:val="32A4804E"/>
    <w:rsid w:val="32C81EB0"/>
    <w:rsid w:val="32D0E658"/>
    <w:rsid w:val="32DCA7B4"/>
    <w:rsid w:val="32E08D98"/>
    <w:rsid w:val="32E7DF8B"/>
    <w:rsid w:val="32FC5043"/>
    <w:rsid w:val="331C9AE2"/>
    <w:rsid w:val="3350813B"/>
    <w:rsid w:val="33627331"/>
    <w:rsid w:val="336CB11D"/>
    <w:rsid w:val="339DDD7F"/>
    <w:rsid w:val="339FA2EC"/>
    <w:rsid w:val="33C93BD7"/>
    <w:rsid w:val="33CC47BE"/>
    <w:rsid w:val="343A0253"/>
    <w:rsid w:val="343A51E5"/>
    <w:rsid w:val="34825811"/>
    <w:rsid w:val="34885226"/>
    <w:rsid w:val="348A0CFB"/>
    <w:rsid w:val="348A71A2"/>
    <w:rsid w:val="34CD3CFC"/>
    <w:rsid w:val="34D04A14"/>
    <w:rsid w:val="34D58588"/>
    <w:rsid w:val="34E113CC"/>
    <w:rsid w:val="34FEC3F3"/>
    <w:rsid w:val="3506239E"/>
    <w:rsid w:val="3516EBD7"/>
    <w:rsid w:val="3519C9AA"/>
    <w:rsid w:val="352679D0"/>
    <w:rsid w:val="35745A64"/>
    <w:rsid w:val="3582C81C"/>
    <w:rsid w:val="35AADD98"/>
    <w:rsid w:val="35CFCE8F"/>
    <w:rsid w:val="35D278B5"/>
    <w:rsid w:val="35FEA27B"/>
    <w:rsid w:val="36154495"/>
    <w:rsid w:val="363F3C42"/>
    <w:rsid w:val="365EC3B7"/>
    <w:rsid w:val="36661986"/>
    <w:rsid w:val="3668977B"/>
    <w:rsid w:val="366CDA61"/>
    <w:rsid w:val="36879DAD"/>
    <w:rsid w:val="368A5BFD"/>
    <w:rsid w:val="36ADDD94"/>
    <w:rsid w:val="36BE8061"/>
    <w:rsid w:val="36C23F99"/>
    <w:rsid w:val="371AB7C3"/>
    <w:rsid w:val="373B52CF"/>
    <w:rsid w:val="37407766"/>
    <w:rsid w:val="37552C9B"/>
    <w:rsid w:val="37577E99"/>
    <w:rsid w:val="37626B14"/>
    <w:rsid w:val="3764472B"/>
    <w:rsid w:val="37A00BF5"/>
    <w:rsid w:val="3805E5F6"/>
    <w:rsid w:val="384A9E81"/>
    <w:rsid w:val="387A2CB4"/>
    <w:rsid w:val="388F20C4"/>
    <w:rsid w:val="38CFE705"/>
    <w:rsid w:val="38D1335B"/>
    <w:rsid w:val="38D9E26B"/>
    <w:rsid w:val="391AB23E"/>
    <w:rsid w:val="39516D4B"/>
    <w:rsid w:val="39C90C8C"/>
    <w:rsid w:val="39CD9777"/>
    <w:rsid w:val="39DF597D"/>
    <w:rsid w:val="39E7C260"/>
    <w:rsid w:val="3A0E1B22"/>
    <w:rsid w:val="3A21F047"/>
    <w:rsid w:val="3A4E19E3"/>
    <w:rsid w:val="3A6BA1FB"/>
    <w:rsid w:val="3A6FFDB3"/>
    <w:rsid w:val="3A7C4E55"/>
    <w:rsid w:val="3A944A5A"/>
    <w:rsid w:val="3A95BE69"/>
    <w:rsid w:val="3A9A707D"/>
    <w:rsid w:val="3AAF9233"/>
    <w:rsid w:val="3AB7E9CA"/>
    <w:rsid w:val="3AEEE33C"/>
    <w:rsid w:val="3B0452B8"/>
    <w:rsid w:val="3B28131C"/>
    <w:rsid w:val="3BA9CCF5"/>
    <w:rsid w:val="3BCC0722"/>
    <w:rsid w:val="3BDA7F72"/>
    <w:rsid w:val="3BDF7EC6"/>
    <w:rsid w:val="3C44A68D"/>
    <w:rsid w:val="3C50FF17"/>
    <w:rsid w:val="3C51BB88"/>
    <w:rsid w:val="3C6DE2DA"/>
    <w:rsid w:val="3C981ED0"/>
    <w:rsid w:val="3D185D2E"/>
    <w:rsid w:val="3D2FBAB5"/>
    <w:rsid w:val="3D4D252F"/>
    <w:rsid w:val="3D78163B"/>
    <w:rsid w:val="3D8D4D21"/>
    <w:rsid w:val="3DA9C5FB"/>
    <w:rsid w:val="3DD4FB04"/>
    <w:rsid w:val="3DDA8AAA"/>
    <w:rsid w:val="3DE08B02"/>
    <w:rsid w:val="3E1B11E1"/>
    <w:rsid w:val="3E241DBF"/>
    <w:rsid w:val="3E47F727"/>
    <w:rsid w:val="3E647888"/>
    <w:rsid w:val="3E7E6A33"/>
    <w:rsid w:val="3ECF62D6"/>
    <w:rsid w:val="3EE0B764"/>
    <w:rsid w:val="3EFE3368"/>
    <w:rsid w:val="3EFED6F4"/>
    <w:rsid w:val="3F33846A"/>
    <w:rsid w:val="3F7F7686"/>
    <w:rsid w:val="3F90576B"/>
    <w:rsid w:val="3F91B974"/>
    <w:rsid w:val="3FAFD89F"/>
    <w:rsid w:val="3FB52ADC"/>
    <w:rsid w:val="3FC17918"/>
    <w:rsid w:val="3FD9D72C"/>
    <w:rsid w:val="3FF5EE94"/>
    <w:rsid w:val="3FFB843F"/>
    <w:rsid w:val="401621DF"/>
    <w:rsid w:val="402E428A"/>
    <w:rsid w:val="405EB297"/>
    <w:rsid w:val="406915C1"/>
    <w:rsid w:val="4075D7AA"/>
    <w:rsid w:val="407BF067"/>
    <w:rsid w:val="40A65E19"/>
    <w:rsid w:val="40C0BFFE"/>
    <w:rsid w:val="40EA206F"/>
    <w:rsid w:val="40FD0019"/>
    <w:rsid w:val="411C90B1"/>
    <w:rsid w:val="412B5E61"/>
    <w:rsid w:val="4141A9A7"/>
    <w:rsid w:val="416CF0B9"/>
    <w:rsid w:val="417D026B"/>
    <w:rsid w:val="418CE149"/>
    <w:rsid w:val="41921670"/>
    <w:rsid w:val="419754A0"/>
    <w:rsid w:val="4199259C"/>
    <w:rsid w:val="41B80EC6"/>
    <w:rsid w:val="41BAF614"/>
    <w:rsid w:val="41DB5955"/>
    <w:rsid w:val="423E653C"/>
    <w:rsid w:val="42526D32"/>
    <w:rsid w:val="42601C34"/>
    <w:rsid w:val="427AD72D"/>
    <w:rsid w:val="4295E016"/>
    <w:rsid w:val="42AC0E27"/>
    <w:rsid w:val="42C43689"/>
    <w:rsid w:val="42C82580"/>
    <w:rsid w:val="42E6EB74"/>
    <w:rsid w:val="431B684A"/>
    <w:rsid w:val="432B5F4B"/>
    <w:rsid w:val="435B71A3"/>
    <w:rsid w:val="43B42887"/>
    <w:rsid w:val="43B76793"/>
    <w:rsid w:val="43CC0A0F"/>
    <w:rsid w:val="43CCEF20"/>
    <w:rsid w:val="43CF5E52"/>
    <w:rsid w:val="43D64426"/>
    <w:rsid w:val="43E27016"/>
    <w:rsid w:val="43E502D1"/>
    <w:rsid w:val="441546C8"/>
    <w:rsid w:val="446EE7BD"/>
    <w:rsid w:val="4485AA5C"/>
    <w:rsid w:val="44A956D8"/>
    <w:rsid w:val="44B47624"/>
    <w:rsid w:val="44B89CB1"/>
    <w:rsid w:val="44D9544A"/>
    <w:rsid w:val="44DC3D9C"/>
    <w:rsid w:val="4502AC20"/>
    <w:rsid w:val="4525AE93"/>
    <w:rsid w:val="452C59B9"/>
    <w:rsid w:val="45366BE4"/>
    <w:rsid w:val="45822C01"/>
    <w:rsid w:val="45C5C12F"/>
    <w:rsid w:val="45C658A7"/>
    <w:rsid w:val="45CD0CA5"/>
    <w:rsid w:val="45D5C27E"/>
    <w:rsid w:val="45E897BC"/>
    <w:rsid w:val="460B0F95"/>
    <w:rsid w:val="460C67D5"/>
    <w:rsid w:val="4617C510"/>
    <w:rsid w:val="462536A9"/>
    <w:rsid w:val="4625CC92"/>
    <w:rsid w:val="4634D2CB"/>
    <w:rsid w:val="4655014A"/>
    <w:rsid w:val="46578DF0"/>
    <w:rsid w:val="465F285E"/>
    <w:rsid w:val="4666798A"/>
    <w:rsid w:val="46754B63"/>
    <w:rsid w:val="4675EA1D"/>
    <w:rsid w:val="468324BD"/>
    <w:rsid w:val="469D1084"/>
    <w:rsid w:val="46A3D38F"/>
    <w:rsid w:val="46BB79BC"/>
    <w:rsid w:val="46DA3463"/>
    <w:rsid w:val="46EE3C59"/>
    <w:rsid w:val="46FF49D5"/>
    <w:rsid w:val="47077FDB"/>
    <w:rsid w:val="471DF1CA"/>
    <w:rsid w:val="4721146C"/>
    <w:rsid w:val="473BDE89"/>
    <w:rsid w:val="47504189"/>
    <w:rsid w:val="4768B4CD"/>
    <w:rsid w:val="4786CAEA"/>
    <w:rsid w:val="47915199"/>
    <w:rsid w:val="47A5DC01"/>
    <w:rsid w:val="47C94C6E"/>
    <w:rsid w:val="47F72A9F"/>
    <w:rsid w:val="47FD6768"/>
    <w:rsid w:val="481FD2FE"/>
    <w:rsid w:val="483B8D56"/>
    <w:rsid w:val="48528880"/>
    <w:rsid w:val="489D0266"/>
    <w:rsid w:val="48AC44FF"/>
    <w:rsid w:val="48BF2998"/>
    <w:rsid w:val="48D35C0C"/>
    <w:rsid w:val="48DD7BF9"/>
    <w:rsid w:val="48F63FAF"/>
    <w:rsid w:val="48FFF2A2"/>
    <w:rsid w:val="490D16EC"/>
    <w:rsid w:val="490DC38D"/>
    <w:rsid w:val="491CD8AA"/>
    <w:rsid w:val="491F816F"/>
    <w:rsid w:val="49229B4B"/>
    <w:rsid w:val="4938FFFC"/>
    <w:rsid w:val="493C3009"/>
    <w:rsid w:val="49710030"/>
    <w:rsid w:val="498EA5DD"/>
    <w:rsid w:val="498FA1FC"/>
    <w:rsid w:val="49A2D511"/>
    <w:rsid w:val="49A62143"/>
    <w:rsid w:val="49B84CBF"/>
    <w:rsid w:val="49FD6EC3"/>
    <w:rsid w:val="4A02F733"/>
    <w:rsid w:val="4A0E0BE7"/>
    <w:rsid w:val="4A37A4D2"/>
    <w:rsid w:val="4A816BB6"/>
    <w:rsid w:val="4AC15FDF"/>
    <w:rsid w:val="4AD6FC91"/>
    <w:rsid w:val="4B019553"/>
    <w:rsid w:val="4B2B04F5"/>
    <w:rsid w:val="4B3262C9"/>
    <w:rsid w:val="4B41FF71"/>
    <w:rsid w:val="4B8EE2EB"/>
    <w:rsid w:val="4BA290D2"/>
    <w:rsid w:val="4BC5EE06"/>
    <w:rsid w:val="4BC74FCF"/>
    <w:rsid w:val="4BC79731"/>
    <w:rsid w:val="4BE257F5"/>
    <w:rsid w:val="4BE99962"/>
    <w:rsid w:val="4C10709F"/>
    <w:rsid w:val="4C1B0670"/>
    <w:rsid w:val="4C4F4D49"/>
    <w:rsid w:val="4CAF0BE8"/>
    <w:rsid w:val="4CC5E0FD"/>
    <w:rsid w:val="4CEB569B"/>
    <w:rsid w:val="4D083330"/>
    <w:rsid w:val="4D0EDE69"/>
    <w:rsid w:val="4D32EA37"/>
    <w:rsid w:val="4D40EA1D"/>
    <w:rsid w:val="4D474AD8"/>
    <w:rsid w:val="4D48D3D7"/>
    <w:rsid w:val="4D4E3B44"/>
    <w:rsid w:val="4D5EA25F"/>
    <w:rsid w:val="4D68D49A"/>
    <w:rsid w:val="4DBAC848"/>
    <w:rsid w:val="4DBB1BA4"/>
    <w:rsid w:val="4DC543E1"/>
    <w:rsid w:val="4DC6B0E2"/>
    <w:rsid w:val="4DC87228"/>
    <w:rsid w:val="4DD3BCD9"/>
    <w:rsid w:val="4DD69B72"/>
    <w:rsid w:val="4E302150"/>
    <w:rsid w:val="4E33EA8E"/>
    <w:rsid w:val="4E4FD477"/>
    <w:rsid w:val="4E6AFFAA"/>
    <w:rsid w:val="4E76891A"/>
    <w:rsid w:val="4ED6327D"/>
    <w:rsid w:val="4EFAAF04"/>
    <w:rsid w:val="4F0CE6F5"/>
    <w:rsid w:val="4F3BD21D"/>
    <w:rsid w:val="4F4F4D33"/>
    <w:rsid w:val="4FB7EED1"/>
    <w:rsid w:val="4FDF9500"/>
    <w:rsid w:val="4FE91767"/>
    <w:rsid w:val="5014AECF"/>
    <w:rsid w:val="503C528B"/>
    <w:rsid w:val="5050B490"/>
    <w:rsid w:val="5060FDE0"/>
    <w:rsid w:val="5079F36C"/>
    <w:rsid w:val="507D1AC4"/>
    <w:rsid w:val="50D32522"/>
    <w:rsid w:val="50EC73C2"/>
    <w:rsid w:val="50F8C1FE"/>
    <w:rsid w:val="512FE2AD"/>
    <w:rsid w:val="513CB425"/>
    <w:rsid w:val="513EDF89"/>
    <w:rsid w:val="516BBB36"/>
    <w:rsid w:val="5196B7D2"/>
    <w:rsid w:val="51A8DCF6"/>
    <w:rsid w:val="51B09F4C"/>
    <w:rsid w:val="51CAB27F"/>
    <w:rsid w:val="51F70132"/>
    <w:rsid w:val="52008CE7"/>
    <w:rsid w:val="5212B192"/>
    <w:rsid w:val="523C9A31"/>
    <w:rsid w:val="52690136"/>
    <w:rsid w:val="527C0450"/>
    <w:rsid w:val="527C0BC3"/>
    <w:rsid w:val="527DD27A"/>
    <w:rsid w:val="527FA4A2"/>
    <w:rsid w:val="52A631DD"/>
    <w:rsid w:val="52E20E76"/>
    <w:rsid w:val="52F1E762"/>
    <w:rsid w:val="53256D39"/>
    <w:rsid w:val="53273711"/>
    <w:rsid w:val="5339789F"/>
    <w:rsid w:val="534353F5"/>
    <w:rsid w:val="5351D6B3"/>
    <w:rsid w:val="5368AE26"/>
    <w:rsid w:val="5378B8AA"/>
    <w:rsid w:val="537BF845"/>
    <w:rsid w:val="539612BC"/>
    <w:rsid w:val="53D8D034"/>
    <w:rsid w:val="551CDB38"/>
    <w:rsid w:val="5534646B"/>
    <w:rsid w:val="5558DDEA"/>
    <w:rsid w:val="5583D79B"/>
    <w:rsid w:val="5595F1EB"/>
    <w:rsid w:val="559D47F9"/>
    <w:rsid w:val="55AF3A42"/>
    <w:rsid w:val="55C37C4D"/>
    <w:rsid w:val="55EA861F"/>
    <w:rsid w:val="5614D02D"/>
    <w:rsid w:val="561B41AA"/>
    <w:rsid w:val="5640C631"/>
    <w:rsid w:val="564A4AB1"/>
    <w:rsid w:val="56747DF8"/>
    <w:rsid w:val="56A826EA"/>
    <w:rsid w:val="56C189AB"/>
    <w:rsid w:val="56D5F648"/>
    <w:rsid w:val="57119EEB"/>
    <w:rsid w:val="5724D166"/>
    <w:rsid w:val="57286013"/>
    <w:rsid w:val="5728C94A"/>
    <w:rsid w:val="5740C77C"/>
    <w:rsid w:val="574D4ACE"/>
    <w:rsid w:val="576F95FE"/>
    <w:rsid w:val="5771F3DE"/>
    <w:rsid w:val="57D04F98"/>
    <w:rsid w:val="58017437"/>
    <w:rsid w:val="581DFD5B"/>
    <w:rsid w:val="58502A3A"/>
    <w:rsid w:val="586135ED"/>
    <w:rsid w:val="586EF98A"/>
    <w:rsid w:val="5887C7D8"/>
    <w:rsid w:val="58D4DE23"/>
    <w:rsid w:val="58FCEC2E"/>
    <w:rsid w:val="5925E4EA"/>
    <w:rsid w:val="593039ED"/>
    <w:rsid w:val="594461FE"/>
    <w:rsid w:val="5962953F"/>
    <w:rsid w:val="59834485"/>
    <w:rsid w:val="59A96AEF"/>
    <w:rsid w:val="59AC518B"/>
    <w:rsid w:val="59DC4149"/>
    <w:rsid w:val="59FFF39B"/>
    <w:rsid w:val="5A1C74FC"/>
    <w:rsid w:val="5A237000"/>
    <w:rsid w:val="5A239839"/>
    <w:rsid w:val="5A65FE77"/>
    <w:rsid w:val="5A949001"/>
    <w:rsid w:val="5A94C261"/>
    <w:rsid w:val="5AC97000"/>
    <w:rsid w:val="5B20A87D"/>
    <w:rsid w:val="5B20AE48"/>
    <w:rsid w:val="5B3718EB"/>
    <w:rsid w:val="5B375A1F"/>
    <w:rsid w:val="5B591F5A"/>
    <w:rsid w:val="5B9C70A3"/>
    <w:rsid w:val="5B9CB488"/>
    <w:rsid w:val="5BD3DF97"/>
    <w:rsid w:val="5BE8EB64"/>
    <w:rsid w:val="5BEDCAE4"/>
    <w:rsid w:val="5C31F483"/>
    <w:rsid w:val="5C3C16B5"/>
    <w:rsid w:val="5C76B8A1"/>
    <w:rsid w:val="5C7EE295"/>
    <w:rsid w:val="5C88C859"/>
    <w:rsid w:val="5C89C6BD"/>
    <w:rsid w:val="5C99D05F"/>
    <w:rsid w:val="5CAEB5C1"/>
    <w:rsid w:val="5CB0068D"/>
    <w:rsid w:val="5D04C9CC"/>
    <w:rsid w:val="5D31A010"/>
    <w:rsid w:val="5D64F686"/>
    <w:rsid w:val="5D6A0B84"/>
    <w:rsid w:val="5D74064E"/>
    <w:rsid w:val="5D863E3F"/>
    <w:rsid w:val="5DE7B68F"/>
    <w:rsid w:val="5DED82A3"/>
    <w:rsid w:val="5E15B030"/>
    <w:rsid w:val="5E28ADC5"/>
    <w:rsid w:val="5E68AACE"/>
    <w:rsid w:val="5E816D35"/>
    <w:rsid w:val="5ECCA15F"/>
    <w:rsid w:val="5EE3E657"/>
    <w:rsid w:val="5EEBB73F"/>
    <w:rsid w:val="5F275F74"/>
    <w:rsid w:val="5F3FCBCE"/>
    <w:rsid w:val="5F653F27"/>
    <w:rsid w:val="5F7A916F"/>
    <w:rsid w:val="5FAB8352"/>
    <w:rsid w:val="5FE2000C"/>
    <w:rsid w:val="6000FF54"/>
    <w:rsid w:val="600F0C50"/>
    <w:rsid w:val="60652DAD"/>
    <w:rsid w:val="60719204"/>
    <w:rsid w:val="607E44E7"/>
    <w:rsid w:val="60B136B6"/>
    <w:rsid w:val="60BA4799"/>
    <w:rsid w:val="60BF3FC7"/>
    <w:rsid w:val="60C45F33"/>
    <w:rsid w:val="60DD9228"/>
    <w:rsid w:val="60E09218"/>
    <w:rsid w:val="60E53861"/>
    <w:rsid w:val="60F26467"/>
    <w:rsid w:val="61236511"/>
    <w:rsid w:val="612DDA39"/>
    <w:rsid w:val="612E3448"/>
    <w:rsid w:val="61584805"/>
    <w:rsid w:val="615A50DD"/>
    <w:rsid w:val="618C5E2C"/>
    <w:rsid w:val="619643F0"/>
    <w:rsid w:val="61A18A7A"/>
    <w:rsid w:val="61B4FAF8"/>
    <w:rsid w:val="61EE3FD9"/>
    <w:rsid w:val="620AD2AF"/>
    <w:rsid w:val="622740E2"/>
    <w:rsid w:val="62453C1D"/>
    <w:rsid w:val="626AEA39"/>
    <w:rsid w:val="62727CB5"/>
    <w:rsid w:val="627A2CD2"/>
    <w:rsid w:val="6280F12B"/>
    <w:rsid w:val="62A5B46F"/>
    <w:rsid w:val="62A74222"/>
    <w:rsid w:val="62FAAF57"/>
    <w:rsid w:val="630024EF"/>
    <w:rsid w:val="63110DE2"/>
    <w:rsid w:val="632AC8DB"/>
    <w:rsid w:val="63786B80"/>
    <w:rsid w:val="638721BF"/>
    <w:rsid w:val="638D3E45"/>
    <w:rsid w:val="6396BE67"/>
    <w:rsid w:val="63BA3BF1"/>
    <w:rsid w:val="63CB769E"/>
    <w:rsid w:val="63E9962E"/>
    <w:rsid w:val="63F3E099"/>
    <w:rsid w:val="63FCCA3E"/>
    <w:rsid w:val="6409B98F"/>
    <w:rsid w:val="6414CE43"/>
    <w:rsid w:val="64175DF9"/>
    <w:rsid w:val="641E8136"/>
    <w:rsid w:val="645DB4DA"/>
    <w:rsid w:val="6499220D"/>
    <w:rsid w:val="64A83EE5"/>
    <w:rsid w:val="64AE6831"/>
    <w:rsid w:val="64CFD589"/>
    <w:rsid w:val="652E5087"/>
    <w:rsid w:val="65411A82"/>
    <w:rsid w:val="6586BC37"/>
    <w:rsid w:val="6590530A"/>
    <w:rsid w:val="659E3D3D"/>
    <w:rsid w:val="662D4487"/>
    <w:rsid w:val="662EE056"/>
    <w:rsid w:val="66365B3F"/>
    <w:rsid w:val="6649F163"/>
    <w:rsid w:val="665733A5"/>
    <w:rsid w:val="66B8CE34"/>
    <w:rsid w:val="66BF4EDB"/>
    <w:rsid w:val="66DFA498"/>
    <w:rsid w:val="66FCF042"/>
    <w:rsid w:val="6746E9F7"/>
    <w:rsid w:val="675BE374"/>
    <w:rsid w:val="67639E29"/>
    <w:rsid w:val="676AA8C2"/>
    <w:rsid w:val="678F6223"/>
    <w:rsid w:val="679A93A6"/>
    <w:rsid w:val="67A26DFA"/>
    <w:rsid w:val="67E7F607"/>
    <w:rsid w:val="67E96D60"/>
    <w:rsid w:val="68068C2B"/>
    <w:rsid w:val="6807DA44"/>
    <w:rsid w:val="682DC831"/>
    <w:rsid w:val="6831F616"/>
    <w:rsid w:val="68332506"/>
    <w:rsid w:val="685268EE"/>
    <w:rsid w:val="68735BDE"/>
    <w:rsid w:val="68875E8E"/>
    <w:rsid w:val="68A63DF9"/>
    <w:rsid w:val="68BAB745"/>
    <w:rsid w:val="68D75E9E"/>
    <w:rsid w:val="694267D2"/>
    <w:rsid w:val="694F096D"/>
    <w:rsid w:val="6954E19A"/>
    <w:rsid w:val="6964DFBA"/>
    <w:rsid w:val="6983CCC2"/>
    <w:rsid w:val="699A6D00"/>
    <w:rsid w:val="69FC24DE"/>
    <w:rsid w:val="69FD26CD"/>
    <w:rsid w:val="6A146735"/>
    <w:rsid w:val="6A26FF50"/>
    <w:rsid w:val="6A2F054E"/>
    <w:rsid w:val="6A535893"/>
    <w:rsid w:val="6AAF0978"/>
    <w:rsid w:val="6AB9E51D"/>
    <w:rsid w:val="6AE38FD9"/>
    <w:rsid w:val="6AF4324C"/>
    <w:rsid w:val="6B2B768B"/>
    <w:rsid w:val="6B2FA61F"/>
    <w:rsid w:val="6B36D7DA"/>
    <w:rsid w:val="6B4DFB6B"/>
    <w:rsid w:val="6B63D55C"/>
    <w:rsid w:val="6B74DD62"/>
    <w:rsid w:val="6B8B950D"/>
    <w:rsid w:val="6B8F9956"/>
    <w:rsid w:val="6BA50212"/>
    <w:rsid w:val="6BC48363"/>
    <w:rsid w:val="6BE5028F"/>
    <w:rsid w:val="6BE76B90"/>
    <w:rsid w:val="6BF80CAA"/>
    <w:rsid w:val="6BFF4DA9"/>
    <w:rsid w:val="6C185844"/>
    <w:rsid w:val="6C6FD38B"/>
    <w:rsid w:val="6C766753"/>
    <w:rsid w:val="6C9C30EC"/>
    <w:rsid w:val="6CA16430"/>
    <w:rsid w:val="6CBA7BFD"/>
    <w:rsid w:val="6CC62A6E"/>
    <w:rsid w:val="6D378E8C"/>
    <w:rsid w:val="6D5CD986"/>
    <w:rsid w:val="6D763ED3"/>
    <w:rsid w:val="6D8039BC"/>
    <w:rsid w:val="6D8393BB"/>
    <w:rsid w:val="6DAA042C"/>
    <w:rsid w:val="6DE6DD0B"/>
    <w:rsid w:val="6E1FCEBF"/>
    <w:rsid w:val="6E227A90"/>
    <w:rsid w:val="6E26DBF6"/>
    <w:rsid w:val="6E399065"/>
    <w:rsid w:val="6E4A265B"/>
    <w:rsid w:val="6E630B08"/>
    <w:rsid w:val="6E94CCD3"/>
    <w:rsid w:val="6EAF7C2A"/>
    <w:rsid w:val="6EF82816"/>
    <w:rsid w:val="6F350574"/>
    <w:rsid w:val="6F45AE9B"/>
    <w:rsid w:val="6F573149"/>
    <w:rsid w:val="6F575E9F"/>
    <w:rsid w:val="6F6D1E2E"/>
    <w:rsid w:val="6F6FD520"/>
    <w:rsid w:val="6F736AD3"/>
    <w:rsid w:val="6F78CD73"/>
    <w:rsid w:val="6FD494A7"/>
    <w:rsid w:val="6FEF5A38"/>
    <w:rsid w:val="7026FFDC"/>
    <w:rsid w:val="702E934A"/>
    <w:rsid w:val="704DE8F2"/>
    <w:rsid w:val="70909F73"/>
    <w:rsid w:val="70B14FDE"/>
    <w:rsid w:val="70BA6A34"/>
    <w:rsid w:val="70C15B9B"/>
    <w:rsid w:val="70C3E38A"/>
    <w:rsid w:val="70DCC9A6"/>
    <w:rsid w:val="70E38DB8"/>
    <w:rsid w:val="70F1FF3B"/>
    <w:rsid w:val="71035D32"/>
    <w:rsid w:val="71156252"/>
    <w:rsid w:val="711BB596"/>
    <w:rsid w:val="7139A900"/>
    <w:rsid w:val="7140F2F5"/>
    <w:rsid w:val="7144192D"/>
    <w:rsid w:val="715A1B52"/>
    <w:rsid w:val="719E2BD8"/>
    <w:rsid w:val="71A3B85C"/>
    <w:rsid w:val="71B304CB"/>
    <w:rsid w:val="72020CA0"/>
    <w:rsid w:val="7208CB36"/>
    <w:rsid w:val="722E2B80"/>
    <w:rsid w:val="7244CDE8"/>
    <w:rsid w:val="724D203F"/>
    <w:rsid w:val="7258B902"/>
    <w:rsid w:val="725B6594"/>
    <w:rsid w:val="727CBA2A"/>
    <w:rsid w:val="72A31FBD"/>
    <w:rsid w:val="72A80290"/>
    <w:rsid w:val="72BC0558"/>
    <w:rsid w:val="72BFDDD4"/>
    <w:rsid w:val="72DCC356"/>
    <w:rsid w:val="7319D8D8"/>
    <w:rsid w:val="73343D02"/>
    <w:rsid w:val="735C0D40"/>
    <w:rsid w:val="7379ACCA"/>
    <w:rsid w:val="7396EC95"/>
    <w:rsid w:val="73AC17E8"/>
    <w:rsid w:val="73ADA346"/>
    <w:rsid w:val="73BA55AA"/>
    <w:rsid w:val="73CE8E91"/>
    <w:rsid w:val="742985AC"/>
    <w:rsid w:val="74319911"/>
    <w:rsid w:val="7449E8B6"/>
    <w:rsid w:val="74686118"/>
    <w:rsid w:val="7479216F"/>
    <w:rsid w:val="749CE559"/>
    <w:rsid w:val="74A27624"/>
    <w:rsid w:val="74A8D15D"/>
    <w:rsid w:val="74EEB78E"/>
    <w:rsid w:val="750E4377"/>
    <w:rsid w:val="75136E76"/>
    <w:rsid w:val="756D52C1"/>
    <w:rsid w:val="757ACB19"/>
    <w:rsid w:val="75939DCE"/>
    <w:rsid w:val="75AA03A4"/>
    <w:rsid w:val="75CBE1DA"/>
    <w:rsid w:val="75DAC07F"/>
    <w:rsid w:val="75F7CE88"/>
    <w:rsid w:val="7624CFE9"/>
    <w:rsid w:val="762B07DD"/>
    <w:rsid w:val="763F747A"/>
    <w:rsid w:val="764773D7"/>
    <w:rsid w:val="7663DFB6"/>
    <w:rsid w:val="76683A58"/>
    <w:rsid w:val="76712DBC"/>
    <w:rsid w:val="76BEE617"/>
    <w:rsid w:val="76DE5BD5"/>
    <w:rsid w:val="76E7F222"/>
    <w:rsid w:val="76FC7C60"/>
    <w:rsid w:val="774992AB"/>
    <w:rsid w:val="7751BC9F"/>
    <w:rsid w:val="77790118"/>
    <w:rsid w:val="78268BD4"/>
    <w:rsid w:val="78370647"/>
    <w:rsid w:val="78497BA1"/>
    <w:rsid w:val="784A39D1"/>
    <w:rsid w:val="787599D4"/>
    <w:rsid w:val="78B59E4D"/>
    <w:rsid w:val="78C6AC90"/>
    <w:rsid w:val="78CC6D80"/>
    <w:rsid w:val="78D82349"/>
    <w:rsid w:val="78EF5E00"/>
    <w:rsid w:val="7911D786"/>
    <w:rsid w:val="795C110C"/>
    <w:rsid w:val="797FCC10"/>
    <w:rsid w:val="7986BD77"/>
    <w:rsid w:val="79C881A5"/>
    <w:rsid w:val="79F2FA09"/>
    <w:rsid w:val="79FB7F07"/>
    <w:rsid w:val="7A0DD4B2"/>
    <w:rsid w:val="7A45F9A6"/>
    <w:rsid w:val="7A50E684"/>
    <w:rsid w:val="7A78EBD8"/>
    <w:rsid w:val="7A92DD83"/>
    <w:rsid w:val="7AA6763A"/>
    <w:rsid w:val="7AF2CDCF"/>
    <w:rsid w:val="7B20FCEF"/>
    <w:rsid w:val="7B2389F7"/>
    <w:rsid w:val="7B32CCBA"/>
    <w:rsid w:val="7B8123F9"/>
    <w:rsid w:val="7BBDF560"/>
    <w:rsid w:val="7BD9DDDF"/>
    <w:rsid w:val="7BEC671D"/>
    <w:rsid w:val="7BEC9471"/>
    <w:rsid w:val="7C1F76DE"/>
    <w:rsid w:val="7C200E56"/>
    <w:rsid w:val="7C42796C"/>
    <w:rsid w:val="7C5D358A"/>
    <w:rsid w:val="7C64487B"/>
    <w:rsid w:val="7C70DB4B"/>
    <w:rsid w:val="7C9678CB"/>
    <w:rsid w:val="7CA3926B"/>
    <w:rsid w:val="7CA4D135"/>
    <w:rsid w:val="7CD15693"/>
    <w:rsid w:val="7CD580ED"/>
    <w:rsid w:val="7CD78B66"/>
    <w:rsid w:val="7CE9C824"/>
    <w:rsid w:val="7D5C540D"/>
    <w:rsid w:val="7D77199E"/>
    <w:rsid w:val="7D87E536"/>
    <w:rsid w:val="7DAFA52E"/>
    <w:rsid w:val="7DC52D0F"/>
    <w:rsid w:val="7DCF76CF"/>
    <w:rsid w:val="7E1BB85B"/>
    <w:rsid w:val="7E2941E6"/>
    <w:rsid w:val="7E37D183"/>
    <w:rsid w:val="7E4566F3"/>
    <w:rsid w:val="7E86573B"/>
    <w:rsid w:val="7EBBB182"/>
    <w:rsid w:val="7EC75CB3"/>
    <w:rsid w:val="7EDC6C5B"/>
    <w:rsid w:val="7EEEFD60"/>
    <w:rsid w:val="7F3B7C33"/>
    <w:rsid w:val="7F460407"/>
    <w:rsid w:val="7F569CAA"/>
    <w:rsid w:val="7F7CF211"/>
    <w:rsid w:val="7F854412"/>
    <w:rsid w:val="7FDBDCC4"/>
    <w:rsid w:val="7FFCC5B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E9B6"/>
  <w15:chartTrackingRefBased/>
  <w15:docId w15:val="{CFE71567-68BB-4F25-984B-97AA792088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2BD0"/>
    <w:pPr>
      <w:spacing w:after="0"/>
    </w:pPr>
  </w:style>
  <w:style w:type="paragraph" w:styleId="Heading1">
    <w:name w:val="heading 1"/>
    <w:basedOn w:val="Normal"/>
    <w:next w:val="Text"/>
    <w:link w:val="Heading1Char"/>
    <w:uiPriority w:val="9"/>
    <w:qFormat/>
    <w:rsid w:val="00572BD0"/>
    <w:pPr>
      <w:keepNext/>
      <w:keepLines/>
      <w:numPr>
        <w:numId w:val="11"/>
      </w:numPr>
      <w:spacing w:before="240"/>
      <w:ind w:left="709" w:hanging="709"/>
      <w:outlineLvl w:val="0"/>
    </w:pPr>
    <w:rPr>
      <w:rFonts w:asciiTheme="majorHAnsi" w:hAnsiTheme="majorHAnsi" w:eastAsiaTheme="majorEastAsia" w:cstheme="majorBidi"/>
      <w:b/>
      <w:color w:val="2E74B5" w:themeColor="accent1" w:themeShade="BF"/>
      <w:sz w:val="32"/>
      <w:szCs w:val="32"/>
    </w:rPr>
  </w:style>
  <w:style w:type="paragraph" w:styleId="Heading2">
    <w:name w:val="heading 2"/>
    <w:basedOn w:val="Normal"/>
    <w:next w:val="Text"/>
    <w:link w:val="Heading2Char"/>
    <w:uiPriority w:val="9"/>
    <w:unhideWhenUsed/>
    <w:qFormat/>
    <w:rsid w:val="000115C3"/>
    <w:pPr>
      <w:keepNext/>
      <w:keepLines/>
      <w:numPr>
        <w:ilvl w:val="1"/>
        <w:numId w:val="11"/>
      </w:numPr>
      <w:spacing w:before="240" w:after="180"/>
      <w:ind w:left="709" w:hanging="709"/>
      <w:outlineLvl w:val="1"/>
    </w:pPr>
    <w:rPr>
      <w:rFonts w:asciiTheme="majorHAnsi" w:hAnsiTheme="majorHAnsi"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4075B"/>
    <w:pPr>
      <w:keepNext/>
      <w:keepLines/>
      <w:numPr>
        <w:ilvl w:val="2"/>
        <w:numId w:val="11"/>
      </w:numPr>
      <w:spacing w:before="120" w:after="120"/>
      <w:ind w:left="709" w:hanging="709"/>
      <w:outlineLvl w:val="2"/>
    </w:pPr>
    <w:rPr>
      <w:rFonts w:asciiTheme="majorHAnsi" w:hAnsiTheme="majorHAnsi" w:eastAsiaTheme="majorEastAsia" w:cstheme="majorBidi"/>
      <w:b/>
      <w:color w:val="2E74B5" w:themeColor="accent1" w:themeShade="BF"/>
      <w:szCs w:val="24"/>
    </w:rPr>
  </w:style>
  <w:style w:type="paragraph" w:styleId="Heading4">
    <w:name w:val="heading 4"/>
    <w:basedOn w:val="Normal"/>
    <w:next w:val="Normal"/>
    <w:link w:val="Heading4Char"/>
    <w:uiPriority w:val="9"/>
    <w:unhideWhenUsed/>
    <w:qFormat/>
    <w:rsid w:val="00B06DAB"/>
    <w:pPr>
      <w:keepNext/>
      <w:keepLines/>
      <w:numPr>
        <w:ilvl w:val="3"/>
        <w:numId w:val="11"/>
      </w:numPr>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06DAB"/>
    <w:pPr>
      <w:keepNext/>
      <w:keepLines/>
      <w:numPr>
        <w:ilvl w:val="4"/>
        <w:numId w:val="11"/>
      </w:numPr>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06DAB"/>
    <w:pPr>
      <w:keepNext/>
      <w:keepLines/>
      <w:numPr>
        <w:ilvl w:val="5"/>
        <w:numId w:val="11"/>
      </w:numPr>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B06DAB"/>
    <w:pPr>
      <w:keepNext/>
      <w:keepLines/>
      <w:numPr>
        <w:ilvl w:val="6"/>
        <w:numId w:val="11"/>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B06DAB"/>
    <w:pPr>
      <w:keepNext/>
      <w:keepLines/>
      <w:numPr>
        <w:ilvl w:val="7"/>
        <w:numId w:val="1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6DAB"/>
    <w:pPr>
      <w:keepNext/>
      <w:keepLines/>
      <w:numPr>
        <w:ilvl w:val="8"/>
        <w:numId w:val="1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C92695"/>
    <w:pPr>
      <w:spacing w:after="0" w:line="240" w:lineRule="auto"/>
    </w:pPr>
    <w:rPr>
      <w:rFonts w:eastAsiaTheme="minorEastAsia"/>
      <w:lang w:eastAsia="de-CH"/>
    </w:rPr>
  </w:style>
  <w:style w:type="character" w:styleId="NoSpacingChar" w:customStyle="1">
    <w:name w:val="No Spacing Char"/>
    <w:basedOn w:val="DefaultParagraphFont"/>
    <w:link w:val="NoSpacing"/>
    <w:uiPriority w:val="1"/>
    <w:rsid w:val="00C92695"/>
    <w:rPr>
      <w:rFonts w:eastAsiaTheme="minorEastAsia"/>
      <w:lang w:eastAsia="de-CH"/>
    </w:rPr>
  </w:style>
  <w:style w:type="character" w:styleId="Heading1Char" w:customStyle="1">
    <w:name w:val="Heading 1 Char"/>
    <w:basedOn w:val="DefaultParagraphFont"/>
    <w:link w:val="Heading1"/>
    <w:uiPriority w:val="9"/>
    <w:rsid w:val="00572BD0"/>
    <w:rPr>
      <w:rFonts w:asciiTheme="majorHAnsi" w:hAnsiTheme="majorHAnsi" w:eastAsiaTheme="majorEastAsia" w:cstheme="majorBidi"/>
      <w:b/>
      <w:color w:val="2E74B5" w:themeColor="accent1" w:themeShade="BF"/>
      <w:sz w:val="32"/>
      <w:szCs w:val="32"/>
    </w:rPr>
  </w:style>
  <w:style w:type="paragraph" w:styleId="TOCHeading">
    <w:name w:val="TOC Heading"/>
    <w:basedOn w:val="Heading1"/>
    <w:next w:val="Text"/>
    <w:uiPriority w:val="39"/>
    <w:unhideWhenUsed/>
    <w:qFormat/>
    <w:rsid w:val="00572BD0"/>
    <w:pPr>
      <w:numPr>
        <w:numId w:val="0"/>
      </w:numPr>
      <w:spacing w:after="240"/>
      <w:outlineLvl w:val="9"/>
    </w:pPr>
    <w:rPr>
      <w:lang w:val="de-DE" w:eastAsia="de-CH"/>
    </w:rPr>
  </w:style>
  <w:style w:type="paragraph" w:styleId="TOC1">
    <w:name w:val="toc 1"/>
    <w:basedOn w:val="Normal"/>
    <w:next w:val="Normal"/>
    <w:autoRedefine/>
    <w:uiPriority w:val="39"/>
    <w:unhideWhenUsed/>
    <w:rsid w:val="00020816"/>
    <w:pPr>
      <w:tabs>
        <w:tab w:val="left" w:pos="426"/>
        <w:tab w:val="right" w:leader="dot" w:pos="9062"/>
      </w:tabs>
      <w:spacing w:before="240"/>
      <w:ind w:left="426" w:hanging="426"/>
    </w:pPr>
    <w:rPr>
      <w:noProof/>
    </w:rPr>
  </w:style>
  <w:style w:type="character" w:styleId="Hyperlink">
    <w:name w:val="Hyperlink"/>
    <w:basedOn w:val="DefaultParagraphFont"/>
    <w:uiPriority w:val="99"/>
    <w:unhideWhenUsed/>
    <w:rsid w:val="00C92695"/>
    <w:rPr>
      <w:color w:val="0563C1" w:themeColor="hyperlink"/>
      <w:u w:val="single"/>
    </w:rPr>
  </w:style>
  <w:style w:type="paragraph" w:styleId="Header">
    <w:name w:val="header"/>
    <w:basedOn w:val="Normal"/>
    <w:link w:val="HeaderChar"/>
    <w:uiPriority w:val="99"/>
    <w:unhideWhenUsed/>
    <w:rsid w:val="00F56176"/>
    <w:pPr>
      <w:tabs>
        <w:tab w:val="center" w:pos="4536"/>
        <w:tab w:val="right" w:pos="9072"/>
      </w:tabs>
      <w:spacing w:line="240" w:lineRule="auto"/>
    </w:pPr>
    <w:rPr>
      <w:color w:val="8496B0" w:themeColor="text2" w:themeTint="99"/>
      <w:sz w:val="20"/>
    </w:rPr>
  </w:style>
  <w:style w:type="character" w:styleId="HeaderChar" w:customStyle="1">
    <w:name w:val="Header Char"/>
    <w:basedOn w:val="DefaultParagraphFont"/>
    <w:link w:val="Header"/>
    <w:uiPriority w:val="99"/>
    <w:rsid w:val="00F56176"/>
    <w:rPr>
      <w:color w:val="8496B0" w:themeColor="text2" w:themeTint="99"/>
      <w:sz w:val="20"/>
    </w:rPr>
  </w:style>
  <w:style w:type="paragraph" w:styleId="Footer">
    <w:name w:val="footer"/>
    <w:basedOn w:val="Normal"/>
    <w:link w:val="FooterChar"/>
    <w:uiPriority w:val="99"/>
    <w:unhideWhenUsed/>
    <w:rsid w:val="00742C6C"/>
    <w:pPr>
      <w:tabs>
        <w:tab w:val="right" w:pos="9072"/>
      </w:tabs>
      <w:spacing w:line="240" w:lineRule="auto"/>
    </w:pPr>
    <w:rPr>
      <w:color w:val="8496B0" w:themeColor="text2" w:themeTint="99"/>
      <w:sz w:val="20"/>
    </w:rPr>
  </w:style>
  <w:style w:type="character" w:styleId="FooterChar" w:customStyle="1">
    <w:name w:val="Footer Char"/>
    <w:basedOn w:val="DefaultParagraphFont"/>
    <w:link w:val="Footer"/>
    <w:uiPriority w:val="99"/>
    <w:rsid w:val="00742C6C"/>
    <w:rPr>
      <w:color w:val="8496B0" w:themeColor="text2" w:themeTint="99"/>
      <w:sz w:val="20"/>
    </w:rPr>
  </w:style>
  <w:style w:type="character" w:styleId="Heading2Char" w:customStyle="1">
    <w:name w:val="Heading 2 Char"/>
    <w:basedOn w:val="DefaultParagraphFont"/>
    <w:link w:val="Heading2"/>
    <w:uiPriority w:val="9"/>
    <w:rsid w:val="000115C3"/>
    <w:rPr>
      <w:rFonts w:asciiTheme="majorHAnsi" w:hAnsiTheme="majorHAnsi" w:eastAsiaTheme="majorEastAsia" w:cstheme="majorBidi"/>
      <w:b/>
      <w:color w:val="2E74B5" w:themeColor="accent1" w:themeShade="BF"/>
      <w:sz w:val="26"/>
      <w:szCs w:val="26"/>
    </w:rPr>
  </w:style>
  <w:style w:type="character" w:styleId="Heading3Char" w:customStyle="1">
    <w:name w:val="Heading 3 Char"/>
    <w:basedOn w:val="DefaultParagraphFont"/>
    <w:link w:val="Heading3"/>
    <w:uiPriority w:val="9"/>
    <w:rsid w:val="00A4075B"/>
    <w:rPr>
      <w:rFonts w:asciiTheme="majorHAnsi" w:hAnsiTheme="majorHAnsi" w:eastAsiaTheme="majorEastAsia" w:cstheme="majorBidi"/>
      <w:b/>
      <w:color w:val="2E74B5" w:themeColor="accent1" w:themeShade="BF"/>
      <w:szCs w:val="24"/>
    </w:rPr>
  </w:style>
  <w:style w:type="character" w:styleId="Heading4Char" w:customStyle="1">
    <w:name w:val="Heading 4 Char"/>
    <w:basedOn w:val="DefaultParagraphFont"/>
    <w:link w:val="Heading4"/>
    <w:uiPriority w:val="9"/>
    <w:semiHidden/>
    <w:rsid w:val="00B06DAB"/>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B06DAB"/>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B06DAB"/>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B06DAB"/>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B06DA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06DAB"/>
    <w:rPr>
      <w:rFonts w:asciiTheme="majorHAnsi" w:hAnsiTheme="majorHAnsi" w:eastAsiaTheme="majorEastAsia" w:cstheme="majorBidi"/>
      <w:i/>
      <w:iCs/>
      <w:color w:val="272727" w:themeColor="text1" w:themeTint="D8"/>
      <w:sz w:val="21"/>
      <w:szCs w:val="21"/>
    </w:rPr>
  </w:style>
  <w:style w:type="paragraph" w:styleId="TOC2">
    <w:name w:val="toc 2"/>
    <w:basedOn w:val="Normal"/>
    <w:next w:val="Normal"/>
    <w:autoRedefine/>
    <w:uiPriority w:val="39"/>
    <w:unhideWhenUsed/>
    <w:rsid w:val="00020816"/>
    <w:pPr>
      <w:tabs>
        <w:tab w:val="left" w:pos="993"/>
        <w:tab w:val="right" w:leader="dot" w:pos="9062"/>
      </w:tabs>
      <w:ind w:left="993" w:hanging="567"/>
    </w:pPr>
  </w:style>
  <w:style w:type="table" w:styleId="dsbTabelleOhneRahmen" w:customStyle="1">
    <w:name w:val="dsbTabelleOhneRahmen"/>
    <w:basedOn w:val="TableNormal"/>
    <w:uiPriority w:val="99"/>
    <w:rsid w:val="006E0BE4"/>
    <w:pPr>
      <w:spacing w:after="0" w:line="240" w:lineRule="auto"/>
    </w:pPr>
    <w:tblPr>
      <w:tblCellMar>
        <w:left w:w="0" w:type="dxa"/>
        <w:right w:w="0" w:type="dxa"/>
      </w:tblCellMar>
    </w:tblPr>
  </w:style>
  <w:style w:type="table" w:styleId="TableGrid">
    <w:name w:val="Table Grid"/>
    <w:basedOn w:val="TableNormal"/>
    <w:uiPriority w:val="39"/>
    <w:rsid w:val="006E0B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sbTabellentext" w:customStyle="1">
    <w:name w:val="dsbTabellentext"/>
    <w:basedOn w:val="Normal"/>
    <w:qFormat/>
    <w:rsid w:val="006E0BE4"/>
    <w:pPr>
      <w:spacing w:line="240" w:lineRule="auto"/>
    </w:pPr>
  </w:style>
  <w:style w:type="character" w:styleId="PlaceholderText">
    <w:name w:val="Placeholder Text"/>
    <w:basedOn w:val="DefaultParagraphFont"/>
    <w:uiPriority w:val="99"/>
    <w:semiHidden/>
    <w:rsid w:val="00F82209"/>
    <w:rPr>
      <w:color w:val="808080"/>
    </w:rPr>
  </w:style>
  <w:style w:type="paragraph" w:styleId="Subtitle">
    <w:name w:val="Subtitle"/>
    <w:basedOn w:val="NoSpacing"/>
    <w:next w:val="Normal"/>
    <w:link w:val="SubtitleChar"/>
    <w:uiPriority w:val="11"/>
    <w:qFormat/>
    <w:rsid w:val="00D52C6D"/>
    <w:pPr>
      <w:spacing w:before="120"/>
    </w:pPr>
    <w:rPr>
      <w:rFonts w:asciiTheme="majorHAnsi" w:hAnsiTheme="majorHAnsi"/>
      <w:color w:val="7F7F7F" w:themeColor="text1" w:themeTint="80"/>
      <w:sz w:val="36"/>
      <w:szCs w:val="36"/>
    </w:rPr>
  </w:style>
  <w:style w:type="character" w:styleId="SubtitleChar" w:customStyle="1">
    <w:name w:val="Subtitle Char"/>
    <w:basedOn w:val="DefaultParagraphFont"/>
    <w:link w:val="Subtitle"/>
    <w:uiPriority w:val="11"/>
    <w:rsid w:val="00D52C6D"/>
    <w:rPr>
      <w:rFonts w:asciiTheme="majorHAnsi" w:hAnsiTheme="majorHAnsi" w:eastAsiaTheme="minorEastAsia"/>
      <w:color w:val="7F7F7F" w:themeColor="text1" w:themeTint="80"/>
      <w:sz w:val="36"/>
      <w:szCs w:val="36"/>
      <w:lang w:eastAsia="de-CH"/>
    </w:rPr>
  </w:style>
  <w:style w:type="paragraph" w:styleId="Title">
    <w:name w:val="Title"/>
    <w:basedOn w:val="NoSpacing"/>
    <w:next w:val="Normal"/>
    <w:link w:val="TitleChar"/>
    <w:uiPriority w:val="10"/>
    <w:qFormat/>
    <w:rsid w:val="00D52C6D"/>
    <w:rPr>
      <w:rFonts w:asciiTheme="majorHAnsi" w:hAnsiTheme="majorHAnsi" w:eastAsiaTheme="majorEastAsia" w:cstheme="majorBidi"/>
      <w:color w:val="2E74B5" w:themeColor="accent1" w:themeShade="BF"/>
      <w:sz w:val="64"/>
      <w:szCs w:val="64"/>
    </w:rPr>
  </w:style>
  <w:style w:type="character" w:styleId="TitleChar" w:customStyle="1">
    <w:name w:val="Title Char"/>
    <w:basedOn w:val="DefaultParagraphFont"/>
    <w:link w:val="Title"/>
    <w:uiPriority w:val="10"/>
    <w:rsid w:val="00D52C6D"/>
    <w:rPr>
      <w:rFonts w:asciiTheme="majorHAnsi" w:hAnsiTheme="majorHAnsi" w:eastAsiaTheme="majorEastAsia" w:cstheme="majorBidi"/>
      <w:color w:val="2E74B5" w:themeColor="accent1" w:themeShade="BF"/>
      <w:sz w:val="64"/>
      <w:szCs w:val="64"/>
      <w:lang w:eastAsia="de-CH"/>
    </w:rPr>
  </w:style>
  <w:style w:type="paragraph" w:styleId="TextCDB" w:customStyle="1">
    <w:name w:val="Text_CDB"/>
    <w:basedOn w:val="Normal"/>
    <w:qFormat/>
    <w:rsid w:val="007B3EFA"/>
    <w:pPr>
      <w:spacing w:after="120" w:line="264" w:lineRule="auto"/>
    </w:pPr>
    <w:rPr>
      <w:rFonts w:ascii="Arial" w:hAnsi="Arial" w:eastAsia="Times New Roman" w:cs="Times New Roman"/>
      <w:lang w:val="en-US" w:eastAsia="de-DE"/>
    </w:rPr>
  </w:style>
  <w:style w:type="paragraph" w:styleId="TabellenText" w:customStyle="1">
    <w:name w:val="TabellenText"/>
    <w:basedOn w:val="TextCDB"/>
    <w:qFormat/>
    <w:rsid w:val="007B3EFA"/>
    <w:pPr>
      <w:spacing w:before="60" w:after="60"/>
    </w:pPr>
    <w:rPr>
      <w:lang w:val="de-CH"/>
    </w:rPr>
  </w:style>
  <w:style w:type="paragraph" w:styleId="Text" w:customStyle="1">
    <w:name w:val="Text"/>
    <w:basedOn w:val="Normal"/>
    <w:qFormat/>
    <w:rsid w:val="00502013"/>
    <w:pPr>
      <w:spacing w:before="140" w:after="140"/>
    </w:pPr>
  </w:style>
  <w:style w:type="paragraph" w:styleId="Titel1" w:customStyle="1">
    <w:name w:val="Titel1"/>
    <w:basedOn w:val="TOCHeading"/>
    <w:next w:val="Text"/>
    <w:qFormat/>
    <w:rsid w:val="00FC00F4"/>
  </w:style>
  <w:style w:type="paragraph" w:styleId="Lehrperson" w:customStyle="1">
    <w:name w:val="Lehrperson"/>
    <w:basedOn w:val="Normal"/>
    <w:qFormat/>
    <w:rsid w:val="008C4D54"/>
    <w:pPr>
      <w:spacing w:line="240" w:lineRule="auto"/>
    </w:pPr>
    <w:rPr>
      <w:sz w:val="24"/>
    </w:rPr>
  </w:style>
  <w:style w:type="paragraph" w:styleId="Kandidat" w:customStyle="1">
    <w:name w:val="Kandidat"/>
    <w:basedOn w:val="Normal"/>
    <w:qFormat/>
    <w:rsid w:val="008C4D54"/>
    <w:pPr>
      <w:spacing w:line="240" w:lineRule="auto"/>
    </w:pPr>
    <w:rPr>
      <w:sz w:val="24"/>
    </w:rPr>
  </w:style>
  <w:style w:type="paragraph" w:styleId="Kopfzeile2" w:customStyle="1">
    <w:name w:val="Kopfzeile_2"/>
    <w:basedOn w:val="Header"/>
    <w:qFormat/>
    <w:rsid w:val="00F24368"/>
    <w:pPr>
      <w:jc w:val="center"/>
    </w:pPr>
  </w:style>
  <w:style w:type="paragraph" w:styleId="Caption">
    <w:name w:val="caption"/>
    <w:basedOn w:val="Normal"/>
    <w:next w:val="Normal"/>
    <w:uiPriority w:val="35"/>
    <w:unhideWhenUsed/>
    <w:qFormat/>
    <w:rsid w:val="0012330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526E4"/>
    <w:pPr>
      <w:tabs>
        <w:tab w:val="right" w:leader="dot" w:pos="9062"/>
      </w:tabs>
      <w:spacing w:before="140"/>
    </w:pPr>
    <w:rPr>
      <w:noProof/>
    </w:rPr>
  </w:style>
  <w:style w:type="paragraph" w:styleId="Bibliography">
    <w:name w:val="Bibliography"/>
    <w:basedOn w:val="Normal"/>
    <w:next w:val="Normal"/>
    <w:uiPriority w:val="37"/>
    <w:unhideWhenUsed/>
    <w:rsid w:val="00123304"/>
    <w:pPr>
      <w:spacing w:after="140"/>
      <w:ind w:left="720" w:hanging="720"/>
    </w:pPr>
    <w:rPr>
      <w:noProof/>
    </w:rPr>
  </w:style>
  <w:style w:type="paragraph" w:styleId="ZwZeile1" w:customStyle="1">
    <w:name w:val="ZwZeile1"/>
    <w:basedOn w:val="Text"/>
    <w:qFormat/>
    <w:rsid w:val="00E526E4"/>
    <w:pPr>
      <w:spacing w:before="0" w:after="0"/>
    </w:pPr>
    <w:rPr>
      <w:sz w:val="2"/>
    </w:rPr>
  </w:style>
  <w:style w:type="paragraph" w:styleId="BeschriftungTabelle" w:customStyle="1">
    <w:name w:val="BeschriftungTabelle"/>
    <w:basedOn w:val="Caption"/>
    <w:qFormat/>
    <w:rsid w:val="00E526E4"/>
    <w:rPr>
      <w:i w:val="0"/>
    </w:rPr>
  </w:style>
  <w:style w:type="paragraph" w:styleId="Default" w:customStyle="1">
    <w:name w:val="Default"/>
    <w:rsid w:val="00EC4ABA"/>
    <w:pPr>
      <w:autoSpaceDE w:val="0"/>
      <w:autoSpaceDN w:val="0"/>
      <w:adjustRightInd w:val="0"/>
      <w:spacing w:after="0" w:line="240" w:lineRule="auto"/>
    </w:pPr>
    <w:rPr>
      <w:rFonts w:ascii="Source Sans Pro" w:hAnsi="Source Sans Pro" w:cs="Source Sans Pro"/>
      <w:color w:val="000000"/>
      <w:sz w:val="24"/>
      <w:szCs w:val="24"/>
    </w:rPr>
  </w:style>
  <w:style w:type="table" w:styleId="PlainTable2">
    <w:name w:val="Plain Table 2"/>
    <w:basedOn w:val="TableNormal"/>
    <w:uiPriority w:val="42"/>
    <w:rsid w:val="009461B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ListParagraph">
    <w:name w:val="List Paragraph"/>
    <w:basedOn w:val="Normal"/>
    <w:uiPriority w:val="34"/>
    <w:qFormat/>
    <w:rsid w:val="00617A84"/>
    <w:pPr>
      <w:ind w:left="720"/>
      <w:contextualSpacing/>
    </w:pPr>
  </w:style>
  <w:style w:type="paragraph" w:styleId="ZwZeile" w:customStyle="1">
    <w:name w:val="ZwZeile"/>
    <w:basedOn w:val="Normal"/>
    <w:qFormat/>
    <w:rsid w:val="004D48D8"/>
    <w:rPr>
      <w:sz w:val="12"/>
    </w:rPr>
  </w:style>
  <w:style w:type="character" w:styleId="UnresolvedMention">
    <w:name w:val="Unresolved Mention"/>
    <w:basedOn w:val="DefaultParagraphFont"/>
    <w:uiPriority w:val="99"/>
    <w:semiHidden/>
    <w:unhideWhenUsed/>
    <w:rsid w:val="00921939"/>
    <w:rPr>
      <w:color w:val="605E5C"/>
      <w:shd w:val="clear" w:color="auto" w:fill="E1DFDD"/>
    </w:rPr>
  </w:style>
  <w:style w:type="paragraph" w:styleId="TOC3">
    <w:name w:val="toc 3"/>
    <w:basedOn w:val="Normal"/>
    <w:next w:val="Normal"/>
    <w:autoRedefine/>
    <w:uiPriority w:val="39"/>
    <w:unhideWhenUsed/>
    <w:rsid w:val="00020816"/>
    <w:pPr>
      <w:tabs>
        <w:tab w:val="left" w:pos="2127"/>
        <w:tab w:val="right" w:leader="dot" w:pos="9062"/>
      </w:tabs>
      <w:ind w:left="1701" w:hanging="708"/>
    </w:pPr>
  </w:style>
  <w:style w:type="table" w:styleId="Tabelle1" w:customStyle="1">
    <w:name w:val="Tabelle1"/>
    <w:basedOn w:val="TableNormal"/>
    <w:uiPriority w:val="99"/>
    <w:rsid w:val="00FF71F6"/>
    <w:pPr>
      <w:spacing w:after="0" w:line="240" w:lineRule="auto"/>
    </w:pPr>
    <w:tblPr>
      <w:tblBorders>
        <w:top w:val="single" w:color="2E74B5" w:themeColor="accent1" w:themeShade="BF" w:sz="4" w:space="0"/>
        <w:left w:val="single" w:color="2E74B5" w:themeColor="accent1" w:themeShade="BF" w:sz="4" w:space="0"/>
        <w:bottom w:val="single" w:color="2E74B5" w:themeColor="accent1" w:themeShade="BF" w:sz="4" w:space="0"/>
        <w:right w:val="single" w:color="2E74B5" w:themeColor="accent1" w:themeShade="BF" w:sz="4" w:space="0"/>
        <w:insideH w:val="single" w:color="2E74B5" w:themeColor="accent1" w:themeShade="BF" w:sz="4" w:space="0"/>
        <w:insideV w:val="single" w:color="2E74B5" w:themeColor="accent1" w:themeShade="BF" w:sz="4" w:space="0"/>
      </w:tblBorders>
      <w:tblCellMar>
        <w:top w:w="28" w:type="dxa"/>
        <w:left w:w="57" w:type="dxa"/>
        <w:bottom w:w="28" w:type="dxa"/>
        <w:right w:w="57" w:type="dxa"/>
      </w:tblCellMar>
    </w:tblPr>
    <w:tblStylePr w:type="firstRow">
      <w:tblPr/>
      <w:tcPr>
        <w:shd w:val="clear" w:color="auto" w:fill="E7E6E6" w:themeFill="background2"/>
      </w:tcPr>
    </w:tblStylePr>
  </w:style>
  <w:style w:type="paragraph" w:styleId="TextTitel" w:customStyle="1">
    <w:name w:val="TextTitel"/>
    <w:basedOn w:val="Normal"/>
    <w:link w:val="TextTitelChar"/>
    <w:qFormat/>
    <w:rsid w:val="2D0E3B5B"/>
    <w:pPr>
      <w:spacing w:before="140" w:after="140"/>
    </w:pPr>
    <w:rPr>
      <w:b/>
      <w:bCs/>
    </w:rPr>
  </w:style>
  <w:style w:type="character" w:styleId="TextTitelChar" w:customStyle="1">
    <w:name w:val="TextTitel Char"/>
    <w:basedOn w:val="DefaultParagraphFont"/>
    <w:link w:val="TextTitel"/>
    <w:rsid w:val="2D0E3B5B"/>
    <w:rPr>
      <w:b/>
      <w:bCs/>
    </w:rPr>
  </w:style>
  <w:style w:type="character" w:styleId="ui-provider" w:customStyle="1">
    <w:name w:val="ui-provider"/>
    <w:basedOn w:val="DefaultParagraphFont"/>
    <w:rsid w:val="00C22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597">
      <w:bodyDiv w:val="1"/>
      <w:marLeft w:val="0"/>
      <w:marRight w:val="0"/>
      <w:marTop w:val="0"/>
      <w:marBottom w:val="0"/>
      <w:divBdr>
        <w:top w:val="none" w:sz="0" w:space="0" w:color="auto"/>
        <w:left w:val="none" w:sz="0" w:space="0" w:color="auto"/>
        <w:bottom w:val="none" w:sz="0" w:space="0" w:color="auto"/>
        <w:right w:val="none" w:sz="0" w:space="0" w:color="auto"/>
      </w:divBdr>
    </w:div>
    <w:div w:id="51320703">
      <w:bodyDiv w:val="1"/>
      <w:marLeft w:val="0"/>
      <w:marRight w:val="0"/>
      <w:marTop w:val="0"/>
      <w:marBottom w:val="0"/>
      <w:divBdr>
        <w:top w:val="none" w:sz="0" w:space="0" w:color="auto"/>
        <w:left w:val="none" w:sz="0" w:space="0" w:color="auto"/>
        <w:bottom w:val="none" w:sz="0" w:space="0" w:color="auto"/>
        <w:right w:val="none" w:sz="0" w:space="0" w:color="auto"/>
      </w:divBdr>
    </w:div>
    <w:div w:id="121463721">
      <w:bodyDiv w:val="1"/>
      <w:marLeft w:val="0"/>
      <w:marRight w:val="0"/>
      <w:marTop w:val="0"/>
      <w:marBottom w:val="0"/>
      <w:divBdr>
        <w:top w:val="none" w:sz="0" w:space="0" w:color="auto"/>
        <w:left w:val="none" w:sz="0" w:space="0" w:color="auto"/>
        <w:bottom w:val="none" w:sz="0" w:space="0" w:color="auto"/>
        <w:right w:val="none" w:sz="0" w:space="0" w:color="auto"/>
      </w:divBdr>
    </w:div>
    <w:div w:id="148207088">
      <w:bodyDiv w:val="1"/>
      <w:marLeft w:val="0"/>
      <w:marRight w:val="0"/>
      <w:marTop w:val="0"/>
      <w:marBottom w:val="0"/>
      <w:divBdr>
        <w:top w:val="none" w:sz="0" w:space="0" w:color="auto"/>
        <w:left w:val="none" w:sz="0" w:space="0" w:color="auto"/>
        <w:bottom w:val="none" w:sz="0" w:space="0" w:color="auto"/>
        <w:right w:val="none" w:sz="0" w:space="0" w:color="auto"/>
      </w:divBdr>
    </w:div>
    <w:div w:id="181096061">
      <w:bodyDiv w:val="1"/>
      <w:marLeft w:val="0"/>
      <w:marRight w:val="0"/>
      <w:marTop w:val="0"/>
      <w:marBottom w:val="0"/>
      <w:divBdr>
        <w:top w:val="none" w:sz="0" w:space="0" w:color="auto"/>
        <w:left w:val="none" w:sz="0" w:space="0" w:color="auto"/>
        <w:bottom w:val="none" w:sz="0" w:space="0" w:color="auto"/>
        <w:right w:val="none" w:sz="0" w:space="0" w:color="auto"/>
      </w:divBdr>
    </w:div>
    <w:div w:id="191234876">
      <w:bodyDiv w:val="1"/>
      <w:marLeft w:val="0"/>
      <w:marRight w:val="0"/>
      <w:marTop w:val="0"/>
      <w:marBottom w:val="0"/>
      <w:divBdr>
        <w:top w:val="none" w:sz="0" w:space="0" w:color="auto"/>
        <w:left w:val="none" w:sz="0" w:space="0" w:color="auto"/>
        <w:bottom w:val="none" w:sz="0" w:space="0" w:color="auto"/>
        <w:right w:val="none" w:sz="0" w:space="0" w:color="auto"/>
      </w:divBdr>
    </w:div>
    <w:div w:id="201405423">
      <w:bodyDiv w:val="1"/>
      <w:marLeft w:val="0"/>
      <w:marRight w:val="0"/>
      <w:marTop w:val="0"/>
      <w:marBottom w:val="0"/>
      <w:divBdr>
        <w:top w:val="none" w:sz="0" w:space="0" w:color="auto"/>
        <w:left w:val="none" w:sz="0" w:space="0" w:color="auto"/>
        <w:bottom w:val="none" w:sz="0" w:space="0" w:color="auto"/>
        <w:right w:val="none" w:sz="0" w:space="0" w:color="auto"/>
      </w:divBdr>
    </w:div>
    <w:div w:id="362482950">
      <w:bodyDiv w:val="1"/>
      <w:marLeft w:val="0"/>
      <w:marRight w:val="0"/>
      <w:marTop w:val="0"/>
      <w:marBottom w:val="0"/>
      <w:divBdr>
        <w:top w:val="none" w:sz="0" w:space="0" w:color="auto"/>
        <w:left w:val="none" w:sz="0" w:space="0" w:color="auto"/>
        <w:bottom w:val="none" w:sz="0" w:space="0" w:color="auto"/>
        <w:right w:val="none" w:sz="0" w:space="0" w:color="auto"/>
      </w:divBdr>
    </w:div>
    <w:div w:id="487088804">
      <w:bodyDiv w:val="1"/>
      <w:marLeft w:val="0"/>
      <w:marRight w:val="0"/>
      <w:marTop w:val="0"/>
      <w:marBottom w:val="0"/>
      <w:divBdr>
        <w:top w:val="none" w:sz="0" w:space="0" w:color="auto"/>
        <w:left w:val="none" w:sz="0" w:space="0" w:color="auto"/>
        <w:bottom w:val="none" w:sz="0" w:space="0" w:color="auto"/>
        <w:right w:val="none" w:sz="0" w:space="0" w:color="auto"/>
      </w:divBdr>
    </w:div>
    <w:div w:id="567888751">
      <w:bodyDiv w:val="1"/>
      <w:marLeft w:val="0"/>
      <w:marRight w:val="0"/>
      <w:marTop w:val="0"/>
      <w:marBottom w:val="0"/>
      <w:divBdr>
        <w:top w:val="none" w:sz="0" w:space="0" w:color="auto"/>
        <w:left w:val="none" w:sz="0" w:space="0" w:color="auto"/>
        <w:bottom w:val="none" w:sz="0" w:space="0" w:color="auto"/>
        <w:right w:val="none" w:sz="0" w:space="0" w:color="auto"/>
      </w:divBdr>
    </w:div>
    <w:div w:id="568619412">
      <w:bodyDiv w:val="1"/>
      <w:marLeft w:val="0"/>
      <w:marRight w:val="0"/>
      <w:marTop w:val="0"/>
      <w:marBottom w:val="0"/>
      <w:divBdr>
        <w:top w:val="none" w:sz="0" w:space="0" w:color="auto"/>
        <w:left w:val="none" w:sz="0" w:space="0" w:color="auto"/>
        <w:bottom w:val="none" w:sz="0" w:space="0" w:color="auto"/>
        <w:right w:val="none" w:sz="0" w:space="0" w:color="auto"/>
      </w:divBdr>
    </w:div>
    <w:div w:id="652488147">
      <w:bodyDiv w:val="1"/>
      <w:marLeft w:val="0"/>
      <w:marRight w:val="0"/>
      <w:marTop w:val="0"/>
      <w:marBottom w:val="0"/>
      <w:divBdr>
        <w:top w:val="none" w:sz="0" w:space="0" w:color="auto"/>
        <w:left w:val="none" w:sz="0" w:space="0" w:color="auto"/>
        <w:bottom w:val="none" w:sz="0" w:space="0" w:color="auto"/>
        <w:right w:val="none" w:sz="0" w:space="0" w:color="auto"/>
      </w:divBdr>
    </w:div>
    <w:div w:id="698432235">
      <w:bodyDiv w:val="1"/>
      <w:marLeft w:val="0"/>
      <w:marRight w:val="0"/>
      <w:marTop w:val="0"/>
      <w:marBottom w:val="0"/>
      <w:divBdr>
        <w:top w:val="none" w:sz="0" w:space="0" w:color="auto"/>
        <w:left w:val="none" w:sz="0" w:space="0" w:color="auto"/>
        <w:bottom w:val="none" w:sz="0" w:space="0" w:color="auto"/>
        <w:right w:val="none" w:sz="0" w:space="0" w:color="auto"/>
      </w:divBdr>
    </w:div>
    <w:div w:id="712657640">
      <w:bodyDiv w:val="1"/>
      <w:marLeft w:val="0"/>
      <w:marRight w:val="0"/>
      <w:marTop w:val="0"/>
      <w:marBottom w:val="0"/>
      <w:divBdr>
        <w:top w:val="none" w:sz="0" w:space="0" w:color="auto"/>
        <w:left w:val="none" w:sz="0" w:space="0" w:color="auto"/>
        <w:bottom w:val="none" w:sz="0" w:space="0" w:color="auto"/>
        <w:right w:val="none" w:sz="0" w:space="0" w:color="auto"/>
      </w:divBdr>
    </w:div>
    <w:div w:id="869882949">
      <w:bodyDiv w:val="1"/>
      <w:marLeft w:val="0"/>
      <w:marRight w:val="0"/>
      <w:marTop w:val="0"/>
      <w:marBottom w:val="0"/>
      <w:divBdr>
        <w:top w:val="none" w:sz="0" w:space="0" w:color="auto"/>
        <w:left w:val="none" w:sz="0" w:space="0" w:color="auto"/>
        <w:bottom w:val="none" w:sz="0" w:space="0" w:color="auto"/>
        <w:right w:val="none" w:sz="0" w:space="0" w:color="auto"/>
      </w:divBdr>
    </w:div>
    <w:div w:id="936517549">
      <w:bodyDiv w:val="1"/>
      <w:marLeft w:val="0"/>
      <w:marRight w:val="0"/>
      <w:marTop w:val="0"/>
      <w:marBottom w:val="0"/>
      <w:divBdr>
        <w:top w:val="none" w:sz="0" w:space="0" w:color="auto"/>
        <w:left w:val="none" w:sz="0" w:space="0" w:color="auto"/>
        <w:bottom w:val="none" w:sz="0" w:space="0" w:color="auto"/>
        <w:right w:val="none" w:sz="0" w:space="0" w:color="auto"/>
      </w:divBdr>
    </w:div>
    <w:div w:id="937369015">
      <w:bodyDiv w:val="1"/>
      <w:marLeft w:val="0"/>
      <w:marRight w:val="0"/>
      <w:marTop w:val="0"/>
      <w:marBottom w:val="0"/>
      <w:divBdr>
        <w:top w:val="none" w:sz="0" w:space="0" w:color="auto"/>
        <w:left w:val="none" w:sz="0" w:space="0" w:color="auto"/>
        <w:bottom w:val="none" w:sz="0" w:space="0" w:color="auto"/>
        <w:right w:val="none" w:sz="0" w:space="0" w:color="auto"/>
      </w:divBdr>
    </w:div>
    <w:div w:id="959845569">
      <w:bodyDiv w:val="1"/>
      <w:marLeft w:val="0"/>
      <w:marRight w:val="0"/>
      <w:marTop w:val="0"/>
      <w:marBottom w:val="0"/>
      <w:divBdr>
        <w:top w:val="none" w:sz="0" w:space="0" w:color="auto"/>
        <w:left w:val="none" w:sz="0" w:space="0" w:color="auto"/>
        <w:bottom w:val="none" w:sz="0" w:space="0" w:color="auto"/>
        <w:right w:val="none" w:sz="0" w:space="0" w:color="auto"/>
      </w:divBdr>
    </w:div>
    <w:div w:id="998460926">
      <w:bodyDiv w:val="1"/>
      <w:marLeft w:val="0"/>
      <w:marRight w:val="0"/>
      <w:marTop w:val="0"/>
      <w:marBottom w:val="0"/>
      <w:divBdr>
        <w:top w:val="none" w:sz="0" w:space="0" w:color="auto"/>
        <w:left w:val="none" w:sz="0" w:space="0" w:color="auto"/>
        <w:bottom w:val="none" w:sz="0" w:space="0" w:color="auto"/>
        <w:right w:val="none" w:sz="0" w:space="0" w:color="auto"/>
      </w:divBdr>
    </w:div>
    <w:div w:id="1003968582">
      <w:bodyDiv w:val="1"/>
      <w:marLeft w:val="0"/>
      <w:marRight w:val="0"/>
      <w:marTop w:val="0"/>
      <w:marBottom w:val="0"/>
      <w:divBdr>
        <w:top w:val="none" w:sz="0" w:space="0" w:color="auto"/>
        <w:left w:val="none" w:sz="0" w:space="0" w:color="auto"/>
        <w:bottom w:val="none" w:sz="0" w:space="0" w:color="auto"/>
        <w:right w:val="none" w:sz="0" w:space="0" w:color="auto"/>
      </w:divBdr>
    </w:div>
    <w:div w:id="1076518021">
      <w:bodyDiv w:val="1"/>
      <w:marLeft w:val="0"/>
      <w:marRight w:val="0"/>
      <w:marTop w:val="0"/>
      <w:marBottom w:val="0"/>
      <w:divBdr>
        <w:top w:val="none" w:sz="0" w:space="0" w:color="auto"/>
        <w:left w:val="none" w:sz="0" w:space="0" w:color="auto"/>
        <w:bottom w:val="none" w:sz="0" w:space="0" w:color="auto"/>
        <w:right w:val="none" w:sz="0" w:space="0" w:color="auto"/>
      </w:divBdr>
    </w:div>
    <w:div w:id="1149127447">
      <w:bodyDiv w:val="1"/>
      <w:marLeft w:val="0"/>
      <w:marRight w:val="0"/>
      <w:marTop w:val="0"/>
      <w:marBottom w:val="0"/>
      <w:divBdr>
        <w:top w:val="none" w:sz="0" w:space="0" w:color="auto"/>
        <w:left w:val="none" w:sz="0" w:space="0" w:color="auto"/>
        <w:bottom w:val="none" w:sz="0" w:space="0" w:color="auto"/>
        <w:right w:val="none" w:sz="0" w:space="0" w:color="auto"/>
      </w:divBdr>
    </w:div>
    <w:div w:id="1231112811">
      <w:bodyDiv w:val="1"/>
      <w:marLeft w:val="0"/>
      <w:marRight w:val="0"/>
      <w:marTop w:val="0"/>
      <w:marBottom w:val="0"/>
      <w:divBdr>
        <w:top w:val="none" w:sz="0" w:space="0" w:color="auto"/>
        <w:left w:val="none" w:sz="0" w:space="0" w:color="auto"/>
        <w:bottom w:val="none" w:sz="0" w:space="0" w:color="auto"/>
        <w:right w:val="none" w:sz="0" w:space="0" w:color="auto"/>
      </w:divBdr>
    </w:div>
    <w:div w:id="1368724891">
      <w:bodyDiv w:val="1"/>
      <w:marLeft w:val="0"/>
      <w:marRight w:val="0"/>
      <w:marTop w:val="0"/>
      <w:marBottom w:val="0"/>
      <w:divBdr>
        <w:top w:val="none" w:sz="0" w:space="0" w:color="auto"/>
        <w:left w:val="none" w:sz="0" w:space="0" w:color="auto"/>
        <w:bottom w:val="none" w:sz="0" w:space="0" w:color="auto"/>
        <w:right w:val="none" w:sz="0" w:space="0" w:color="auto"/>
      </w:divBdr>
    </w:div>
    <w:div w:id="1388650634">
      <w:bodyDiv w:val="1"/>
      <w:marLeft w:val="0"/>
      <w:marRight w:val="0"/>
      <w:marTop w:val="0"/>
      <w:marBottom w:val="0"/>
      <w:divBdr>
        <w:top w:val="none" w:sz="0" w:space="0" w:color="auto"/>
        <w:left w:val="none" w:sz="0" w:space="0" w:color="auto"/>
        <w:bottom w:val="none" w:sz="0" w:space="0" w:color="auto"/>
        <w:right w:val="none" w:sz="0" w:space="0" w:color="auto"/>
      </w:divBdr>
    </w:div>
    <w:div w:id="1539970890">
      <w:bodyDiv w:val="1"/>
      <w:marLeft w:val="0"/>
      <w:marRight w:val="0"/>
      <w:marTop w:val="0"/>
      <w:marBottom w:val="0"/>
      <w:divBdr>
        <w:top w:val="none" w:sz="0" w:space="0" w:color="auto"/>
        <w:left w:val="none" w:sz="0" w:space="0" w:color="auto"/>
        <w:bottom w:val="none" w:sz="0" w:space="0" w:color="auto"/>
        <w:right w:val="none" w:sz="0" w:space="0" w:color="auto"/>
      </w:divBdr>
    </w:div>
    <w:div w:id="1614634091">
      <w:bodyDiv w:val="1"/>
      <w:marLeft w:val="0"/>
      <w:marRight w:val="0"/>
      <w:marTop w:val="0"/>
      <w:marBottom w:val="0"/>
      <w:divBdr>
        <w:top w:val="none" w:sz="0" w:space="0" w:color="auto"/>
        <w:left w:val="none" w:sz="0" w:space="0" w:color="auto"/>
        <w:bottom w:val="none" w:sz="0" w:space="0" w:color="auto"/>
        <w:right w:val="none" w:sz="0" w:space="0" w:color="auto"/>
      </w:divBdr>
    </w:div>
    <w:div w:id="1620144306">
      <w:bodyDiv w:val="1"/>
      <w:marLeft w:val="0"/>
      <w:marRight w:val="0"/>
      <w:marTop w:val="0"/>
      <w:marBottom w:val="0"/>
      <w:divBdr>
        <w:top w:val="none" w:sz="0" w:space="0" w:color="auto"/>
        <w:left w:val="none" w:sz="0" w:space="0" w:color="auto"/>
        <w:bottom w:val="none" w:sz="0" w:space="0" w:color="auto"/>
        <w:right w:val="none" w:sz="0" w:space="0" w:color="auto"/>
      </w:divBdr>
    </w:div>
    <w:div w:id="1689328608">
      <w:bodyDiv w:val="1"/>
      <w:marLeft w:val="0"/>
      <w:marRight w:val="0"/>
      <w:marTop w:val="0"/>
      <w:marBottom w:val="0"/>
      <w:divBdr>
        <w:top w:val="none" w:sz="0" w:space="0" w:color="auto"/>
        <w:left w:val="none" w:sz="0" w:space="0" w:color="auto"/>
        <w:bottom w:val="none" w:sz="0" w:space="0" w:color="auto"/>
        <w:right w:val="none" w:sz="0" w:space="0" w:color="auto"/>
      </w:divBdr>
    </w:div>
    <w:div w:id="1715424080">
      <w:bodyDiv w:val="1"/>
      <w:marLeft w:val="0"/>
      <w:marRight w:val="0"/>
      <w:marTop w:val="0"/>
      <w:marBottom w:val="0"/>
      <w:divBdr>
        <w:top w:val="none" w:sz="0" w:space="0" w:color="auto"/>
        <w:left w:val="none" w:sz="0" w:space="0" w:color="auto"/>
        <w:bottom w:val="none" w:sz="0" w:space="0" w:color="auto"/>
        <w:right w:val="none" w:sz="0" w:space="0" w:color="auto"/>
      </w:divBdr>
    </w:div>
    <w:div w:id="1731079837">
      <w:bodyDiv w:val="1"/>
      <w:marLeft w:val="0"/>
      <w:marRight w:val="0"/>
      <w:marTop w:val="0"/>
      <w:marBottom w:val="0"/>
      <w:divBdr>
        <w:top w:val="none" w:sz="0" w:space="0" w:color="auto"/>
        <w:left w:val="none" w:sz="0" w:space="0" w:color="auto"/>
        <w:bottom w:val="none" w:sz="0" w:space="0" w:color="auto"/>
        <w:right w:val="none" w:sz="0" w:space="0" w:color="auto"/>
      </w:divBdr>
    </w:div>
    <w:div w:id="1767532888">
      <w:bodyDiv w:val="1"/>
      <w:marLeft w:val="0"/>
      <w:marRight w:val="0"/>
      <w:marTop w:val="0"/>
      <w:marBottom w:val="0"/>
      <w:divBdr>
        <w:top w:val="none" w:sz="0" w:space="0" w:color="auto"/>
        <w:left w:val="none" w:sz="0" w:space="0" w:color="auto"/>
        <w:bottom w:val="none" w:sz="0" w:space="0" w:color="auto"/>
        <w:right w:val="none" w:sz="0" w:space="0" w:color="auto"/>
      </w:divBdr>
    </w:div>
    <w:div w:id="1870336915">
      <w:bodyDiv w:val="1"/>
      <w:marLeft w:val="0"/>
      <w:marRight w:val="0"/>
      <w:marTop w:val="0"/>
      <w:marBottom w:val="0"/>
      <w:divBdr>
        <w:top w:val="none" w:sz="0" w:space="0" w:color="auto"/>
        <w:left w:val="none" w:sz="0" w:space="0" w:color="auto"/>
        <w:bottom w:val="none" w:sz="0" w:space="0" w:color="auto"/>
        <w:right w:val="none" w:sz="0" w:space="0" w:color="auto"/>
      </w:divBdr>
    </w:div>
    <w:div w:id="1870793796">
      <w:bodyDiv w:val="1"/>
      <w:marLeft w:val="0"/>
      <w:marRight w:val="0"/>
      <w:marTop w:val="0"/>
      <w:marBottom w:val="0"/>
      <w:divBdr>
        <w:top w:val="none" w:sz="0" w:space="0" w:color="auto"/>
        <w:left w:val="none" w:sz="0" w:space="0" w:color="auto"/>
        <w:bottom w:val="none" w:sz="0" w:space="0" w:color="auto"/>
        <w:right w:val="none" w:sz="0" w:space="0" w:color="auto"/>
      </w:divBdr>
    </w:div>
    <w:div w:id="1943107642">
      <w:bodyDiv w:val="1"/>
      <w:marLeft w:val="0"/>
      <w:marRight w:val="0"/>
      <w:marTop w:val="0"/>
      <w:marBottom w:val="0"/>
      <w:divBdr>
        <w:top w:val="none" w:sz="0" w:space="0" w:color="auto"/>
        <w:left w:val="none" w:sz="0" w:space="0" w:color="auto"/>
        <w:bottom w:val="none" w:sz="0" w:space="0" w:color="auto"/>
        <w:right w:val="none" w:sz="0" w:space="0" w:color="auto"/>
      </w:divBdr>
    </w:div>
    <w:div w:id="1995257936">
      <w:bodyDiv w:val="1"/>
      <w:marLeft w:val="0"/>
      <w:marRight w:val="0"/>
      <w:marTop w:val="0"/>
      <w:marBottom w:val="0"/>
      <w:divBdr>
        <w:top w:val="none" w:sz="0" w:space="0" w:color="auto"/>
        <w:left w:val="none" w:sz="0" w:space="0" w:color="auto"/>
        <w:bottom w:val="none" w:sz="0" w:space="0" w:color="auto"/>
        <w:right w:val="none" w:sz="0" w:space="0" w:color="auto"/>
      </w:divBdr>
    </w:div>
    <w:div w:id="2000384195">
      <w:bodyDiv w:val="1"/>
      <w:marLeft w:val="0"/>
      <w:marRight w:val="0"/>
      <w:marTop w:val="0"/>
      <w:marBottom w:val="0"/>
      <w:divBdr>
        <w:top w:val="none" w:sz="0" w:space="0" w:color="auto"/>
        <w:left w:val="none" w:sz="0" w:space="0" w:color="auto"/>
        <w:bottom w:val="none" w:sz="0" w:space="0" w:color="auto"/>
        <w:right w:val="none" w:sz="0" w:space="0" w:color="auto"/>
      </w:divBdr>
    </w:div>
    <w:div w:id="207828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www.agile-heroes.de/magazine/die-scrum-methode/"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www.techsmith.com/download/camtasia/"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microsoft.com/office/2020/10/relationships/intelligence" Target="intelligence2.xml" Id="rId24" /><Relationship Type="http://schemas.openxmlformats.org/officeDocument/2006/relationships/customXml" Target="../customXml/item5.xml" Id="rId5" /><Relationship Type="http://schemas.microsoft.com/office/2007/relationships/hdphoto" Target="media/hdphoto1.wdp" Id="rId1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4" /><Relationship Type="http://schemas.openxmlformats.org/officeDocument/2006/relationships/glossaryDocument" Target="glossary/document.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Q:\Templates\GIBB\smartlearn_omnespr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39D831031F4DC7A4692F815168C07C"/>
        <w:category>
          <w:name w:val="Allgemein"/>
          <w:gallery w:val="placeholder"/>
        </w:category>
        <w:types>
          <w:type w:val="bbPlcHdr"/>
        </w:types>
        <w:behaviors>
          <w:behavior w:val="content"/>
        </w:behaviors>
        <w:guid w:val="{84291862-3518-40AE-9103-1D1372D2E445}"/>
      </w:docPartPr>
      <w:docPartBody>
        <w:p w:rsidR="00C535F1" w:rsidRDefault="007D2085">
          <w:pPr>
            <w:pStyle w:val="9139D831031F4DC7A4692F815168C07C"/>
          </w:pPr>
          <w:r w:rsidRPr="000B0A7C">
            <w:rPr>
              <w:rStyle w:val="PlaceholderText"/>
            </w:rPr>
            <w:t>Wählen Sie ein Element aus.</w:t>
          </w:r>
        </w:p>
      </w:docPartBody>
    </w:docPart>
    <w:docPart>
      <w:docPartPr>
        <w:name w:val="B4ACD668B1D54F94BFF7711C10110DE1"/>
        <w:category>
          <w:name w:val="Allgemein"/>
          <w:gallery w:val="placeholder"/>
        </w:category>
        <w:types>
          <w:type w:val="bbPlcHdr"/>
        </w:types>
        <w:behaviors>
          <w:behavior w:val="content"/>
        </w:behaviors>
        <w:guid w:val="{FFE87ABC-F5E7-405B-A442-6EDB5AFA1EB8}"/>
      </w:docPartPr>
      <w:docPartBody>
        <w:p w:rsidR="002A7E65" w:rsidRDefault="00085DAE" w:rsidP="00085DAE">
          <w:pPr>
            <w:pStyle w:val="B4ACD668B1D54F94BFF7711C10110DE1"/>
          </w:pPr>
          <w:r w:rsidRPr="00325D3A">
            <w:rPr>
              <w:rStyle w:val="PlaceholderText"/>
            </w:rPr>
            <w:t>[Titel]</w:t>
          </w:r>
        </w:p>
      </w:docPartBody>
    </w:docPart>
    <w:docPart>
      <w:docPartPr>
        <w:name w:val="4B79E195536A4840A4AA146EA20957E9"/>
        <w:category>
          <w:name w:val="Allgemein"/>
          <w:gallery w:val="placeholder"/>
        </w:category>
        <w:types>
          <w:type w:val="bbPlcHdr"/>
        </w:types>
        <w:behaviors>
          <w:behavior w:val="content"/>
        </w:behaviors>
        <w:guid w:val="{CF98D07E-0773-47B1-9300-1A17D29277BF}"/>
      </w:docPartPr>
      <w:docPartBody>
        <w:p w:rsidR="002A7E65" w:rsidRDefault="00085DAE">
          <w:r w:rsidRPr="00966F79">
            <w:rPr>
              <w:rStyle w:val="PlaceholderText"/>
            </w:rPr>
            <w:t>[Firma]</w:t>
          </w:r>
        </w:p>
      </w:docPartBody>
    </w:docPart>
    <w:docPart>
      <w:docPartPr>
        <w:name w:val="707B35B7FC84475D830F7FDAA03B0EC8"/>
        <w:category>
          <w:name w:val="Allgemein"/>
          <w:gallery w:val="placeholder"/>
        </w:category>
        <w:types>
          <w:type w:val="bbPlcHdr"/>
        </w:types>
        <w:behaviors>
          <w:behavior w:val="content"/>
        </w:behaviors>
        <w:guid w:val="{68838EE6-B68C-4321-9393-2EE129F0A261}"/>
      </w:docPartPr>
      <w:docPartBody>
        <w:p w:rsidR="002A7E65" w:rsidRDefault="00085DAE">
          <w:r w:rsidRPr="00966F79">
            <w:rPr>
              <w:rStyle w:val="PlaceholderText"/>
            </w:rPr>
            <w:t>[Autor]</w:t>
          </w:r>
        </w:p>
      </w:docPartBody>
    </w:docPart>
    <w:docPart>
      <w:docPartPr>
        <w:name w:val="E68D2FDE39984AF39B65C4310269F447"/>
        <w:category>
          <w:name w:val="Allgemein"/>
          <w:gallery w:val="placeholder"/>
        </w:category>
        <w:types>
          <w:type w:val="bbPlcHdr"/>
        </w:types>
        <w:behaviors>
          <w:behavior w:val="content"/>
        </w:behaviors>
        <w:guid w:val="{12DE4211-ECEB-413B-ADE1-95B9D71C0777}"/>
      </w:docPartPr>
      <w:docPartBody>
        <w:p w:rsidR="002A7E65" w:rsidRDefault="00085DAE" w:rsidP="00085DAE">
          <w:pPr>
            <w:pStyle w:val="E68D2FDE39984AF39B65C4310269F447"/>
          </w:pPr>
          <w:r w:rsidRPr="00966F79">
            <w:rPr>
              <w:rStyle w:val="Placehold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085"/>
    <w:rsid w:val="00085DAE"/>
    <w:rsid w:val="00111BBA"/>
    <w:rsid w:val="001B425F"/>
    <w:rsid w:val="001E6930"/>
    <w:rsid w:val="002A7E65"/>
    <w:rsid w:val="002E23C8"/>
    <w:rsid w:val="00437532"/>
    <w:rsid w:val="00487583"/>
    <w:rsid w:val="004916E5"/>
    <w:rsid w:val="005551FB"/>
    <w:rsid w:val="006148DF"/>
    <w:rsid w:val="006A3B1A"/>
    <w:rsid w:val="007D2085"/>
    <w:rsid w:val="0081730D"/>
    <w:rsid w:val="008C1B6D"/>
    <w:rsid w:val="00934369"/>
    <w:rsid w:val="00A162AA"/>
    <w:rsid w:val="00C535F1"/>
    <w:rsid w:val="00C869F5"/>
    <w:rsid w:val="00D32DA2"/>
    <w:rsid w:val="00D501CC"/>
    <w:rsid w:val="00E65154"/>
    <w:rsid w:val="00E82C6C"/>
    <w:rsid w:val="00F008FA"/>
    <w:rsid w:val="00F329A6"/>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DAE"/>
    <w:rPr>
      <w:color w:val="808080"/>
    </w:rPr>
  </w:style>
  <w:style w:type="paragraph" w:customStyle="1" w:styleId="9139D831031F4DC7A4692F815168C07C">
    <w:name w:val="9139D831031F4DC7A4692F815168C07C"/>
  </w:style>
  <w:style w:type="paragraph" w:customStyle="1" w:styleId="B4ACD668B1D54F94BFF7711C10110DE1">
    <w:name w:val="B4ACD668B1D54F94BFF7711C10110DE1"/>
    <w:rsid w:val="00085DAE"/>
  </w:style>
  <w:style w:type="paragraph" w:customStyle="1" w:styleId="E68D2FDE39984AF39B65C4310269F447">
    <w:name w:val="E68D2FDE39984AF39B65C4310269F447"/>
    <w:rsid w:val="00085DAE"/>
    <w:pPr>
      <w:spacing w:after="0"/>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c22fbf79-d8b8-4db4-9d0e-bb7ef2bbb5ef">
      <UserInfo>
        <DisplayName>Vladan Marlon Vranjes</DisplayName>
        <AccountId>19</AccountId>
        <AccountType/>
      </UserInfo>
      <UserInfo>
        <DisplayName>Luan Stauffer</DisplayName>
        <AccountId>36</AccountId>
        <AccountType/>
      </UserInfo>
      <UserInfo>
        <DisplayName>Janis Traupel</DisplayName>
        <AccountId>35</AccountId>
        <AccountType/>
      </UserInfo>
      <UserInfo>
        <DisplayName>Yanis Riedo</DisplayName>
        <AccountId>34</AccountId>
        <AccountType/>
      </UserInfo>
    </SharedWithUsers>
    <lcf76f155ced4ddcb4097134ff3c332f xmlns="26ae0b24-ee10-4051-afe6-fd39eba11d0f">
      <Terms xmlns="http://schemas.microsoft.com/office/infopath/2007/PartnerControls"/>
    </lcf76f155ced4ddcb4097134ff3c332f>
    <TaxCatchAll xmlns="c22fbf79-d8b8-4db4-9d0e-bb7ef2bbb5e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9EB398E8B134A4C9037F799D3AFEB30" ma:contentTypeVersion="14" ma:contentTypeDescription="Ein neues Dokument erstellen." ma:contentTypeScope="" ma:versionID="55c867d4ebe66a6645e2ab0d7f3f1ace">
  <xsd:schema xmlns:xsd="http://www.w3.org/2001/XMLSchema" xmlns:xs="http://www.w3.org/2001/XMLSchema" xmlns:p="http://schemas.microsoft.com/office/2006/metadata/properties" xmlns:ns2="26ae0b24-ee10-4051-afe6-fd39eba11d0f" xmlns:ns3="c22fbf79-d8b8-4db4-9d0e-bb7ef2bbb5ef" targetNamespace="http://schemas.microsoft.com/office/2006/metadata/properties" ma:root="true" ma:fieldsID="53b4660130509c89b16a76f4d15efdb5" ns2:_="" ns3:_="">
    <xsd:import namespace="26ae0b24-ee10-4051-afe6-fd39eba11d0f"/>
    <xsd:import namespace="c22fbf79-d8b8-4db4-9d0e-bb7ef2bbb5e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e0b24-ee10-4051-afe6-fd39eba11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3c16592-b4f9-467c-8a50-291d3616fa2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2fbf79-d8b8-4db4-9d0e-bb7ef2bbb5e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2e36844-4ffa-49ba-a0c6-0dde768276c3}" ma:internalName="TaxCatchAll" ma:showField="CatchAllData" ma:web="c22fbf79-d8b8-4db4-9d0e-bb7ef2bbb5e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UniLeipzig20</b:Tag>
    <b:SourceType>InternetSite</b:SourceType>
    <b:Guid>{54369492-4FD5-470E-8E11-15074ED13720}</b:Guid>
    <b:Title>Universität Leipzig Schreibportal - Zitationsregeln</b:Title>
    <b:Year>2020</b:Year>
    <b:Month>08</b:Month>
    <b:Day>03</b:Day>
    <b:URL>https://home.uni-leipzig.de/schreibportal/zitationsregeln/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3C216-DD97-4082-9F48-C6B5E05EFC5B}">
  <ds:schemaRefs>
    <ds:schemaRef ds:uri="http://schemas.microsoft.com/office/2006/metadata/properties"/>
    <ds:schemaRef ds:uri="http://schemas.microsoft.com/office/infopath/2007/PartnerControls"/>
    <ds:schemaRef ds:uri="c22fbf79-d8b8-4db4-9d0e-bb7ef2bbb5ef"/>
    <ds:schemaRef ds:uri="26ae0b24-ee10-4051-afe6-fd39eba11d0f"/>
  </ds:schemaRefs>
</ds:datastoreItem>
</file>

<file path=customXml/itemProps3.xml><?xml version="1.0" encoding="utf-8"?>
<ds:datastoreItem xmlns:ds="http://schemas.openxmlformats.org/officeDocument/2006/customXml" ds:itemID="{91F7F633-FBDC-4780-B39C-B5BACEDFFFE1}">
  <ds:schemaRefs>
    <ds:schemaRef ds:uri="http://schemas.microsoft.com/sharepoint/v3/contenttype/forms"/>
  </ds:schemaRefs>
</ds:datastoreItem>
</file>

<file path=customXml/itemProps4.xml><?xml version="1.0" encoding="utf-8"?>
<ds:datastoreItem xmlns:ds="http://schemas.openxmlformats.org/officeDocument/2006/customXml" ds:itemID="{57CEE75B-B423-48DD-84DC-A9E52CE3C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e0b24-ee10-4051-afe6-fd39eba11d0f"/>
    <ds:schemaRef ds:uri="c22fbf79-d8b8-4db4-9d0e-bb7ef2bbb5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8792A2-203B-4AE3-8C29-2D19928DEF0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smartlearn_omnespro.dotm</ap:Template>
  <ap:Application>Microsoft Word for the web</ap:Application>
  <ap:DocSecurity>4</ap:DocSecurity>
  <ap:ScaleCrop>false</ap:ScaleCrop>
  <ap:Company>gibb - Abteilung IET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Praxisarbeit NMAP-Projekt</dc:title>
  <dc:subject>Gruppe X</dc:subject>
  <dc:creator>Urs Dummermuth</dc:creator>
  <keywords>Vorlage</keywords>
  <dc:description/>
  <lastModifiedBy>Yanis Riedo</lastModifiedBy>
  <revision>685</revision>
  <lastPrinted>2023-04-12T12:14:00.0000000Z</lastPrinted>
  <dcterms:created xsi:type="dcterms:W3CDTF">2022-02-21T05:26:00.0000000Z</dcterms:created>
  <dcterms:modified xsi:type="dcterms:W3CDTF">2023-05-28T14:53:51.3809319Z</dcterms:modified>
  <category>Modul 431</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0x010100B9EB398E8B134A4C9037F799D3AFEB30</vt:lpwstr>
  </property>
  <property fmtid="{D5CDD505-2E9C-101B-9397-08002B2CF9AE}" pid="4" name="ComplianceAssetId">
    <vt:lpwstr/>
  </property>
  <property fmtid="{D5CDD505-2E9C-101B-9397-08002B2CF9AE}" pid="5" name="_activity">
    <vt:lpwstr>{"FileActivityType":"9","FileActivityTimeStamp":"2023-05-02T12:59:55.910Z","FileActivityUsersOnPage":[{"DisplayName":"Vladan Marlon Vranjes","Id":"vvr140992@stud.gibb.ch"},{"DisplayName":"Vladan Marlon Vranjes","Id":"vvr140992@stud.gibb.ch"},{"DisplayName":"Janis Traupel","Id":"jtr142739@stud.gibb.ch"},{"DisplayName":"Yanis Riedo","Id":"yri142731@stud.gibb.ch"},{"DisplayName":"Luan Stauffer","Id":"lst140930@stud.gibb.ch"}],"FileActivityNavigationId":null}</vt:lpwstr>
  </property>
  <property fmtid="{D5CDD505-2E9C-101B-9397-08002B2CF9AE}" pid="6" name="_ExtendedDescription">
    <vt:lpwstr/>
  </property>
  <property fmtid="{D5CDD505-2E9C-101B-9397-08002B2CF9AE}" pid="7" name="TriggerFlowInfo">
    <vt:lpwstr/>
  </property>
</Properties>
</file>